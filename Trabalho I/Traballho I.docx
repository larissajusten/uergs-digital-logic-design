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882" w:rsidRPr="00CA5925" w:rsidRDefault="007056AA" w:rsidP="00A84894">
      <w:pPr>
        <w:jc w:val="center"/>
        <w:rPr>
          <w:rFonts w:ascii="Courier New" w:hAnsi="Courier New" w:cs="Courier New"/>
        </w:rPr>
      </w:pPr>
      <w:r w:rsidRPr="00CA5925">
        <w:rPr>
          <w:rFonts w:ascii="Courier New" w:hAnsi="Courier New" w:cs="Courier New"/>
        </w:rPr>
        <w:t>TRABALHO I</w:t>
      </w:r>
      <w:r w:rsidR="00B93105" w:rsidRPr="00CA5925">
        <w:rPr>
          <w:rFonts w:ascii="Courier New" w:hAnsi="Courier New" w:cs="Courier New"/>
        </w:rPr>
        <w:t xml:space="preserve"> </w:t>
      </w:r>
      <w:r w:rsidR="0081636D">
        <w:rPr>
          <w:rFonts w:ascii="Courier New" w:hAnsi="Courier New" w:cs="Courier New"/>
        </w:rPr>
        <w:t>–</w:t>
      </w:r>
      <w:r w:rsidR="00C86C88" w:rsidRPr="00CA5925">
        <w:rPr>
          <w:rFonts w:ascii="Courier New" w:hAnsi="Courier New" w:cs="Courier New"/>
        </w:rPr>
        <w:t xml:space="preserve"> </w:t>
      </w:r>
      <w:r w:rsidR="0081636D" w:rsidRPr="006C021C">
        <w:rPr>
          <w:rFonts w:ascii="Courier New" w:hAnsi="Courier New" w:cs="Courier New"/>
          <w:b/>
        </w:rPr>
        <w:t>Em dupla</w:t>
      </w:r>
      <w:r w:rsidR="00B93105" w:rsidRPr="00CA5925">
        <w:rPr>
          <w:rFonts w:ascii="Courier New" w:hAnsi="Courier New" w:cs="Courier New"/>
        </w:rPr>
        <w:t xml:space="preserve"> </w:t>
      </w:r>
    </w:p>
    <w:p w:rsidR="00A84894" w:rsidRPr="00CA5925" w:rsidRDefault="00A84894" w:rsidP="00A84894">
      <w:pPr>
        <w:rPr>
          <w:rFonts w:ascii="Courier New" w:hAnsi="Courier New" w:cs="Courier New"/>
        </w:rPr>
      </w:pPr>
    </w:p>
    <w:p w:rsidR="008C6A62" w:rsidRPr="00CA5925" w:rsidRDefault="00A84894" w:rsidP="00D4164C">
      <w:pPr>
        <w:ind w:firstLine="708"/>
        <w:jc w:val="center"/>
        <w:rPr>
          <w:rFonts w:ascii="Courier New" w:hAnsi="Courier New" w:cs="Courier New"/>
        </w:rPr>
      </w:pPr>
      <w:r w:rsidRPr="00CA5925">
        <w:rPr>
          <w:rFonts w:ascii="Courier New" w:hAnsi="Courier New" w:cs="Courier New"/>
        </w:rPr>
        <w:t>Data de entrega:</w:t>
      </w:r>
      <w:r w:rsidR="00C86C88" w:rsidRPr="00CA5925">
        <w:rPr>
          <w:rFonts w:ascii="Courier New" w:hAnsi="Courier New" w:cs="Courier New"/>
        </w:rPr>
        <w:t xml:space="preserve"> </w:t>
      </w:r>
      <w:r w:rsidR="001A7A10" w:rsidRPr="00941209">
        <w:rPr>
          <w:rFonts w:ascii="Courier New" w:hAnsi="Courier New" w:cs="Courier New"/>
          <w:b/>
        </w:rPr>
        <w:t>(</w:t>
      </w:r>
      <w:r w:rsidR="00D4164C">
        <w:rPr>
          <w:rFonts w:ascii="Courier New" w:hAnsi="Courier New" w:cs="Courier New"/>
          <w:b/>
        </w:rPr>
        <w:t>11/09/2017</w:t>
      </w:r>
      <w:r w:rsidR="001A7A10" w:rsidRPr="00941209">
        <w:rPr>
          <w:rFonts w:ascii="Courier New" w:hAnsi="Courier New" w:cs="Courier New"/>
          <w:b/>
        </w:rPr>
        <w:t>)</w:t>
      </w:r>
    </w:p>
    <w:p w:rsidR="008C6A62" w:rsidRPr="00CA5925" w:rsidRDefault="008C6A62" w:rsidP="00A84894">
      <w:pPr>
        <w:rPr>
          <w:rFonts w:ascii="Courier New" w:hAnsi="Courier New" w:cs="Courier New"/>
        </w:rPr>
      </w:pPr>
    </w:p>
    <w:p w:rsidR="00B0528E" w:rsidRPr="00CA5925" w:rsidRDefault="003D6CC5" w:rsidP="00A84894">
      <w:pPr>
        <w:rPr>
          <w:rFonts w:ascii="Courier New" w:hAnsi="Courier New" w:cs="Courier New"/>
        </w:rPr>
      </w:pPr>
      <w:r w:rsidRPr="00CA5925">
        <w:rPr>
          <w:rFonts w:ascii="Courier New" w:hAnsi="Courier New" w:cs="Courier New"/>
        </w:rPr>
        <w:t xml:space="preserve">Implementar </w:t>
      </w:r>
      <w:r w:rsidR="00943D67" w:rsidRPr="00CA5925">
        <w:rPr>
          <w:rFonts w:ascii="Courier New" w:hAnsi="Courier New" w:cs="Courier New"/>
        </w:rPr>
        <w:t xml:space="preserve">em um </w:t>
      </w:r>
      <w:r w:rsidRPr="00CA5925">
        <w:rPr>
          <w:rFonts w:ascii="Courier New" w:hAnsi="Courier New" w:cs="Courier New"/>
        </w:rPr>
        <w:t xml:space="preserve">simulador </w:t>
      </w:r>
      <w:r w:rsidR="00CA5925" w:rsidRPr="00CA5925">
        <w:rPr>
          <w:rFonts w:ascii="Courier New" w:hAnsi="Courier New" w:cs="Courier New"/>
        </w:rPr>
        <w:t>os contadores abaixo</w:t>
      </w:r>
      <w:r w:rsidR="00B92407" w:rsidRPr="00CA5925">
        <w:rPr>
          <w:rFonts w:ascii="Courier New" w:hAnsi="Courier New" w:cs="Courier New"/>
        </w:rPr>
        <w:t>.</w:t>
      </w:r>
    </w:p>
    <w:p w:rsidR="004213E0" w:rsidRPr="00CA5925" w:rsidRDefault="004213E0" w:rsidP="00A84894">
      <w:pPr>
        <w:rPr>
          <w:rFonts w:ascii="Courier New" w:hAnsi="Courier New" w:cs="Courier New"/>
        </w:rPr>
      </w:pPr>
    </w:p>
    <w:p w:rsidR="00A91765" w:rsidRPr="00A91765" w:rsidRDefault="00A91765" w:rsidP="00A91765">
      <w:pPr>
        <w:pStyle w:val="PargrafodaLista"/>
        <w:numPr>
          <w:ilvl w:val="0"/>
          <w:numId w:val="8"/>
        </w:numPr>
        <w:suppressAutoHyphens/>
        <w:jc w:val="both"/>
        <w:rPr>
          <w:rFonts w:ascii="Courier New" w:eastAsia="Times New Roman" w:hAnsi="Courier New" w:cs="Courier New"/>
          <w:lang w:eastAsia="ar-SA"/>
        </w:rPr>
      </w:pPr>
      <w:r w:rsidRPr="00A91765">
        <w:rPr>
          <w:rFonts w:ascii="Courier New" w:eastAsia="Times New Roman" w:hAnsi="Courier New" w:cs="Courier New"/>
          <w:lang w:eastAsia="ar-SA"/>
        </w:rPr>
        <w:t>Projete e desenhe um contador assíncrono que conte a seguinte sequência: de 10 até 2.</w:t>
      </w:r>
    </w:p>
    <w:p w:rsidR="00EE3692" w:rsidRPr="00A91765" w:rsidRDefault="00A91765" w:rsidP="00EE3692">
      <w:pPr>
        <w:pStyle w:val="PargrafodaLista"/>
        <w:numPr>
          <w:ilvl w:val="0"/>
          <w:numId w:val="8"/>
        </w:numPr>
        <w:suppressAutoHyphens/>
        <w:jc w:val="both"/>
        <w:rPr>
          <w:rFonts w:ascii="Courier New" w:eastAsia="Times New Roman" w:hAnsi="Courier New" w:cs="Courier New"/>
          <w:lang w:eastAsia="ar-SA"/>
        </w:rPr>
      </w:pPr>
      <w:r w:rsidRPr="00A91765">
        <w:rPr>
          <w:rFonts w:ascii="Courier New" w:eastAsia="Times New Roman" w:hAnsi="Courier New" w:cs="Courier New"/>
          <w:lang w:eastAsia="ar-SA"/>
        </w:rPr>
        <w:t xml:space="preserve">Projete e desenhe um contador síncrono que conte a seguinte sequência: de </w:t>
      </w:r>
      <w:r w:rsidR="00784E32">
        <w:rPr>
          <w:rFonts w:ascii="Courier New" w:eastAsia="Times New Roman" w:hAnsi="Courier New" w:cs="Courier New"/>
          <w:lang w:eastAsia="ar-SA"/>
        </w:rPr>
        <w:t>1</w:t>
      </w:r>
      <w:r w:rsidRPr="00A91765">
        <w:rPr>
          <w:rFonts w:ascii="Courier New" w:eastAsia="Times New Roman" w:hAnsi="Courier New" w:cs="Courier New"/>
          <w:lang w:eastAsia="ar-SA"/>
        </w:rPr>
        <w:t xml:space="preserve"> a 1</w:t>
      </w:r>
      <w:r w:rsidR="00784E32">
        <w:rPr>
          <w:rFonts w:ascii="Courier New" w:eastAsia="Times New Roman" w:hAnsi="Courier New" w:cs="Courier New"/>
          <w:lang w:eastAsia="ar-SA"/>
        </w:rPr>
        <w:t>2</w:t>
      </w:r>
      <w:r w:rsidRPr="00A91765">
        <w:rPr>
          <w:rFonts w:ascii="Courier New" w:eastAsia="Times New Roman" w:hAnsi="Courier New" w:cs="Courier New"/>
          <w:lang w:eastAsia="ar-SA"/>
        </w:rPr>
        <w:t xml:space="preserve">. Os estados inválidos deverão ir para </w:t>
      </w:r>
      <w:r w:rsidR="002D2E20">
        <w:rPr>
          <w:rFonts w:ascii="Courier New" w:eastAsia="Times New Roman" w:hAnsi="Courier New" w:cs="Courier New"/>
          <w:lang w:eastAsia="ar-SA"/>
        </w:rPr>
        <w:t>1</w:t>
      </w:r>
      <w:r w:rsidRPr="00A91765">
        <w:rPr>
          <w:rFonts w:ascii="Courier New" w:eastAsia="Times New Roman" w:hAnsi="Courier New" w:cs="Courier New"/>
          <w:lang w:eastAsia="ar-SA"/>
        </w:rPr>
        <w:t>.</w:t>
      </w:r>
    </w:p>
    <w:p w:rsidR="00EE3692" w:rsidRPr="00CA5925" w:rsidRDefault="00EE3692" w:rsidP="00EE3692">
      <w:pPr>
        <w:rPr>
          <w:rFonts w:ascii="Courier New" w:hAnsi="Courier New" w:cs="Courier New"/>
        </w:rPr>
      </w:pPr>
    </w:p>
    <w:p w:rsidR="00B47A70" w:rsidRDefault="00B47A70" w:rsidP="00B92407">
      <w:pPr>
        <w:rPr>
          <w:rFonts w:ascii="Courier New" w:hAnsi="Courier New" w:cs="Courier New"/>
          <w:b/>
        </w:rPr>
      </w:pPr>
    </w:p>
    <w:p w:rsidR="00B92407" w:rsidRPr="00A325EE" w:rsidRDefault="00B92407" w:rsidP="00B92407">
      <w:pPr>
        <w:rPr>
          <w:rFonts w:ascii="Courier New" w:hAnsi="Courier New" w:cs="Courier New"/>
          <w:b/>
        </w:rPr>
      </w:pPr>
      <w:r w:rsidRPr="00A325EE">
        <w:rPr>
          <w:rFonts w:ascii="Courier New" w:hAnsi="Courier New" w:cs="Courier New"/>
          <w:b/>
        </w:rPr>
        <w:t xml:space="preserve">O trabalho </w:t>
      </w:r>
      <w:r w:rsidR="00B47A70">
        <w:rPr>
          <w:rFonts w:ascii="Courier New" w:hAnsi="Courier New" w:cs="Courier New"/>
          <w:b/>
        </w:rPr>
        <w:t xml:space="preserve">escrito </w:t>
      </w:r>
      <w:r w:rsidRPr="00A325EE">
        <w:rPr>
          <w:rFonts w:ascii="Courier New" w:hAnsi="Courier New" w:cs="Courier New"/>
          <w:b/>
        </w:rPr>
        <w:t>deve conter:</w:t>
      </w:r>
    </w:p>
    <w:p w:rsidR="00B92407" w:rsidRPr="00CA5925" w:rsidRDefault="00D6352C" w:rsidP="007C5867">
      <w:pPr>
        <w:pStyle w:val="PargrafodaLista"/>
        <w:numPr>
          <w:ilvl w:val="0"/>
          <w:numId w:val="7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 w:rsidR="00B92407" w:rsidRPr="00CA5925">
        <w:rPr>
          <w:rFonts w:ascii="Courier New" w:hAnsi="Courier New" w:cs="Courier New"/>
        </w:rPr>
        <w:t xml:space="preserve"> desenvolvimento do contador</w:t>
      </w:r>
      <w:r w:rsidR="004D647A">
        <w:rPr>
          <w:rFonts w:ascii="Courier New" w:hAnsi="Courier New" w:cs="Courier New"/>
        </w:rPr>
        <w:t xml:space="preserve">. As </w:t>
      </w:r>
      <w:bookmarkStart w:id="0" w:name="_GoBack"/>
      <w:bookmarkEnd w:id="0"/>
      <w:r w:rsidR="004D647A">
        <w:rPr>
          <w:rFonts w:ascii="Courier New" w:hAnsi="Courier New" w:cs="Courier New"/>
        </w:rPr>
        <w:t>tabelas, projeto,</w:t>
      </w:r>
      <w:r w:rsidR="00FC1A30">
        <w:rPr>
          <w:rFonts w:ascii="Courier New" w:hAnsi="Courier New" w:cs="Courier New"/>
        </w:rPr>
        <w:t xml:space="preserve"> introdução, conclusão</w:t>
      </w:r>
      <w:r w:rsidR="004D647A">
        <w:rPr>
          <w:rFonts w:ascii="Courier New" w:hAnsi="Courier New" w:cs="Courier New"/>
        </w:rPr>
        <w:t>.</w:t>
      </w:r>
    </w:p>
    <w:p w:rsidR="00B92407" w:rsidRPr="00CA5925" w:rsidRDefault="00D4164C" w:rsidP="00B92407">
      <w:pPr>
        <w:pStyle w:val="PargrafodaLista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 w:rsidR="00B92407" w:rsidRPr="00CA5925">
        <w:rPr>
          <w:rFonts w:ascii="Courier New" w:hAnsi="Courier New" w:cs="Courier New"/>
        </w:rPr>
        <w:t xml:space="preserve"> projeto (usando o simulador) </w:t>
      </w:r>
    </w:p>
    <w:p w:rsidR="00B92407" w:rsidRDefault="006172B2" w:rsidP="00B92407">
      <w:pPr>
        <w:pStyle w:val="PargrafodaLista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Resultado</w:t>
      </w:r>
      <w:r w:rsidR="004D647A">
        <w:rPr>
          <w:rFonts w:ascii="Courier New" w:hAnsi="Courier New" w:cs="Courier New"/>
        </w:rPr>
        <w:t xml:space="preserve"> da</w:t>
      </w:r>
      <w:r w:rsidR="00B92407" w:rsidRPr="00CA5925">
        <w:rPr>
          <w:rFonts w:ascii="Courier New" w:hAnsi="Courier New" w:cs="Courier New"/>
        </w:rPr>
        <w:t xml:space="preserve"> simulação com as formas de onda ilustrando a contagem.</w:t>
      </w:r>
    </w:p>
    <w:p w:rsidR="00D4164C" w:rsidRPr="00CA5925" w:rsidRDefault="00D4164C" w:rsidP="00D4164C">
      <w:pPr>
        <w:pStyle w:val="PargrafodaLista"/>
        <w:rPr>
          <w:rFonts w:ascii="Courier New" w:hAnsi="Courier New" w:cs="Courier New"/>
        </w:rPr>
      </w:pPr>
    </w:p>
    <w:p w:rsidR="00B92407" w:rsidRPr="00CA5925" w:rsidRDefault="00B92407" w:rsidP="00B92407">
      <w:pPr>
        <w:rPr>
          <w:rFonts w:ascii="Courier New" w:hAnsi="Courier New" w:cs="Courier New"/>
        </w:rPr>
      </w:pPr>
    </w:p>
    <w:p w:rsidR="00B92407" w:rsidRPr="00CA5925" w:rsidRDefault="00B92407" w:rsidP="00B92407">
      <w:pPr>
        <w:rPr>
          <w:rFonts w:ascii="Courier New" w:hAnsi="Courier New" w:cs="Courier New"/>
        </w:rPr>
      </w:pPr>
      <w:r w:rsidRPr="00CA5925">
        <w:rPr>
          <w:rFonts w:ascii="Courier New" w:hAnsi="Courier New" w:cs="Courier New"/>
        </w:rPr>
        <w:t xml:space="preserve"> Em relação ao simulador, pode ser:</w:t>
      </w:r>
    </w:p>
    <w:p w:rsidR="00B92407" w:rsidRPr="00CA5925" w:rsidRDefault="00B92407" w:rsidP="00B92407">
      <w:pPr>
        <w:rPr>
          <w:rFonts w:ascii="Courier New" w:hAnsi="Courier New" w:cs="Courier New"/>
        </w:rPr>
      </w:pPr>
      <w:r w:rsidRPr="00CA5925">
        <w:rPr>
          <w:rFonts w:ascii="Courier New" w:hAnsi="Courier New" w:cs="Courier New"/>
        </w:rPr>
        <w:tab/>
        <w:t xml:space="preserve">a) </w:t>
      </w:r>
      <w:proofErr w:type="spellStart"/>
      <w:r w:rsidRPr="00CA5925">
        <w:rPr>
          <w:rFonts w:ascii="Courier New" w:hAnsi="Courier New" w:cs="Courier New"/>
        </w:rPr>
        <w:t>Multisim</w:t>
      </w:r>
      <w:proofErr w:type="spellEnd"/>
      <w:r w:rsidRPr="00CA5925">
        <w:rPr>
          <w:rFonts w:ascii="Courier New" w:hAnsi="Courier New" w:cs="Courier New"/>
        </w:rPr>
        <w:t xml:space="preserve"> - </w:t>
      </w:r>
      <w:hyperlink r:id="rId7" w:history="1">
        <w:r w:rsidRPr="00CA5925">
          <w:rPr>
            <w:rStyle w:val="Hyperlink"/>
            <w:rFonts w:ascii="Courier New" w:hAnsi="Courier New" w:cs="Courier New"/>
          </w:rPr>
          <w:t>http://www.ni.com/multisim/pt/</w:t>
        </w:r>
      </w:hyperlink>
      <w:r w:rsidRPr="00CA5925">
        <w:rPr>
          <w:rFonts w:ascii="Courier New" w:hAnsi="Courier New" w:cs="Courier New"/>
        </w:rPr>
        <w:t xml:space="preserve"> </w:t>
      </w:r>
    </w:p>
    <w:p w:rsidR="00B92407" w:rsidRPr="00CA5925" w:rsidRDefault="00B92407" w:rsidP="00B92407">
      <w:pPr>
        <w:rPr>
          <w:rFonts w:ascii="Courier New" w:hAnsi="Courier New" w:cs="Courier New"/>
        </w:rPr>
      </w:pPr>
      <w:r w:rsidRPr="00CA5925">
        <w:rPr>
          <w:rFonts w:ascii="Courier New" w:hAnsi="Courier New" w:cs="Courier New"/>
        </w:rPr>
        <w:tab/>
        <w:t xml:space="preserve">b) </w:t>
      </w:r>
      <w:proofErr w:type="spellStart"/>
      <w:r w:rsidRPr="00CA5925">
        <w:rPr>
          <w:rFonts w:ascii="Courier New" w:hAnsi="Courier New" w:cs="Courier New"/>
        </w:rPr>
        <w:t>MicroCap</w:t>
      </w:r>
      <w:proofErr w:type="spellEnd"/>
    </w:p>
    <w:p w:rsidR="00B92407" w:rsidRPr="00CA5925" w:rsidRDefault="00B92407" w:rsidP="00B92407">
      <w:pPr>
        <w:rPr>
          <w:rFonts w:ascii="Courier New" w:hAnsi="Courier New" w:cs="Courier New"/>
        </w:rPr>
      </w:pPr>
      <w:r w:rsidRPr="00CA5925">
        <w:rPr>
          <w:rFonts w:ascii="Courier New" w:hAnsi="Courier New" w:cs="Courier New"/>
        </w:rPr>
        <w:tab/>
        <w:t xml:space="preserve">c) ISE – Esta ferramenta o prof. João Fragoso deve usar com vocês nas disciplinas seguintes. </w:t>
      </w:r>
    </w:p>
    <w:p w:rsidR="00B92407" w:rsidRPr="00CA5925" w:rsidRDefault="00B92407" w:rsidP="00B92407">
      <w:pPr>
        <w:rPr>
          <w:rFonts w:ascii="Courier New" w:hAnsi="Courier New" w:cs="Courier New"/>
        </w:rPr>
      </w:pPr>
      <w:r w:rsidRPr="00CA5925">
        <w:rPr>
          <w:rFonts w:ascii="Courier New" w:hAnsi="Courier New" w:cs="Courier New"/>
        </w:rPr>
        <w:tab/>
        <w:t xml:space="preserve">d) Outro. </w:t>
      </w:r>
    </w:p>
    <w:p w:rsidR="00EE3692" w:rsidRPr="00CA5925" w:rsidRDefault="00EE3692" w:rsidP="00B96B73">
      <w:pPr>
        <w:rPr>
          <w:rFonts w:ascii="Courier New" w:hAnsi="Courier New" w:cs="Courier New"/>
        </w:rPr>
      </w:pPr>
    </w:p>
    <w:sectPr w:rsidR="00EE3692" w:rsidRPr="00CA5925" w:rsidSect="00810655"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E2F" w:rsidRDefault="00222E2F" w:rsidP="007B7ACC">
      <w:pPr>
        <w:pStyle w:val="Ttulo3-Aula"/>
      </w:pPr>
      <w:r>
        <w:separator/>
      </w:r>
    </w:p>
  </w:endnote>
  <w:endnote w:type="continuationSeparator" w:id="0">
    <w:p w:rsidR="00222E2F" w:rsidRDefault="00222E2F" w:rsidP="007B7ACC">
      <w:pPr>
        <w:pStyle w:val="Ttulo3-Aul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628" w:rsidRDefault="00E7248A" w:rsidP="005D3E8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8062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80628" w:rsidRDefault="00380628" w:rsidP="005D3E83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628" w:rsidRDefault="00E7248A" w:rsidP="005D3E8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8062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D2E20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380628" w:rsidRDefault="006D3258" w:rsidP="005D3E83">
    <w:pPr>
      <w:pStyle w:val="Rodap"/>
      <w:ind w:right="360"/>
    </w:pPr>
    <w:r>
      <w:rPr>
        <w:noProof/>
        <w:sz w:val="22"/>
        <w:szCs w:val="22"/>
        <w:lang w:eastAsia="pt-BR"/>
      </w:rPr>
      <w:drawing>
        <wp:inline distT="0" distB="0" distL="0" distR="0">
          <wp:extent cx="5240020" cy="19685"/>
          <wp:effectExtent l="19050" t="0" r="0" b="0"/>
          <wp:docPr id="29" name="Imagem 29" descr="bann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bann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0020" cy="19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52C50" w:rsidRDefault="00A52C50" w:rsidP="00A52C50">
    <w:pPr>
      <w:pStyle w:val="Rodap"/>
    </w:pPr>
    <w:r>
      <w:t>Técnicas Digitais</w:t>
    </w:r>
  </w:p>
  <w:p w:rsidR="00380628" w:rsidRDefault="00380628" w:rsidP="00A52C5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E2F" w:rsidRDefault="00222E2F" w:rsidP="007B7ACC">
      <w:pPr>
        <w:pStyle w:val="Ttulo3-Aula"/>
      </w:pPr>
      <w:r>
        <w:separator/>
      </w:r>
    </w:p>
  </w:footnote>
  <w:footnote w:type="continuationSeparator" w:id="0">
    <w:p w:rsidR="00222E2F" w:rsidRDefault="00222E2F" w:rsidP="007B7ACC">
      <w:pPr>
        <w:pStyle w:val="Ttulo3-Aul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628" w:rsidRDefault="00380628" w:rsidP="00CC0737">
    <w:pPr>
      <w:pStyle w:val="Cabealho"/>
      <w:ind w:right="360" w:firstLine="708"/>
    </w:pPr>
    <w:r>
      <w:t>UERGS – Adriane Parraga</w:t>
    </w:r>
  </w:p>
  <w:p w:rsidR="00380628" w:rsidRDefault="00380628" w:rsidP="005D3E83">
    <w:pPr>
      <w:pStyle w:val="Cabealho"/>
      <w:tabs>
        <w:tab w:val="clear" w:pos="4419"/>
        <w:tab w:val="center" w:pos="720"/>
      </w:tabs>
    </w:pPr>
    <w:r>
      <w:rPr>
        <w:sz w:val="22"/>
        <w:szCs w:val="22"/>
      </w:rPr>
      <w:tab/>
    </w:r>
    <w:r>
      <w:rPr>
        <w:sz w:val="22"/>
        <w:szCs w:val="22"/>
      </w:rPr>
      <w:tab/>
    </w:r>
    <w:r w:rsidR="006D3258">
      <w:rPr>
        <w:noProof/>
        <w:sz w:val="22"/>
        <w:szCs w:val="22"/>
        <w:lang w:eastAsia="pt-BR"/>
      </w:rPr>
      <w:drawing>
        <wp:inline distT="0" distB="0" distL="0" distR="0">
          <wp:extent cx="5240020" cy="19685"/>
          <wp:effectExtent l="19050" t="0" r="0" b="0"/>
          <wp:docPr id="1" name="Imagem 1" descr="bann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nn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0020" cy="19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22754"/>
    <w:multiLevelType w:val="hybridMultilevel"/>
    <w:tmpl w:val="143496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A0593"/>
    <w:multiLevelType w:val="multilevel"/>
    <w:tmpl w:val="98823500"/>
    <w:lvl w:ilvl="0">
      <w:start w:val="1"/>
      <w:numFmt w:val="decimal"/>
      <w:pStyle w:val="TtuloSecundrio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  <w:effect w:val="none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3992F33"/>
    <w:multiLevelType w:val="hybridMultilevel"/>
    <w:tmpl w:val="86D631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1D9654A"/>
    <w:multiLevelType w:val="hybridMultilevel"/>
    <w:tmpl w:val="0B900136"/>
    <w:lvl w:ilvl="0" w:tplc="544EA590">
      <w:start w:val="1"/>
      <w:numFmt w:val="decimal"/>
      <w:lvlText w:val="%1)"/>
      <w:lvlJc w:val="left"/>
      <w:pPr>
        <w:ind w:left="720" w:hanging="360"/>
      </w:pPr>
      <w:rPr>
        <w:rFonts w:eastAsia="Batang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010EE2"/>
    <w:multiLevelType w:val="multilevel"/>
    <w:tmpl w:val="528895E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5">
    <w:nsid w:val="56ED7F45"/>
    <w:multiLevelType w:val="hybridMultilevel"/>
    <w:tmpl w:val="8E7CD72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4B71D2"/>
    <w:multiLevelType w:val="hybridMultilevel"/>
    <w:tmpl w:val="1B5AAA06"/>
    <w:lvl w:ilvl="0" w:tplc="BD82BA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D82BA3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32B00E2"/>
    <w:multiLevelType w:val="hybridMultilevel"/>
    <w:tmpl w:val="6C94C552"/>
    <w:lvl w:ilvl="0" w:tplc="922E6EE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3E83"/>
    <w:rsid w:val="00012B80"/>
    <w:rsid w:val="00021E97"/>
    <w:rsid w:val="000230CA"/>
    <w:rsid w:val="0004164A"/>
    <w:rsid w:val="0008242B"/>
    <w:rsid w:val="0008620D"/>
    <w:rsid w:val="00093626"/>
    <w:rsid w:val="00093E43"/>
    <w:rsid w:val="000A1CCE"/>
    <w:rsid w:val="000A1D34"/>
    <w:rsid w:val="000B097C"/>
    <w:rsid w:val="000B589A"/>
    <w:rsid w:val="000C1414"/>
    <w:rsid w:val="0011137D"/>
    <w:rsid w:val="001342D2"/>
    <w:rsid w:val="00141EF0"/>
    <w:rsid w:val="00146D7E"/>
    <w:rsid w:val="001479C0"/>
    <w:rsid w:val="0017391F"/>
    <w:rsid w:val="001A021E"/>
    <w:rsid w:val="001A6F50"/>
    <w:rsid w:val="001A7A10"/>
    <w:rsid w:val="001B6005"/>
    <w:rsid w:val="001C6B7A"/>
    <w:rsid w:val="001D4379"/>
    <w:rsid w:val="001F4631"/>
    <w:rsid w:val="0020432C"/>
    <w:rsid w:val="00217DC4"/>
    <w:rsid w:val="00222E2F"/>
    <w:rsid w:val="00231100"/>
    <w:rsid w:val="00233252"/>
    <w:rsid w:val="00236872"/>
    <w:rsid w:val="00280A16"/>
    <w:rsid w:val="002C22F1"/>
    <w:rsid w:val="002C2D95"/>
    <w:rsid w:val="002D2E20"/>
    <w:rsid w:val="002F1C5A"/>
    <w:rsid w:val="00326B58"/>
    <w:rsid w:val="00326EEF"/>
    <w:rsid w:val="0033010C"/>
    <w:rsid w:val="0036271A"/>
    <w:rsid w:val="00380628"/>
    <w:rsid w:val="00386479"/>
    <w:rsid w:val="003A55E6"/>
    <w:rsid w:val="003C6146"/>
    <w:rsid w:val="003D13C0"/>
    <w:rsid w:val="003D6CC5"/>
    <w:rsid w:val="003E5409"/>
    <w:rsid w:val="004127E5"/>
    <w:rsid w:val="0041725C"/>
    <w:rsid w:val="004213E0"/>
    <w:rsid w:val="0042662A"/>
    <w:rsid w:val="0043444A"/>
    <w:rsid w:val="00446D03"/>
    <w:rsid w:val="00467649"/>
    <w:rsid w:val="004704E0"/>
    <w:rsid w:val="004A4522"/>
    <w:rsid w:val="004B7145"/>
    <w:rsid w:val="004D647A"/>
    <w:rsid w:val="004E2B3C"/>
    <w:rsid w:val="004F0954"/>
    <w:rsid w:val="005052CB"/>
    <w:rsid w:val="00511E29"/>
    <w:rsid w:val="005148D7"/>
    <w:rsid w:val="00523B8E"/>
    <w:rsid w:val="00532ABB"/>
    <w:rsid w:val="0059478C"/>
    <w:rsid w:val="005D3E83"/>
    <w:rsid w:val="005D573F"/>
    <w:rsid w:val="005E19C0"/>
    <w:rsid w:val="006172B2"/>
    <w:rsid w:val="0062129A"/>
    <w:rsid w:val="00640DD5"/>
    <w:rsid w:val="006427F2"/>
    <w:rsid w:val="00645CF1"/>
    <w:rsid w:val="00652110"/>
    <w:rsid w:val="00686E05"/>
    <w:rsid w:val="006938C1"/>
    <w:rsid w:val="00697EB5"/>
    <w:rsid w:val="006A06B9"/>
    <w:rsid w:val="006B2DBA"/>
    <w:rsid w:val="006B3904"/>
    <w:rsid w:val="006C021C"/>
    <w:rsid w:val="006D3258"/>
    <w:rsid w:val="006E4891"/>
    <w:rsid w:val="007056AA"/>
    <w:rsid w:val="007608F5"/>
    <w:rsid w:val="00763C5D"/>
    <w:rsid w:val="00764029"/>
    <w:rsid w:val="007655B6"/>
    <w:rsid w:val="00784E32"/>
    <w:rsid w:val="007A2E54"/>
    <w:rsid w:val="007B57B2"/>
    <w:rsid w:val="007B7ACC"/>
    <w:rsid w:val="007C5867"/>
    <w:rsid w:val="008034DF"/>
    <w:rsid w:val="00810655"/>
    <w:rsid w:val="00814661"/>
    <w:rsid w:val="0081636D"/>
    <w:rsid w:val="0082127E"/>
    <w:rsid w:val="008345E3"/>
    <w:rsid w:val="008536D2"/>
    <w:rsid w:val="00856A11"/>
    <w:rsid w:val="00857010"/>
    <w:rsid w:val="00883537"/>
    <w:rsid w:val="00884CF1"/>
    <w:rsid w:val="00897A86"/>
    <w:rsid w:val="008B123A"/>
    <w:rsid w:val="008C07D2"/>
    <w:rsid w:val="008C6A62"/>
    <w:rsid w:val="008E07E3"/>
    <w:rsid w:val="00930FA8"/>
    <w:rsid w:val="009410A5"/>
    <w:rsid w:val="00941209"/>
    <w:rsid w:val="00943D67"/>
    <w:rsid w:val="00953AF0"/>
    <w:rsid w:val="00972C36"/>
    <w:rsid w:val="009877BE"/>
    <w:rsid w:val="009909E4"/>
    <w:rsid w:val="009B2F73"/>
    <w:rsid w:val="009B60F8"/>
    <w:rsid w:val="009B7E2A"/>
    <w:rsid w:val="00A01FA7"/>
    <w:rsid w:val="00A022C5"/>
    <w:rsid w:val="00A105F5"/>
    <w:rsid w:val="00A21EDA"/>
    <w:rsid w:val="00A325EE"/>
    <w:rsid w:val="00A52C50"/>
    <w:rsid w:val="00A63024"/>
    <w:rsid w:val="00A8395F"/>
    <w:rsid w:val="00A84894"/>
    <w:rsid w:val="00A86EB7"/>
    <w:rsid w:val="00A91765"/>
    <w:rsid w:val="00AA1C60"/>
    <w:rsid w:val="00AC2E50"/>
    <w:rsid w:val="00AC63AC"/>
    <w:rsid w:val="00AF24F8"/>
    <w:rsid w:val="00B0528E"/>
    <w:rsid w:val="00B27DF4"/>
    <w:rsid w:val="00B34A91"/>
    <w:rsid w:val="00B35B80"/>
    <w:rsid w:val="00B47A70"/>
    <w:rsid w:val="00B65D7D"/>
    <w:rsid w:val="00B92407"/>
    <w:rsid w:val="00B93105"/>
    <w:rsid w:val="00B96B73"/>
    <w:rsid w:val="00BA62AA"/>
    <w:rsid w:val="00BB0E90"/>
    <w:rsid w:val="00BD5E04"/>
    <w:rsid w:val="00BF7AE7"/>
    <w:rsid w:val="00C055FD"/>
    <w:rsid w:val="00C13FFB"/>
    <w:rsid w:val="00C40690"/>
    <w:rsid w:val="00C52114"/>
    <w:rsid w:val="00C5620E"/>
    <w:rsid w:val="00C567B1"/>
    <w:rsid w:val="00C86C88"/>
    <w:rsid w:val="00CA5925"/>
    <w:rsid w:val="00CC0737"/>
    <w:rsid w:val="00D01017"/>
    <w:rsid w:val="00D412FE"/>
    <w:rsid w:val="00D4164C"/>
    <w:rsid w:val="00D62B2C"/>
    <w:rsid w:val="00D6352C"/>
    <w:rsid w:val="00D63B11"/>
    <w:rsid w:val="00D821F5"/>
    <w:rsid w:val="00D84A05"/>
    <w:rsid w:val="00D866D0"/>
    <w:rsid w:val="00D9236E"/>
    <w:rsid w:val="00DB44D2"/>
    <w:rsid w:val="00DC334B"/>
    <w:rsid w:val="00DC5CB9"/>
    <w:rsid w:val="00DC68CC"/>
    <w:rsid w:val="00DD3882"/>
    <w:rsid w:val="00DE7B39"/>
    <w:rsid w:val="00DE7BAE"/>
    <w:rsid w:val="00DF3B4F"/>
    <w:rsid w:val="00E02A92"/>
    <w:rsid w:val="00E04BF0"/>
    <w:rsid w:val="00E1162C"/>
    <w:rsid w:val="00E1319D"/>
    <w:rsid w:val="00E52881"/>
    <w:rsid w:val="00E7248A"/>
    <w:rsid w:val="00E74B4A"/>
    <w:rsid w:val="00EA343B"/>
    <w:rsid w:val="00EA6638"/>
    <w:rsid w:val="00EB2C8F"/>
    <w:rsid w:val="00EE0668"/>
    <w:rsid w:val="00EE3692"/>
    <w:rsid w:val="00EE777B"/>
    <w:rsid w:val="00EF63A6"/>
    <w:rsid w:val="00F02DCA"/>
    <w:rsid w:val="00F32B89"/>
    <w:rsid w:val="00F40C02"/>
    <w:rsid w:val="00F424B1"/>
    <w:rsid w:val="00F60071"/>
    <w:rsid w:val="00F72638"/>
    <w:rsid w:val="00F823EC"/>
    <w:rsid w:val="00F900A3"/>
    <w:rsid w:val="00FC1A30"/>
    <w:rsid w:val="00FD5E4C"/>
    <w:rsid w:val="00FE56FA"/>
    <w:rsid w:val="00FF3458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AD6F713-2E53-4C89-9CBB-F1FA8998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9C0"/>
    <w:rPr>
      <w:sz w:val="24"/>
      <w:szCs w:val="24"/>
      <w:lang w:eastAsia="ko-KR"/>
    </w:rPr>
  </w:style>
  <w:style w:type="paragraph" w:styleId="Ttulo1">
    <w:name w:val="heading 1"/>
    <w:basedOn w:val="Normal"/>
    <w:next w:val="Normal"/>
    <w:qFormat/>
    <w:rsid w:val="00280A16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1A021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D3E8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rsid w:val="005D3E83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5D3E83"/>
  </w:style>
  <w:style w:type="paragraph" w:customStyle="1" w:styleId="Ttulo1-Aula">
    <w:name w:val="Título 1 - Aula"/>
    <w:basedOn w:val="Normal"/>
    <w:rsid w:val="00280A16"/>
    <w:pPr>
      <w:jc w:val="both"/>
    </w:pPr>
    <w:rPr>
      <w:b/>
      <w:sz w:val="28"/>
    </w:rPr>
  </w:style>
  <w:style w:type="paragraph" w:customStyle="1" w:styleId="Ttulo2-Aula">
    <w:name w:val="Título 2 - Aula"/>
    <w:basedOn w:val="Ttulo1-Aula"/>
    <w:rsid w:val="00280A16"/>
    <w:rPr>
      <w:sz w:val="24"/>
    </w:rPr>
  </w:style>
  <w:style w:type="paragraph" w:customStyle="1" w:styleId="Ttulo3-Aula">
    <w:name w:val="Título 3 - Aula"/>
    <w:basedOn w:val="Normal"/>
    <w:rsid w:val="005D3E83"/>
    <w:pPr>
      <w:jc w:val="both"/>
    </w:pPr>
    <w:rPr>
      <w:b/>
      <w:sz w:val="22"/>
      <w:szCs w:val="22"/>
    </w:rPr>
  </w:style>
  <w:style w:type="paragraph" w:customStyle="1" w:styleId="NormalAula">
    <w:name w:val="Normal Aula"/>
    <w:basedOn w:val="Normal"/>
    <w:rsid w:val="005D3E83"/>
    <w:pPr>
      <w:jc w:val="both"/>
    </w:pPr>
    <w:rPr>
      <w:sz w:val="22"/>
      <w:szCs w:val="22"/>
    </w:rPr>
  </w:style>
  <w:style w:type="paragraph" w:styleId="NormalWeb">
    <w:name w:val="Normal (Web)"/>
    <w:basedOn w:val="Normal"/>
    <w:rsid w:val="00511E29"/>
    <w:pPr>
      <w:spacing w:before="100" w:beforeAutospacing="1" w:after="100" w:afterAutospacing="1"/>
    </w:pPr>
  </w:style>
  <w:style w:type="table" w:styleId="Tabelacontempornea">
    <w:name w:val="Table Contemporary"/>
    <w:basedOn w:val="Tabelanormal"/>
    <w:rsid w:val="00930FA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mgrade">
    <w:name w:val="Table Grid"/>
    <w:basedOn w:val="Tabelanormal"/>
    <w:rsid w:val="00E116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rsid w:val="00763C5D"/>
    <w:rPr>
      <w:color w:val="0000FF"/>
      <w:u w:val="single"/>
    </w:rPr>
  </w:style>
  <w:style w:type="character" w:styleId="HiperlinkVisitado">
    <w:name w:val="FollowedHyperlink"/>
    <w:basedOn w:val="Fontepargpadro"/>
    <w:rsid w:val="00763C5D"/>
    <w:rPr>
      <w:color w:val="800080"/>
      <w:u w:val="single"/>
    </w:rPr>
  </w:style>
  <w:style w:type="paragraph" w:customStyle="1" w:styleId="Corpodetexto-Aula">
    <w:name w:val="Corpo de texto - Aula"/>
    <w:basedOn w:val="Corpodetexto"/>
    <w:rsid w:val="00A105F5"/>
    <w:pPr>
      <w:spacing w:after="0"/>
      <w:jc w:val="both"/>
    </w:pPr>
    <w:rPr>
      <w:rFonts w:eastAsia="Times New Roman"/>
      <w:sz w:val="20"/>
      <w:szCs w:val="20"/>
    </w:rPr>
  </w:style>
  <w:style w:type="paragraph" w:customStyle="1" w:styleId="TtuloSecundrio">
    <w:name w:val="Título Secundário"/>
    <w:basedOn w:val="Normal"/>
    <w:rsid w:val="00A105F5"/>
    <w:pPr>
      <w:numPr>
        <w:numId w:val="1"/>
      </w:numPr>
    </w:pPr>
    <w:rPr>
      <w:rFonts w:eastAsia="Times New Roman"/>
      <w:sz w:val="20"/>
      <w:szCs w:val="20"/>
    </w:rPr>
  </w:style>
  <w:style w:type="paragraph" w:styleId="Corpodetexto">
    <w:name w:val="Body Text"/>
    <w:basedOn w:val="Normal"/>
    <w:rsid w:val="00A105F5"/>
    <w:pPr>
      <w:spacing w:after="120"/>
    </w:pPr>
  </w:style>
  <w:style w:type="paragraph" w:customStyle="1" w:styleId="Titulo1-Aula">
    <w:name w:val="Titulo 1 - Aula"/>
    <w:basedOn w:val="Ttulo2"/>
    <w:rsid w:val="001A021E"/>
    <w:pPr>
      <w:jc w:val="center"/>
    </w:pPr>
    <w:rPr>
      <w:rFonts w:ascii="Comic Sans MS" w:eastAsia="Times New Roman" w:hAnsi="Comic Sans MS" w:cs="Times New Roman"/>
      <w:b w:val="0"/>
      <w:bCs w:val="0"/>
      <w:i w:val="0"/>
      <w:iCs w:val="0"/>
      <w:sz w:val="24"/>
      <w:szCs w:val="20"/>
    </w:rPr>
  </w:style>
  <w:style w:type="paragraph" w:styleId="Legenda">
    <w:name w:val="caption"/>
    <w:basedOn w:val="Normal"/>
    <w:next w:val="Normal"/>
    <w:qFormat/>
    <w:rsid w:val="00B27DF4"/>
    <w:pPr>
      <w:spacing w:before="120" w:after="120"/>
    </w:pPr>
    <w:rPr>
      <w:rFonts w:eastAsia="Times New Roman"/>
      <w:b/>
      <w:bCs/>
      <w:sz w:val="20"/>
      <w:szCs w:val="20"/>
      <w:lang w:eastAsia="pt-BR"/>
    </w:rPr>
  </w:style>
  <w:style w:type="character" w:customStyle="1" w:styleId="RodapChar">
    <w:name w:val="Rodapé Char"/>
    <w:basedOn w:val="Fontepargpadro"/>
    <w:link w:val="Rodap"/>
    <w:rsid w:val="00A52C50"/>
    <w:rPr>
      <w:sz w:val="24"/>
      <w:szCs w:val="24"/>
      <w:lang w:eastAsia="ko-KR"/>
    </w:rPr>
  </w:style>
  <w:style w:type="paragraph" w:styleId="Textodebalo">
    <w:name w:val="Balloon Text"/>
    <w:basedOn w:val="Normal"/>
    <w:link w:val="TextodebaloChar"/>
    <w:rsid w:val="007655B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655B6"/>
    <w:rPr>
      <w:rFonts w:ascii="Tahoma" w:hAnsi="Tahoma" w:cs="Tahoma"/>
      <w:sz w:val="16"/>
      <w:szCs w:val="16"/>
      <w:lang w:eastAsia="ko-KR"/>
    </w:rPr>
  </w:style>
  <w:style w:type="paragraph" w:styleId="PargrafodaLista">
    <w:name w:val="List Paragraph"/>
    <w:basedOn w:val="Normal"/>
    <w:uiPriority w:val="34"/>
    <w:qFormat/>
    <w:rsid w:val="002C2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ni.com/multisim/p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rraga\Application%20Data\Microsoft\Modelos\Au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Aula</Template>
  <TotalTime>2248</TotalTime>
  <Pages>1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1</vt:lpstr>
    </vt:vector>
  </TitlesOfParts>
  <Company>Parraga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1</dc:title>
  <dc:creator>Parraga</dc:creator>
  <cp:lastModifiedBy>Adriane</cp:lastModifiedBy>
  <cp:revision>110</cp:revision>
  <cp:lastPrinted>2016-09-02T13:47:00Z</cp:lastPrinted>
  <dcterms:created xsi:type="dcterms:W3CDTF">2012-09-04T21:41:00Z</dcterms:created>
  <dcterms:modified xsi:type="dcterms:W3CDTF">2017-08-18T20:09:00Z</dcterms:modified>
</cp:coreProperties>
</file>