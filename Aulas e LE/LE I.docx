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C4" w:rsidRDefault="00217DC4" w:rsidP="00217DC4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Exercícios:</w:t>
      </w:r>
    </w:p>
    <w:p w:rsidR="00217DC4" w:rsidRDefault="00217DC4" w:rsidP="00217DC4">
      <w:pPr>
        <w:ind w:left="360"/>
        <w:rPr>
          <w:rFonts w:ascii="Comic Sans MS" w:hAnsi="Comic Sans MS"/>
        </w:rPr>
      </w:pPr>
    </w:p>
    <w:p w:rsidR="00764029" w:rsidRDefault="00764029" w:rsidP="00764029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Converta os números binários a seguir em seus equivalentes valores decimais</w:t>
      </w:r>
    </w:p>
    <w:p w:rsidR="00764029" w:rsidRDefault="00764029" w:rsidP="00764029">
      <w:pPr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1101</w:t>
      </w:r>
      <w:r w:rsidRPr="00A91F68">
        <w:rPr>
          <w:rFonts w:ascii="Comic Sans MS" w:hAnsi="Comic Sans MS"/>
          <w:vertAlign w:val="subscript"/>
        </w:rPr>
        <w:t>2</w:t>
      </w:r>
    </w:p>
    <w:p w:rsidR="00764029" w:rsidRDefault="00764029" w:rsidP="00764029">
      <w:pPr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1001,1001</w:t>
      </w:r>
      <w:r w:rsidRPr="00A91F68">
        <w:rPr>
          <w:rFonts w:ascii="Comic Sans MS" w:hAnsi="Comic Sans MS"/>
          <w:vertAlign w:val="subscript"/>
        </w:rPr>
        <w:t>2</w:t>
      </w:r>
    </w:p>
    <w:p w:rsidR="00764029" w:rsidRDefault="00764029" w:rsidP="00764029">
      <w:pPr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10011011001,10110</w:t>
      </w:r>
    </w:p>
    <w:p w:rsidR="00764029" w:rsidRDefault="00764029" w:rsidP="00764029">
      <w:pPr>
        <w:rPr>
          <w:rFonts w:ascii="Comic Sans MS" w:hAnsi="Comic Sans MS"/>
        </w:rPr>
      </w:pPr>
    </w:p>
    <w:p w:rsidR="00764029" w:rsidRDefault="00764029" w:rsidP="00764029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Utilizando seis bits mostre a </w:t>
      </w:r>
      <w:r w:rsidR="00546630">
        <w:rPr>
          <w:rFonts w:ascii="Comic Sans MS" w:hAnsi="Comic Sans MS"/>
        </w:rPr>
        <w:t>sequência</w:t>
      </w:r>
      <w:r>
        <w:rPr>
          <w:rFonts w:ascii="Comic Sans MS" w:hAnsi="Comic Sans MS"/>
        </w:rPr>
        <w:t xml:space="preserve"> de contagem binária de </w:t>
      </w:r>
      <w:smartTag w:uri="urn:schemas-microsoft-com:office:smarttags" w:element="metricconverter">
        <w:smartTagPr>
          <w:attr w:name="ProductID" w:val="000000 a"/>
        </w:smartTagPr>
        <w:r>
          <w:rPr>
            <w:rFonts w:ascii="Comic Sans MS" w:hAnsi="Comic Sans MS"/>
          </w:rPr>
          <w:t>000000 a</w:t>
        </w:r>
      </w:smartTag>
      <w:r>
        <w:rPr>
          <w:rFonts w:ascii="Comic Sans MS" w:hAnsi="Comic Sans MS"/>
        </w:rPr>
        <w:t xml:space="preserve"> 111111</w:t>
      </w:r>
    </w:p>
    <w:p w:rsidR="00764029" w:rsidRDefault="00764029" w:rsidP="00764029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Qual é o número máximo de uma contagem utilizando 10 bits?</w:t>
      </w:r>
    </w:p>
    <w:p w:rsidR="00764029" w:rsidRDefault="00764029" w:rsidP="00764029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Quantos bits são necessários para contar até um máximo de 511?</w:t>
      </w:r>
    </w:p>
    <w:p w:rsidR="00764029" w:rsidRDefault="00764029" w:rsidP="0082127E">
      <w:pPr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Faça a conversão dos números </w:t>
      </w:r>
      <w:r w:rsidR="0082127E">
        <w:rPr>
          <w:rFonts w:ascii="Comic Sans MS" w:hAnsi="Comic Sans MS"/>
        </w:rPr>
        <w:t xml:space="preserve">em </w:t>
      </w:r>
      <w:r w:rsidRPr="00FD7896">
        <w:rPr>
          <w:rFonts w:ascii="Comic Sans MS" w:hAnsi="Comic Sans MS"/>
          <w:u w:val="single"/>
        </w:rPr>
        <w:t xml:space="preserve">binário </w:t>
      </w:r>
      <w:r>
        <w:rPr>
          <w:rFonts w:ascii="Comic Sans MS" w:hAnsi="Comic Sans MS"/>
        </w:rPr>
        <w:t xml:space="preserve">para </w:t>
      </w:r>
      <w:r w:rsidRPr="00FD7896">
        <w:rPr>
          <w:rFonts w:ascii="Comic Sans MS" w:hAnsi="Comic Sans MS"/>
          <w:u w:val="single"/>
        </w:rPr>
        <w:t>decimal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10011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10100111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111100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1100</w:t>
      </w:r>
    </w:p>
    <w:p w:rsidR="00764029" w:rsidRDefault="00764029" w:rsidP="00764029">
      <w:pPr>
        <w:jc w:val="both"/>
        <w:rPr>
          <w:rFonts w:ascii="Comic Sans MS" w:hAnsi="Comic Sans MS"/>
        </w:rPr>
      </w:pPr>
    </w:p>
    <w:p w:rsidR="00764029" w:rsidRDefault="00764029" w:rsidP="007016BF">
      <w:pPr>
        <w:numPr>
          <w:ilvl w:val="0"/>
          <w:numId w:val="2"/>
        </w:numPr>
        <w:jc w:val="both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Faça a conversão dos números </w:t>
      </w:r>
      <w:r w:rsidR="0036271A">
        <w:rPr>
          <w:rFonts w:ascii="Comic Sans MS" w:hAnsi="Comic Sans MS"/>
        </w:rPr>
        <w:t xml:space="preserve">em </w:t>
      </w:r>
      <w:r w:rsidRPr="00FD7896">
        <w:rPr>
          <w:rFonts w:ascii="Comic Sans MS" w:hAnsi="Comic Sans MS"/>
          <w:u w:val="single"/>
        </w:rPr>
        <w:t>decima</w:t>
      </w:r>
      <w:r w:rsidR="0036271A">
        <w:rPr>
          <w:rFonts w:ascii="Comic Sans MS" w:hAnsi="Comic Sans MS"/>
          <w:u w:val="single"/>
        </w:rPr>
        <w:t>l</w:t>
      </w:r>
      <w:r>
        <w:rPr>
          <w:rFonts w:ascii="Comic Sans MS" w:hAnsi="Comic Sans MS"/>
        </w:rPr>
        <w:t xml:space="preserve"> para </w:t>
      </w:r>
      <w:r w:rsidR="0036271A">
        <w:rPr>
          <w:rFonts w:ascii="Comic Sans MS" w:hAnsi="Comic Sans MS"/>
          <w:u w:val="single"/>
        </w:rPr>
        <w:t>binário</w:t>
      </w:r>
      <w:r w:rsidR="007016BF">
        <w:rPr>
          <w:rFonts w:ascii="Comic Sans MS" w:hAnsi="Comic Sans MS"/>
          <w:u w:val="single"/>
        </w:rPr>
        <w:t>, e de binário para Hexadecimal.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48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89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1000</w:t>
      </w:r>
    </w:p>
    <w:p w:rsidR="00764029" w:rsidRDefault="00764029" w:rsidP="00764029">
      <w:pPr>
        <w:numPr>
          <w:ilvl w:val="1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589</w:t>
      </w:r>
    </w:p>
    <w:p w:rsidR="005D3E83" w:rsidRDefault="005D3E83" w:rsidP="00231100">
      <w:pPr>
        <w:rPr>
          <w:szCs w:val="22"/>
        </w:rPr>
      </w:pPr>
    </w:p>
    <w:p w:rsidR="009B3150" w:rsidRDefault="009B3150" w:rsidP="00231100">
      <w:pPr>
        <w:rPr>
          <w:szCs w:val="22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Respostas dos exercícios: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 – Converter para decimal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vertAlign w:val="subscript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a) 1101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13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vertAlign w:val="subscript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b) 1001,1001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9,5625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c) 10011011001,10110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1241,6875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2 – Seqüência de contagem binária de 000000 a 111111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Como a seqüência é de 6 bits, temos 2</w:t>
      </w:r>
      <w:r w:rsidRPr="00F81136">
        <w:rPr>
          <w:rFonts w:ascii="Calibri" w:eastAsia="Calibri" w:hAnsi="Calibri" w:cs="Calibri"/>
          <w:sz w:val="22"/>
          <w:szCs w:val="22"/>
          <w:vertAlign w:val="superscript"/>
          <w:lang w:eastAsia="en-US"/>
        </w:rPr>
        <w:t>6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64 combinações possíveis:</w:t>
      </w:r>
      <w:r w:rsidR="00ED1DEB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  <w:sectPr w:rsidR="00F81136" w:rsidRPr="00F81136" w:rsidSect="009C2D1E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000000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000111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001001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001111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010010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010111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011011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011111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100100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100111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101101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101111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110110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110111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111000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111001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111010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111011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111100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111101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111110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lastRenderedPageBreak/>
        <w:t>111111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  <w:sectPr w:rsidR="00F81136" w:rsidRPr="00F81136" w:rsidSect="009C2D1E">
          <w:type w:val="continuous"/>
          <w:pgSz w:w="11906" w:h="16838"/>
          <w:pgMar w:top="1417" w:right="1701" w:bottom="1417" w:left="1701" w:header="708" w:footer="708" w:gutter="0"/>
          <w:cols w:num="8" w:space="391"/>
          <w:docGrid w:linePitch="360"/>
        </w:sect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bookmarkStart w:id="0" w:name="_GoBack"/>
      <w:bookmarkEnd w:id="0"/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3 – O numero máximo usando 10 bits é 2</w:t>
      </w:r>
      <w:r w:rsidRPr="00F81136">
        <w:rPr>
          <w:rFonts w:ascii="Calibri" w:eastAsia="Calibri" w:hAnsi="Calibri" w:cs="Calibri"/>
          <w:sz w:val="22"/>
          <w:szCs w:val="22"/>
          <w:vertAlign w:val="superscript"/>
          <w:lang w:eastAsia="en-US"/>
        </w:rPr>
        <w:t>10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>, ou seja, 1024 valores.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4 – São necessários 9 bits (2</w:t>
      </w:r>
      <w:r w:rsidRPr="00F81136">
        <w:rPr>
          <w:rFonts w:ascii="Calibri" w:eastAsia="Calibri" w:hAnsi="Calibri" w:cs="Calibri"/>
          <w:sz w:val="22"/>
          <w:szCs w:val="22"/>
          <w:vertAlign w:val="superscript"/>
          <w:lang w:eastAsia="en-US"/>
        </w:rPr>
        <w:t>9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512) pois com 8 bits só pode-se “contar” até 256 (2</w:t>
      </w:r>
      <w:r w:rsidRPr="00F81136">
        <w:rPr>
          <w:rFonts w:ascii="Calibri" w:eastAsia="Calibri" w:hAnsi="Calibri" w:cs="Calibri"/>
          <w:sz w:val="22"/>
          <w:szCs w:val="22"/>
          <w:vertAlign w:val="superscript"/>
          <w:lang w:eastAsia="en-US"/>
        </w:rPr>
        <w:t>8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256).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5 – Conversão binário &gt; decimal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vertAlign w:val="subscript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a) 10011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19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vertAlign w:val="subscript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b) 10100111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167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c) 111100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60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d) 1100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2</w:t>
      </w:r>
      <w:r w:rsidRPr="00F81136">
        <w:rPr>
          <w:rFonts w:ascii="Calibri" w:eastAsia="Calibri" w:hAnsi="Calibri" w:cs="Calibri"/>
          <w:sz w:val="22"/>
          <w:szCs w:val="22"/>
          <w:lang w:eastAsia="en-US"/>
        </w:rPr>
        <w:t xml:space="preserve"> = 12</w:t>
      </w:r>
      <w:r w:rsidRPr="00F81136">
        <w:rPr>
          <w:rFonts w:ascii="Calibri" w:eastAsia="Calibri" w:hAnsi="Calibri" w:cs="Calibri"/>
          <w:sz w:val="22"/>
          <w:szCs w:val="22"/>
          <w:vertAlign w:val="subscript"/>
          <w:lang w:eastAsia="en-US"/>
        </w:rPr>
        <w:t>10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  <w:r w:rsidRPr="00F81136">
        <w:rPr>
          <w:rFonts w:ascii="Calibri" w:eastAsia="Calibri" w:hAnsi="Calibri" w:cs="Calibri"/>
          <w:sz w:val="22"/>
          <w:szCs w:val="22"/>
          <w:lang w:eastAsia="en-US"/>
        </w:rPr>
        <w:t>6 – Conversão decimal &gt; binário &gt; hexadecimal</w:t>
      </w: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tbl>
      <w:tblPr>
        <w:tblW w:w="447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954"/>
        <w:gridCol w:w="1332"/>
        <w:gridCol w:w="1392"/>
      </w:tblGrid>
      <w:tr w:rsidR="00F81136" w:rsidRPr="00F81136" w:rsidTr="008C1C85">
        <w:trPr>
          <w:trHeight w:val="421"/>
        </w:trPr>
        <w:tc>
          <w:tcPr>
            <w:tcW w:w="1134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  <w:t>Exercício</w:t>
            </w:r>
          </w:p>
        </w:tc>
        <w:tc>
          <w:tcPr>
            <w:tcW w:w="872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1208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  <w:t>Binário</w:t>
            </w:r>
          </w:p>
        </w:tc>
        <w:tc>
          <w:tcPr>
            <w:tcW w:w="1261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b/>
                <w:sz w:val="22"/>
                <w:szCs w:val="22"/>
                <w:lang w:eastAsia="en-US"/>
              </w:rPr>
              <w:t>Hexadecimal</w:t>
            </w:r>
          </w:p>
        </w:tc>
      </w:tr>
      <w:tr w:rsidR="00F81136" w:rsidRPr="00F81136" w:rsidTr="008C1C85">
        <w:trPr>
          <w:trHeight w:val="421"/>
        </w:trPr>
        <w:tc>
          <w:tcPr>
            <w:tcW w:w="1134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872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48</w:t>
            </w:r>
          </w:p>
        </w:tc>
        <w:tc>
          <w:tcPr>
            <w:tcW w:w="1208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110000</w:t>
            </w:r>
          </w:p>
        </w:tc>
        <w:tc>
          <w:tcPr>
            <w:tcW w:w="1261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30</w:t>
            </w:r>
          </w:p>
        </w:tc>
      </w:tr>
      <w:tr w:rsidR="00F81136" w:rsidRPr="00F81136" w:rsidTr="008C1C85">
        <w:trPr>
          <w:trHeight w:val="397"/>
        </w:trPr>
        <w:tc>
          <w:tcPr>
            <w:tcW w:w="1134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b</w:t>
            </w:r>
          </w:p>
        </w:tc>
        <w:tc>
          <w:tcPr>
            <w:tcW w:w="872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1208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1011001</w:t>
            </w:r>
          </w:p>
        </w:tc>
        <w:tc>
          <w:tcPr>
            <w:tcW w:w="1261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59</w:t>
            </w:r>
          </w:p>
        </w:tc>
      </w:tr>
      <w:tr w:rsidR="00F81136" w:rsidRPr="00F81136" w:rsidTr="008C1C85">
        <w:trPr>
          <w:trHeight w:val="421"/>
        </w:trPr>
        <w:tc>
          <w:tcPr>
            <w:tcW w:w="1134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872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208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/>
                <w:sz w:val="22"/>
                <w:szCs w:val="22"/>
                <w:lang w:eastAsia="en-US"/>
              </w:rPr>
              <w:t>1111101000</w:t>
            </w:r>
          </w:p>
        </w:tc>
        <w:tc>
          <w:tcPr>
            <w:tcW w:w="1261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3E8</w:t>
            </w:r>
          </w:p>
        </w:tc>
      </w:tr>
      <w:tr w:rsidR="00F81136" w:rsidRPr="00F81136" w:rsidTr="008C1C85">
        <w:trPr>
          <w:trHeight w:val="421"/>
        </w:trPr>
        <w:tc>
          <w:tcPr>
            <w:tcW w:w="1134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872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589</w:t>
            </w:r>
          </w:p>
        </w:tc>
        <w:tc>
          <w:tcPr>
            <w:tcW w:w="1208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/>
                <w:sz w:val="22"/>
                <w:szCs w:val="22"/>
                <w:lang w:eastAsia="en-US"/>
              </w:rPr>
              <w:t>1001001101</w:t>
            </w:r>
          </w:p>
        </w:tc>
        <w:tc>
          <w:tcPr>
            <w:tcW w:w="1261" w:type="dxa"/>
            <w:vAlign w:val="center"/>
          </w:tcPr>
          <w:p w:rsidR="00F81136" w:rsidRPr="00F81136" w:rsidRDefault="00F81136" w:rsidP="00F81136">
            <w:pPr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F8113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24D</w:t>
            </w:r>
          </w:p>
        </w:tc>
      </w:tr>
    </w:tbl>
    <w:p w:rsidR="00F81136" w:rsidRPr="00F81136" w:rsidRDefault="00F81136" w:rsidP="00F81136">
      <w:pPr>
        <w:rPr>
          <w:rFonts w:ascii="Calibri" w:eastAsia="Calibri" w:hAnsi="Calibri" w:cs="Calibri"/>
          <w:sz w:val="22"/>
          <w:szCs w:val="22"/>
          <w:lang w:eastAsia="en-US"/>
        </w:rPr>
      </w:pPr>
    </w:p>
    <w:p w:rsidR="009B3150" w:rsidRPr="00231100" w:rsidRDefault="009B3150" w:rsidP="00231100">
      <w:pPr>
        <w:rPr>
          <w:szCs w:val="22"/>
        </w:rPr>
      </w:pPr>
    </w:p>
    <w:sectPr w:rsidR="009B3150" w:rsidRPr="00231100" w:rsidSect="00A105F5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num="2" w:space="708" w:equalWidth="0">
        <w:col w:w="4059" w:space="720"/>
        <w:col w:w="4059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39" w:rsidRDefault="00337939" w:rsidP="007B7ACC">
      <w:pPr>
        <w:pStyle w:val="Ttulo3-Aula"/>
      </w:pPr>
      <w:r>
        <w:separator/>
      </w:r>
    </w:p>
  </w:endnote>
  <w:endnote w:type="continuationSeparator" w:id="0">
    <w:p w:rsidR="00337939" w:rsidRDefault="00337939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E" w:rsidRDefault="0082127E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2127E" w:rsidRDefault="0082127E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E" w:rsidRDefault="0082127E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2F5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2127E" w:rsidRDefault="00CF1662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655" cy="19050"/>
          <wp:effectExtent l="19050" t="0" r="0" b="0"/>
          <wp:docPr id="12" name="Imagem 12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65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2127E" w:rsidRDefault="00E76A6E" w:rsidP="00B65D7D">
    <w:pPr>
      <w:pStyle w:val="Rodap"/>
    </w:pPr>
    <w:r>
      <w:t>Técnicas Digitais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39" w:rsidRDefault="00337939" w:rsidP="007B7ACC">
      <w:pPr>
        <w:pStyle w:val="Ttulo3-Aula"/>
      </w:pPr>
      <w:r>
        <w:separator/>
      </w:r>
    </w:p>
  </w:footnote>
  <w:footnote w:type="continuationSeparator" w:id="0">
    <w:p w:rsidR="00337939" w:rsidRDefault="00337939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934" w:rsidRDefault="007A1934" w:rsidP="007A1934">
    <w:pPr>
      <w:pStyle w:val="Cabealho"/>
      <w:ind w:right="360" w:firstLine="708"/>
    </w:pPr>
    <w:r>
      <w:t>U</w:t>
    </w:r>
    <w:r w:rsidR="00B235E9">
      <w:t>ergs</w:t>
    </w:r>
    <w:r>
      <w:t xml:space="preserve"> – Engenharia de </w:t>
    </w:r>
    <w:r w:rsidR="00B235E9">
      <w:t>Computação</w:t>
    </w:r>
    <w:r>
      <w:t xml:space="preserve"> </w:t>
    </w:r>
  </w:p>
  <w:p w:rsidR="007A1934" w:rsidRDefault="007A1934" w:rsidP="007A1934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noProof/>
        <w:sz w:val="22"/>
        <w:szCs w:val="22"/>
        <w:lang w:eastAsia="pt-BR"/>
      </w:rPr>
      <w:drawing>
        <wp:inline distT="0" distB="0" distL="0" distR="0" wp14:anchorId="4201030E" wp14:editId="3BDF0728">
          <wp:extent cx="5240655" cy="19050"/>
          <wp:effectExtent l="19050" t="0" r="0" b="0"/>
          <wp:docPr id="10" name="Imagem 10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65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136" w:rsidRPr="00BD5D95" w:rsidRDefault="00F81136" w:rsidP="00BD5D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E" w:rsidRDefault="0082127E" w:rsidP="0004164A">
    <w:pPr>
      <w:pStyle w:val="Cabealho"/>
      <w:ind w:right="360" w:firstLine="708"/>
    </w:pPr>
    <w:r>
      <w:t xml:space="preserve">UERGS – </w:t>
    </w:r>
    <w:r w:rsidR="005315EC">
      <w:t xml:space="preserve">Engenharia de </w:t>
    </w:r>
    <w:r w:rsidR="00062F5D">
      <w:t>Computação</w:t>
    </w:r>
  </w:p>
  <w:p w:rsidR="0082127E" w:rsidRDefault="0082127E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CF1662">
      <w:rPr>
        <w:noProof/>
        <w:sz w:val="22"/>
        <w:szCs w:val="22"/>
        <w:lang w:eastAsia="pt-BR"/>
      </w:rPr>
      <w:drawing>
        <wp:inline distT="0" distB="0" distL="0" distR="0">
          <wp:extent cx="5240655" cy="19050"/>
          <wp:effectExtent l="19050" t="0" r="0" b="0"/>
          <wp:docPr id="11" name="Imagem 1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65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207B0"/>
    <w:rsid w:val="0004164A"/>
    <w:rsid w:val="00055DA9"/>
    <w:rsid w:val="00062F5D"/>
    <w:rsid w:val="0011137D"/>
    <w:rsid w:val="00146D7E"/>
    <w:rsid w:val="001A021E"/>
    <w:rsid w:val="001B6005"/>
    <w:rsid w:val="00211CA4"/>
    <w:rsid w:val="00217DC4"/>
    <w:rsid w:val="00231100"/>
    <w:rsid w:val="00237D65"/>
    <w:rsid w:val="00280A16"/>
    <w:rsid w:val="00337939"/>
    <w:rsid w:val="0036271A"/>
    <w:rsid w:val="003A55E6"/>
    <w:rsid w:val="004B7145"/>
    <w:rsid w:val="00511E29"/>
    <w:rsid w:val="005315EC"/>
    <w:rsid w:val="00546630"/>
    <w:rsid w:val="005815D2"/>
    <w:rsid w:val="005D3E83"/>
    <w:rsid w:val="00611B26"/>
    <w:rsid w:val="006A06B9"/>
    <w:rsid w:val="007016BF"/>
    <w:rsid w:val="007229CD"/>
    <w:rsid w:val="007608F5"/>
    <w:rsid w:val="00763C5D"/>
    <w:rsid w:val="00764029"/>
    <w:rsid w:val="007A1934"/>
    <w:rsid w:val="007B7ACC"/>
    <w:rsid w:val="0081052B"/>
    <w:rsid w:val="0082127E"/>
    <w:rsid w:val="00857010"/>
    <w:rsid w:val="008B6101"/>
    <w:rsid w:val="008C1C85"/>
    <w:rsid w:val="00930FA8"/>
    <w:rsid w:val="009B222E"/>
    <w:rsid w:val="009B3150"/>
    <w:rsid w:val="009B43D6"/>
    <w:rsid w:val="009C2D1E"/>
    <w:rsid w:val="00A105F5"/>
    <w:rsid w:val="00A8395F"/>
    <w:rsid w:val="00AC2E50"/>
    <w:rsid w:val="00B235E9"/>
    <w:rsid w:val="00B35B80"/>
    <w:rsid w:val="00B65D7D"/>
    <w:rsid w:val="00BD5D95"/>
    <w:rsid w:val="00CF1662"/>
    <w:rsid w:val="00D62B2C"/>
    <w:rsid w:val="00D63B11"/>
    <w:rsid w:val="00D821F5"/>
    <w:rsid w:val="00D9236E"/>
    <w:rsid w:val="00DE7BAE"/>
    <w:rsid w:val="00E04BF0"/>
    <w:rsid w:val="00E1162C"/>
    <w:rsid w:val="00E37CD1"/>
    <w:rsid w:val="00E76A6E"/>
    <w:rsid w:val="00EA343B"/>
    <w:rsid w:val="00EA6638"/>
    <w:rsid w:val="00ED1DEB"/>
    <w:rsid w:val="00EE0668"/>
    <w:rsid w:val="00F60071"/>
    <w:rsid w:val="00F81136"/>
    <w:rsid w:val="00F823EC"/>
    <w:rsid w:val="00F900A3"/>
    <w:rsid w:val="00FD1984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5A2B4656-9C5D-4505-BAEE-6E704A0C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5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>Parraga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8</cp:revision>
  <cp:lastPrinted>2012-09-04T21:56:00Z</cp:lastPrinted>
  <dcterms:created xsi:type="dcterms:W3CDTF">2012-09-04T21:56:00Z</dcterms:created>
  <dcterms:modified xsi:type="dcterms:W3CDTF">2017-08-01T14:18:00Z</dcterms:modified>
</cp:coreProperties>
</file>