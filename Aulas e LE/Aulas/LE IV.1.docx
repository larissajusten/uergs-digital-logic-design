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45A" w:rsidRPr="002E2DF8" w:rsidRDefault="005B0D5F" w:rsidP="005B0D5F">
      <w:pPr>
        <w:jc w:val="center"/>
        <w:rPr>
          <w:rFonts w:ascii="Comic Sans MS" w:hAnsi="Comic Sans MS"/>
          <w:sz w:val="20"/>
          <w:szCs w:val="20"/>
        </w:rPr>
      </w:pPr>
      <w:bookmarkStart w:id="0" w:name="_GoBack"/>
      <w:bookmarkEnd w:id="0"/>
      <w:r w:rsidRPr="002E2DF8">
        <w:rPr>
          <w:rFonts w:ascii="Comic Sans MS" w:hAnsi="Comic Sans MS"/>
          <w:sz w:val="20"/>
          <w:szCs w:val="20"/>
        </w:rPr>
        <w:t>LE IV – Clocks e Flip-flops</w:t>
      </w:r>
      <w:r w:rsidR="002E2DF8" w:rsidRPr="002E2DF8">
        <w:rPr>
          <w:rFonts w:ascii="Comic Sans MS" w:hAnsi="Comic Sans MS"/>
          <w:sz w:val="20"/>
          <w:szCs w:val="20"/>
        </w:rPr>
        <w:t xml:space="preserve"> E Contadores</w:t>
      </w:r>
      <w:r w:rsidR="00BC5855">
        <w:rPr>
          <w:rFonts w:ascii="Comic Sans MS" w:hAnsi="Comic Sans MS"/>
          <w:sz w:val="20"/>
          <w:szCs w:val="20"/>
        </w:rPr>
        <w:t xml:space="preserve"> ass</w:t>
      </w:r>
      <w:r w:rsidR="002E2DF8" w:rsidRPr="002E2DF8">
        <w:rPr>
          <w:rFonts w:ascii="Comic Sans MS" w:hAnsi="Comic Sans MS"/>
          <w:sz w:val="20"/>
          <w:szCs w:val="20"/>
        </w:rPr>
        <w:t xml:space="preserve">íncronos. </w:t>
      </w:r>
    </w:p>
    <w:p w:rsidR="005B0D5F" w:rsidRPr="002E2DF8" w:rsidRDefault="005B0D5F" w:rsidP="00DD3B73">
      <w:pPr>
        <w:jc w:val="both"/>
        <w:rPr>
          <w:rFonts w:ascii="Comic Sans MS" w:hAnsi="Comic Sans MS"/>
          <w:sz w:val="20"/>
          <w:szCs w:val="20"/>
        </w:rPr>
      </w:pPr>
    </w:p>
    <w:p w:rsidR="007313FD" w:rsidRDefault="007313FD" w:rsidP="00B0388A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  <w:sectPr w:rsidR="007313FD" w:rsidSect="00C874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0388A" w:rsidRDefault="000E4076" w:rsidP="00B0388A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Observe o Clock abaixo e </w:t>
      </w:r>
      <w:r w:rsidR="00B0388A">
        <w:rPr>
          <w:rFonts w:ascii="Comic Sans MS" w:hAnsi="Comic Sans MS"/>
          <w:sz w:val="20"/>
          <w:szCs w:val="20"/>
        </w:rPr>
        <w:t>calcule a frequência para os seguintes clocks de computadores com períodos:</w:t>
      </w:r>
    </w:p>
    <w:p w:rsidR="00B0388A" w:rsidRDefault="00C40036" w:rsidP="00B0388A">
      <w:pPr>
        <w:numPr>
          <w:ilvl w:val="7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10ns</w:t>
      </w:r>
    </w:p>
    <w:p w:rsidR="00C40036" w:rsidRDefault="00C40036" w:rsidP="00B0388A">
      <w:pPr>
        <w:numPr>
          <w:ilvl w:val="7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200ps</w:t>
      </w:r>
    </w:p>
    <w:p w:rsidR="00C40036" w:rsidRPr="00B0388A" w:rsidRDefault="000C3A8C" w:rsidP="00B0388A">
      <w:pPr>
        <w:numPr>
          <w:ilvl w:val="7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50</w:t>
      </w:r>
      <w:r w:rsidR="00C40036">
        <w:rPr>
          <w:rFonts w:ascii="Comic Sans MS" w:hAnsi="Comic Sans MS"/>
          <w:sz w:val="20"/>
          <w:szCs w:val="20"/>
        </w:rPr>
        <w:sym w:font="Symbol" w:char="F06D"/>
      </w:r>
      <w:r w:rsidR="00C40036">
        <w:rPr>
          <w:rFonts w:ascii="Comic Sans MS" w:hAnsi="Comic Sans MS"/>
          <w:sz w:val="20"/>
          <w:szCs w:val="20"/>
        </w:rPr>
        <w:t>s</w:t>
      </w:r>
    </w:p>
    <w:p w:rsidR="000E4076" w:rsidRDefault="000E4076" w:rsidP="0036091F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36091F" w:rsidRDefault="0036091F" w:rsidP="0036091F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37545A" w:rsidRDefault="009B1134" w:rsidP="0036091F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pt-BR"/>
        </w:rPr>
        <w:drawing>
          <wp:inline distT="0" distB="0" distL="0" distR="0">
            <wp:extent cx="2397441" cy="1406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437" cy="140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1F" w:rsidRDefault="0036091F" w:rsidP="0036091F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36091F" w:rsidRPr="0036091F" w:rsidRDefault="0036091F" w:rsidP="0036091F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DD3B73" w:rsidRDefault="00DD3B73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As formas de onda da ilustração </w:t>
      </w:r>
      <w:r w:rsidR="004319D7">
        <w:rPr>
          <w:rFonts w:ascii="Comic Sans MS" w:hAnsi="Comic Sans MS"/>
          <w:sz w:val="20"/>
          <w:szCs w:val="20"/>
        </w:rPr>
        <w:t>1</w:t>
      </w:r>
      <w:r>
        <w:rPr>
          <w:rFonts w:ascii="Comic Sans MS" w:hAnsi="Comic Sans MS"/>
          <w:sz w:val="20"/>
          <w:szCs w:val="20"/>
        </w:rPr>
        <w:t xml:space="preserve"> devem ser aplicadas em 2 FFs diferentes:</w:t>
      </w:r>
      <w:r>
        <w:rPr>
          <w:rFonts w:ascii="Comic Sans MS" w:hAnsi="Comic Sans MS"/>
          <w:sz w:val="20"/>
          <w:szCs w:val="20"/>
        </w:rPr>
        <w:br/>
        <w:t>a. JK disparado pela transição positiva;</w:t>
      </w:r>
    </w:p>
    <w:p w:rsidR="00DD3B73" w:rsidRDefault="00DD3B73" w:rsidP="00DD3B73">
      <w:pPr>
        <w:ind w:first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b. JK disparado pela transição negativa;</w:t>
      </w:r>
    </w:p>
    <w:p w:rsidR="00DD3B73" w:rsidRDefault="00DD3B73" w:rsidP="00DD2933">
      <w:pPr>
        <w:ind w:first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Desenhe a forma de onda de Q para cada um dos FFs, supondo que inicialmente Q=0. Considere que cada FF tem t</w:t>
      </w:r>
      <w:r>
        <w:rPr>
          <w:rFonts w:ascii="Comic Sans MS" w:hAnsi="Comic Sans MS"/>
          <w:sz w:val="20"/>
          <w:szCs w:val="20"/>
          <w:vertAlign w:val="subscript"/>
        </w:rPr>
        <w:t>H</w:t>
      </w:r>
      <w:r>
        <w:rPr>
          <w:rFonts w:ascii="Comic Sans MS" w:hAnsi="Comic Sans MS"/>
          <w:sz w:val="20"/>
          <w:szCs w:val="20"/>
        </w:rPr>
        <w:t>=0.</w:t>
      </w:r>
    </w:p>
    <w:p w:rsidR="00DD3B73" w:rsidRDefault="009B1134" w:rsidP="00DD3B73">
      <w:pPr>
        <w:keepNext/>
        <w:jc w:val="center"/>
      </w:pPr>
      <w:r>
        <w:rPr>
          <w:rFonts w:ascii="Comic Sans MS" w:hAnsi="Comic Sans MS"/>
          <w:noProof/>
          <w:sz w:val="20"/>
          <w:szCs w:val="20"/>
          <w:lang w:eastAsia="pt-BR"/>
        </w:rPr>
        <w:drawing>
          <wp:inline distT="0" distB="0" distL="0" distR="0">
            <wp:extent cx="2863970" cy="770169"/>
            <wp:effectExtent l="0" t="0" r="0" b="0"/>
            <wp:docPr id="2" name="Imagem 2" descr="fig%205-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%205-6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17" cy="77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B73" w:rsidRDefault="00DD3B73" w:rsidP="00DD3B73">
      <w:pPr>
        <w:pStyle w:val="Legenda"/>
        <w:jc w:val="center"/>
      </w:pPr>
      <w:r>
        <w:t xml:space="preserve">Ilustração </w:t>
      </w:r>
      <w:r w:rsidR="00F7763F">
        <w:fldChar w:fldCharType="begin"/>
      </w:r>
      <w:r w:rsidR="00F7763F">
        <w:instrText xml:space="preserve"> SEQ Ilustração \* ARABIC </w:instrText>
      </w:r>
      <w:r w:rsidR="00F7763F">
        <w:fldChar w:fldCharType="separate"/>
      </w:r>
      <w:r w:rsidR="00652C36">
        <w:rPr>
          <w:noProof/>
        </w:rPr>
        <w:t>1</w:t>
      </w:r>
      <w:r w:rsidR="00F7763F">
        <w:rPr>
          <w:noProof/>
        </w:rPr>
        <w:fldChar w:fldCharType="end"/>
      </w:r>
      <w:r>
        <w:t xml:space="preserve"> </w:t>
      </w:r>
    </w:p>
    <w:p w:rsidR="00DD3B73" w:rsidRPr="008550B6" w:rsidRDefault="00DD3B73" w:rsidP="00DD3B73"/>
    <w:p w:rsidR="00DD3B73" w:rsidRDefault="00DD3B73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Determine a forma de onda de Q para o FF da ilustração </w:t>
      </w:r>
      <w:r w:rsidR="009B5810">
        <w:rPr>
          <w:rFonts w:ascii="Comic Sans MS" w:hAnsi="Comic Sans MS"/>
          <w:sz w:val="20"/>
          <w:szCs w:val="20"/>
        </w:rPr>
        <w:t>2</w:t>
      </w:r>
      <w:r>
        <w:rPr>
          <w:rFonts w:ascii="Comic Sans MS" w:hAnsi="Comic Sans MS"/>
          <w:sz w:val="20"/>
          <w:szCs w:val="20"/>
        </w:rPr>
        <w:t xml:space="preserve">, supondo que inicialmente Q=0. </w:t>
      </w:r>
    </w:p>
    <w:p w:rsidR="00DD3B73" w:rsidRDefault="00995BFD" w:rsidP="00DD3B7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5FBE03D" wp14:editId="316E8616">
            <wp:extent cx="3204210" cy="1323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73" w:rsidRDefault="00DD3B73" w:rsidP="00DD3B73">
      <w:pPr>
        <w:pStyle w:val="Legenda"/>
        <w:jc w:val="center"/>
      </w:pPr>
      <w:r>
        <w:t xml:space="preserve">Ilustração </w:t>
      </w:r>
      <w:r w:rsidR="00F7763F">
        <w:fldChar w:fldCharType="begin"/>
      </w:r>
      <w:r w:rsidR="00F7763F">
        <w:instrText xml:space="preserve"> SEQ Ilustração \* ARABIC </w:instrText>
      </w:r>
      <w:r w:rsidR="00F7763F">
        <w:fldChar w:fldCharType="separate"/>
      </w:r>
      <w:r w:rsidR="00652C36">
        <w:rPr>
          <w:noProof/>
        </w:rPr>
        <w:t>2</w:t>
      </w:r>
      <w:r w:rsidR="00F7763F">
        <w:rPr>
          <w:noProof/>
        </w:rPr>
        <w:fldChar w:fldCharType="end"/>
      </w:r>
    </w:p>
    <w:p w:rsidR="00DD3B73" w:rsidRDefault="00DD3B73" w:rsidP="00DD3B73"/>
    <w:p w:rsidR="00DD3B73" w:rsidRDefault="00DD3B73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D703B7">
        <w:rPr>
          <w:rFonts w:ascii="Comic Sans MS" w:hAnsi="Comic Sans MS"/>
          <w:sz w:val="20"/>
          <w:szCs w:val="20"/>
        </w:rPr>
        <w:t xml:space="preserve">Desenhe um diagrama de circuito para a transferência de dadas paralela e síncrona de um registrador de </w:t>
      </w:r>
      <w:r w:rsidR="000E4076" w:rsidRPr="00D703B7">
        <w:rPr>
          <w:rFonts w:ascii="Comic Sans MS" w:hAnsi="Comic Sans MS"/>
          <w:sz w:val="20"/>
          <w:szCs w:val="20"/>
        </w:rPr>
        <w:t>três</w:t>
      </w:r>
      <w:r w:rsidRPr="00D703B7">
        <w:rPr>
          <w:rFonts w:ascii="Comic Sans MS" w:hAnsi="Comic Sans MS"/>
          <w:sz w:val="20"/>
          <w:szCs w:val="20"/>
        </w:rPr>
        <w:t xml:space="preserve"> bits para outro usando FFs JK. Repita para a transferência paralela assíncrona. </w:t>
      </w:r>
    </w:p>
    <w:p w:rsidR="006802B5" w:rsidRDefault="006802B5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Faça um contador assíncrono que conte de 3 a 8.</w:t>
      </w:r>
    </w:p>
    <w:p w:rsidR="006802B5" w:rsidRDefault="006802B5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Faça um contador assíncrono que conte de 15 a 4 (</w:t>
      </w:r>
      <w:r w:rsidR="003D57A2">
        <w:rPr>
          <w:rFonts w:ascii="Comic Sans MS" w:hAnsi="Comic Sans MS"/>
          <w:sz w:val="20"/>
          <w:szCs w:val="20"/>
        </w:rPr>
        <w:t>decrescente</w:t>
      </w:r>
      <w:r>
        <w:rPr>
          <w:rFonts w:ascii="Comic Sans MS" w:hAnsi="Comic Sans MS"/>
          <w:sz w:val="20"/>
          <w:szCs w:val="20"/>
        </w:rPr>
        <w:t>)</w:t>
      </w:r>
    </w:p>
    <w:p w:rsidR="00DD3B73" w:rsidRDefault="00D96718" w:rsidP="00DD3B73">
      <w:pPr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Responda:</w:t>
      </w:r>
    </w:p>
    <w:p w:rsidR="00DD3B73" w:rsidRDefault="00DD3B73" w:rsidP="00DD3B73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Quantos FFs são necessários para construir um contador binário capaz de contar desde 0 até 1.023?</w:t>
      </w:r>
    </w:p>
    <w:p w:rsidR="00DD3B73" w:rsidRDefault="00DD3B73" w:rsidP="00DD3B73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Qual o módulo deste contador?</w:t>
      </w:r>
    </w:p>
    <w:p w:rsidR="00DD3B73" w:rsidRDefault="00DD3B73" w:rsidP="00DD3B73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Determine a freqüência na saída do último FF deste contador para um clock de entrada com freqüência de 2MHz. </w:t>
      </w:r>
    </w:p>
    <w:p w:rsidR="00253167" w:rsidRDefault="00DD3B73" w:rsidP="00253167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 o contador está inicialmente com zero, qual o valor de contagem ele apresentará após 2060 pulsos?</w:t>
      </w:r>
    </w:p>
    <w:p w:rsidR="00253167" w:rsidRDefault="00253167" w:rsidP="00253167">
      <w:pPr>
        <w:ind w:left="720"/>
        <w:jc w:val="both"/>
        <w:rPr>
          <w:rFonts w:ascii="Comic Sans MS" w:hAnsi="Comic Sans MS"/>
          <w:sz w:val="20"/>
          <w:szCs w:val="20"/>
        </w:rPr>
      </w:pPr>
    </w:p>
    <w:p w:rsidR="00253167" w:rsidRDefault="00253167" w:rsidP="00775B8C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253167">
        <w:rPr>
          <w:rFonts w:ascii="Comic Sans MS" w:hAnsi="Comic Sans MS"/>
          <w:sz w:val="20"/>
          <w:szCs w:val="20"/>
        </w:rPr>
        <w:t>Mostre como o contador 74LS293 pode ser con</w:t>
      </w:r>
      <w:r w:rsidR="00E14DF7">
        <w:rPr>
          <w:rFonts w:ascii="Comic Sans MS" w:hAnsi="Comic Sans MS"/>
          <w:sz w:val="20"/>
          <w:szCs w:val="20"/>
        </w:rPr>
        <w:t>ectado para contar com módulo 16</w:t>
      </w:r>
      <w:r w:rsidRPr="00253167">
        <w:rPr>
          <w:rFonts w:ascii="Comic Sans MS" w:hAnsi="Comic Sans MS"/>
          <w:sz w:val="20"/>
          <w:szCs w:val="20"/>
        </w:rPr>
        <w:t xml:space="preserve">. </w:t>
      </w:r>
      <w:r w:rsidR="0046612E">
        <w:rPr>
          <w:rFonts w:ascii="Comic Sans MS" w:hAnsi="Comic Sans MS"/>
          <w:sz w:val="20"/>
          <w:szCs w:val="20"/>
        </w:rPr>
        <w:t>Se a entrada for 10kHz, qual a frequência na Saida?</w:t>
      </w:r>
    </w:p>
    <w:p w:rsidR="007313FD" w:rsidRDefault="007313FD" w:rsidP="007313FD">
      <w:pPr>
        <w:pStyle w:val="PargrafodaLista"/>
        <w:ind w:left="360"/>
        <w:jc w:val="both"/>
        <w:rPr>
          <w:rFonts w:ascii="Comic Sans MS" w:hAnsi="Comic Sans MS"/>
          <w:sz w:val="20"/>
          <w:szCs w:val="20"/>
        </w:rPr>
      </w:pPr>
      <w:r w:rsidRPr="007313FD">
        <w:rPr>
          <w:rFonts w:ascii="Comic Sans MS" w:hAnsi="Comic Sans MS"/>
          <w:noProof/>
          <w:sz w:val="20"/>
          <w:szCs w:val="20"/>
          <w:lang w:eastAsia="pt-BR"/>
        </w:rPr>
        <w:drawing>
          <wp:inline distT="0" distB="0" distL="0" distR="0" wp14:anchorId="1988E701" wp14:editId="3412C211">
            <wp:extent cx="2986324" cy="2807040"/>
            <wp:effectExtent l="0" t="0" r="0" b="0"/>
            <wp:docPr id="31750" name="Picture 6" descr="07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" name="Picture 6" descr="07-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22" cy="281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6612E" w:rsidRDefault="00E14DF7" w:rsidP="0046612E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253167">
        <w:rPr>
          <w:rFonts w:ascii="Comic Sans MS" w:hAnsi="Comic Sans MS"/>
          <w:sz w:val="20"/>
          <w:szCs w:val="20"/>
        </w:rPr>
        <w:t xml:space="preserve">Mostre como o contador 74LS293 pode ser conectado para contar com módulo 10. </w:t>
      </w:r>
      <w:r w:rsidR="0046612E">
        <w:rPr>
          <w:rFonts w:ascii="Comic Sans MS" w:hAnsi="Comic Sans MS"/>
          <w:sz w:val="20"/>
          <w:szCs w:val="20"/>
        </w:rPr>
        <w:t xml:space="preserve">Se a entrada for 10kHz, qual a frequência na </w:t>
      </w:r>
      <w:r w:rsidR="00D534F4">
        <w:rPr>
          <w:rFonts w:ascii="Comic Sans MS" w:hAnsi="Comic Sans MS"/>
          <w:sz w:val="20"/>
          <w:szCs w:val="20"/>
        </w:rPr>
        <w:t>Saída</w:t>
      </w:r>
      <w:r w:rsidR="0046612E">
        <w:rPr>
          <w:rFonts w:ascii="Comic Sans MS" w:hAnsi="Comic Sans MS"/>
          <w:sz w:val="20"/>
          <w:szCs w:val="20"/>
        </w:rPr>
        <w:t>?</w:t>
      </w:r>
    </w:p>
    <w:p w:rsidR="00E14DF7" w:rsidRPr="0046612E" w:rsidRDefault="00E14DF7" w:rsidP="0046612E">
      <w:pPr>
        <w:jc w:val="both"/>
        <w:rPr>
          <w:rFonts w:ascii="Comic Sans MS" w:hAnsi="Comic Sans MS"/>
          <w:sz w:val="20"/>
          <w:szCs w:val="20"/>
        </w:rPr>
      </w:pPr>
    </w:p>
    <w:p w:rsidR="0046612E" w:rsidRDefault="00253167" w:rsidP="0046612E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253167">
        <w:rPr>
          <w:rFonts w:ascii="Comic Sans MS" w:hAnsi="Comic Sans MS"/>
          <w:sz w:val="20"/>
          <w:szCs w:val="20"/>
        </w:rPr>
        <w:t>Mostre como o contador 74LS293 pode ser conectado para contar com módulo 1</w:t>
      </w:r>
      <w:r w:rsidR="00416363">
        <w:rPr>
          <w:rFonts w:ascii="Comic Sans MS" w:hAnsi="Comic Sans MS"/>
          <w:sz w:val="20"/>
          <w:szCs w:val="20"/>
        </w:rPr>
        <w:t>4</w:t>
      </w:r>
      <w:r w:rsidRPr="00253167">
        <w:rPr>
          <w:rFonts w:ascii="Comic Sans MS" w:hAnsi="Comic Sans MS"/>
          <w:sz w:val="20"/>
          <w:szCs w:val="20"/>
        </w:rPr>
        <w:t>.</w:t>
      </w:r>
      <w:r w:rsidR="0046612E">
        <w:rPr>
          <w:rFonts w:ascii="Comic Sans MS" w:hAnsi="Comic Sans MS"/>
          <w:sz w:val="20"/>
          <w:szCs w:val="20"/>
        </w:rPr>
        <w:t xml:space="preserve"> Se a entrada for 10kHz, qual a frequência na </w:t>
      </w:r>
      <w:r w:rsidR="00D534F4">
        <w:rPr>
          <w:rFonts w:ascii="Comic Sans MS" w:hAnsi="Comic Sans MS"/>
          <w:sz w:val="20"/>
          <w:szCs w:val="20"/>
        </w:rPr>
        <w:t>Saída</w:t>
      </w:r>
      <w:r w:rsidR="0046612E">
        <w:rPr>
          <w:rFonts w:ascii="Comic Sans MS" w:hAnsi="Comic Sans MS"/>
          <w:sz w:val="20"/>
          <w:szCs w:val="20"/>
        </w:rPr>
        <w:t>?</w:t>
      </w:r>
    </w:p>
    <w:p w:rsidR="00253167" w:rsidRDefault="00253167" w:rsidP="0046612E">
      <w:pPr>
        <w:pStyle w:val="PargrafodaLista"/>
        <w:ind w:left="360"/>
        <w:jc w:val="both"/>
        <w:rPr>
          <w:rFonts w:ascii="Comic Sans MS" w:hAnsi="Comic Sans MS"/>
          <w:sz w:val="20"/>
          <w:szCs w:val="20"/>
        </w:rPr>
      </w:pPr>
    </w:p>
    <w:p w:rsidR="00253167" w:rsidRPr="00253167" w:rsidRDefault="00253167" w:rsidP="00253167">
      <w:pPr>
        <w:pStyle w:val="PargrafodaLista"/>
        <w:numPr>
          <w:ilvl w:val="0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253167">
        <w:rPr>
          <w:rFonts w:ascii="Comic Sans MS" w:hAnsi="Comic Sans MS"/>
          <w:sz w:val="20"/>
          <w:szCs w:val="20"/>
        </w:rPr>
        <w:lastRenderedPageBreak/>
        <w:t>Como obter um contador de módulo 60 utilizando CI’s 74LS293?</w:t>
      </w:r>
    </w:p>
    <w:p w:rsidR="00DD3B73" w:rsidRDefault="00DD3B73" w:rsidP="00DD3B73">
      <w:pPr>
        <w:jc w:val="both"/>
        <w:rPr>
          <w:rFonts w:ascii="Comic Sans MS" w:hAnsi="Comic Sans MS"/>
          <w:sz w:val="20"/>
          <w:szCs w:val="20"/>
        </w:rPr>
      </w:pPr>
    </w:p>
    <w:p w:rsidR="00DD3B73" w:rsidRPr="00344B03" w:rsidRDefault="00DD3B73" w:rsidP="00DD3B73">
      <w:pPr>
        <w:jc w:val="both"/>
        <w:rPr>
          <w:rFonts w:ascii="Comic Sans MS" w:hAnsi="Comic Sans MS"/>
          <w:sz w:val="20"/>
          <w:szCs w:val="20"/>
        </w:rPr>
      </w:pPr>
    </w:p>
    <w:p w:rsidR="007E5986" w:rsidRPr="007313FD" w:rsidRDefault="00EB52E1" w:rsidP="007313FD">
      <w:pPr>
        <w:jc w:val="center"/>
        <w:rPr>
          <w:b/>
          <w:szCs w:val="20"/>
        </w:rPr>
      </w:pPr>
      <w:r w:rsidRPr="007313FD">
        <w:rPr>
          <w:b/>
          <w:szCs w:val="20"/>
        </w:rPr>
        <w:t>Respostas</w:t>
      </w:r>
    </w:p>
    <w:p w:rsidR="007E5986" w:rsidRPr="007E5986" w:rsidRDefault="007E5986" w:rsidP="007E5986">
      <w:pPr>
        <w:rPr>
          <w:szCs w:val="20"/>
        </w:rPr>
      </w:pPr>
      <w:r>
        <w:rPr>
          <w:szCs w:val="20"/>
        </w:rPr>
        <w:t>1)</w:t>
      </w:r>
    </w:p>
    <w:p w:rsidR="00854662" w:rsidRDefault="007E5986" w:rsidP="00854662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100Mhz</w:t>
      </w:r>
    </w:p>
    <w:p w:rsidR="00854662" w:rsidRDefault="00443C20" w:rsidP="00854662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854662">
        <w:rPr>
          <w:rFonts w:ascii="Comic Sans MS" w:hAnsi="Comic Sans MS"/>
          <w:sz w:val="20"/>
          <w:szCs w:val="20"/>
        </w:rPr>
        <w:t>5</w:t>
      </w:r>
      <w:r w:rsidR="007E5986" w:rsidRPr="00854662">
        <w:rPr>
          <w:rFonts w:ascii="Comic Sans MS" w:hAnsi="Comic Sans MS"/>
          <w:sz w:val="20"/>
          <w:szCs w:val="20"/>
        </w:rPr>
        <w:t>Ghz</w:t>
      </w:r>
    </w:p>
    <w:p w:rsidR="007E5986" w:rsidRPr="00854662" w:rsidRDefault="007E5986" w:rsidP="00854662">
      <w:pPr>
        <w:numPr>
          <w:ilvl w:val="1"/>
          <w:numId w:val="6"/>
        </w:numPr>
        <w:jc w:val="both"/>
        <w:rPr>
          <w:rFonts w:ascii="Comic Sans MS" w:hAnsi="Comic Sans MS"/>
          <w:sz w:val="20"/>
          <w:szCs w:val="20"/>
        </w:rPr>
      </w:pPr>
      <w:r w:rsidRPr="00854662">
        <w:rPr>
          <w:rFonts w:ascii="Comic Sans MS" w:hAnsi="Comic Sans MS"/>
          <w:sz w:val="20"/>
          <w:szCs w:val="20"/>
        </w:rPr>
        <w:t>20kHz</w:t>
      </w:r>
    </w:p>
    <w:p w:rsidR="00443C20" w:rsidRDefault="00443C20" w:rsidP="007E5986">
      <w:pPr>
        <w:rPr>
          <w:szCs w:val="20"/>
        </w:rPr>
      </w:pPr>
    </w:p>
    <w:p w:rsidR="00443C20" w:rsidRDefault="00443C20" w:rsidP="007E5986">
      <w:pPr>
        <w:rPr>
          <w:szCs w:val="20"/>
        </w:rPr>
      </w:pPr>
      <w:r>
        <w:rPr>
          <w:szCs w:val="20"/>
        </w:rPr>
        <w:t xml:space="preserve">2) ate </w:t>
      </w:r>
      <w:r w:rsidR="0080721F">
        <w:rPr>
          <w:szCs w:val="20"/>
        </w:rPr>
        <w:t>4</w:t>
      </w:r>
      <w:r>
        <w:rPr>
          <w:szCs w:val="20"/>
        </w:rPr>
        <w:t>) ver com a professora o gabari</w:t>
      </w:r>
      <w:r w:rsidR="00C5666F">
        <w:rPr>
          <w:szCs w:val="20"/>
        </w:rPr>
        <w:t>t</w:t>
      </w:r>
      <w:r>
        <w:rPr>
          <w:szCs w:val="20"/>
        </w:rPr>
        <w:t>o</w:t>
      </w:r>
      <w:r w:rsidR="00C5666F">
        <w:rPr>
          <w:szCs w:val="20"/>
        </w:rPr>
        <w:t xml:space="preserve"> ou com Monitor</w:t>
      </w:r>
    </w:p>
    <w:p w:rsidR="00443C20" w:rsidRDefault="00443C20" w:rsidP="007E5986">
      <w:pPr>
        <w:rPr>
          <w:szCs w:val="20"/>
        </w:rPr>
      </w:pPr>
    </w:p>
    <w:p w:rsidR="00BF1227" w:rsidRDefault="00500887" w:rsidP="007E5986">
      <w:pPr>
        <w:rPr>
          <w:szCs w:val="20"/>
        </w:rPr>
      </w:pPr>
      <w:r>
        <w:rPr>
          <w:szCs w:val="20"/>
        </w:rPr>
        <w:t>7</w:t>
      </w:r>
      <w:r w:rsidR="00443C20">
        <w:rPr>
          <w:szCs w:val="20"/>
        </w:rPr>
        <w:t>)</w:t>
      </w:r>
    </w:p>
    <w:p w:rsidR="00EB52E1" w:rsidRDefault="00443C20" w:rsidP="007E5986">
      <w:pPr>
        <w:rPr>
          <w:szCs w:val="20"/>
        </w:rPr>
      </w:pPr>
      <w:r>
        <w:rPr>
          <w:szCs w:val="20"/>
        </w:rPr>
        <w:t xml:space="preserve"> </w:t>
      </w:r>
      <w:r w:rsidR="00BF1227">
        <w:rPr>
          <w:szCs w:val="20"/>
        </w:rPr>
        <w:t>a) 10FF</w:t>
      </w:r>
    </w:p>
    <w:p w:rsidR="00BF1227" w:rsidRDefault="00BF1227" w:rsidP="007E5986">
      <w:pPr>
        <w:rPr>
          <w:szCs w:val="20"/>
        </w:rPr>
      </w:pPr>
      <w:r>
        <w:rPr>
          <w:szCs w:val="20"/>
        </w:rPr>
        <w:t>b) 1024</w:t>
      </w:r>
    </w:p>
    <w:p w:rsidR="00BF1227" w:rsidRDefault="00BF1227" w:rsidP="007E5986">
      <w:pPr>
        <w:rPr>
          <w:szCs w:val="20"/>
        </w:rPr>
      </w:pPr>
      <w:r>
        <w:rPr>
          <w:szCs w:val="20"/>
        </w:rPr>
        <w:t xml:space="preserve">c) </w:t>
      </w:r>
      <w:r w:rsidR="00662B46">
        <w:rPr>
          <w:szCs w:val="20"/>
        </w:rPr>
        <w:t>1953 hz</w:t>
      </w:r>
    </w:p>
    <w:p w:rsidR="00662B46" w:rsidRDefault="00662B46" w:rsidP="007E5986">
      <w:pPr>
        <w:rPr>
          <w:szCs w:val="20"/>
        </w:rPr>
      </w:pPr>
      <w:r>
        <w:rPr>
          <w:szCs w:val="20"/>
        </w:rPr>
        <w:t>d) o valor 11</w:t>
      </w:r>
      <w:r w:rsidR="007208C7">
        <w:rPr>
          <w:szCs w:val="20"/>
        </w:rPr>
        <w:t xml:space="preserve"> decimal</w:t>
      </w:r>
      <w:r>
        <w:rPr>
          <w:szCs w:val="20"/>
        </w:rPr>
        <w:t xml:space="preserve">. </w:t>
      </w:r>
    </w:p>
    <w:p w:rsidR="00A01133" w:rsidRDefault="00A01133" w:rsidP="007E5986">
      <w:pPr>
        <w:rPr>
          <w:szCs w:val="20"/>
        </w:rPr>
      </w:pPr>
    </w:p>
    <w:p w:rsidR="00A01133" w:rsidRDefault="00A01133" w:rsidP="007E5986">
      <w:pPr>
        <w:rPr>
          <w:szCs w:val="20"/>
        </w:rPr>
      </w:pPr>
      <w:r>
        <w:rPr>
          <w:szCs w:val="20"/>
        </w:rPr>
        <w:t>8)</w:t>
      </w:r>
      <w:r w:rsidR="00416363">
        <w:rPr>
          <w:szCs w:val="20"/>
        </w:rPr>
        <w:t xml:space="preserve"> </w:t>
      </w:r>
      <w:r w:rsidR="0046612E" w:rsidRPr="0046612E">
        <w:rPr>
          <w:noProof/>
          <w:szCs w:val="20"/>
          <w:lang w:eastAsia="pt-BR"/>
        </w:rPr>
        <w:drawing>
          <wp:inline distT="0" distB="0" distL="0" distR="0" wp14:anchorId="12FAE4DF" wp14:editId="36F55720">
            <wp:extent cx="3200400" cy="2133600"/>
            <wp:effectExtent l="0" t="0" r="0" b="0"/>
            <wp:docPr id="32773" name="Picture 5" descr="TOC F 07-09 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Picture 5" descr="TOC F 07-09 -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77" cy="21366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6612E" w:rsidRDefault="0046612E" w:rsidP="007E5986">
      <w:pPr>
        <w:rPr>
          <w:szCs w:val="20"/>
        </w:rPr>
      </w:pPr>
    </w:p>
    <w:p w:rsidR="0046612E" w:rsidRDefault="0046612E" w:rsidP="007E5986">
      <w:pPr>
        <w:rPr>
          <w:noProof/>
          <w:lang w:eastAsia="pt-BR"/>
        </w:rPr>
      </w:pPr>
      <w:r>
        <w:rPr>
          <w:szCs w:val="20"/>
        </w:rPr>
        <w:t>9 )</w:t>
      </w:r>
      <w:r w:rsidRPr="0046612E">
        <w:rPr>
          <w:noProof/>
          <w:lang w:eastAsia="pt-BR"/>
        </w:rPr>
        <w:t xml:space="preserve"> </w:t>
      </w:r>
      <w:r w:rsidRPr="0046612E">
        <w:rPr>
          <w:noProof/>
          <w:szCs w:val="20"/>
          <w:lang w:eastAsia="pt-BR"/>
        </w:rPr>
        <w:drawing>
          <wp:inline distT="0" distB="0" distL="0" distR="0" wp14:anchorId="7BFE7418" wp14:editId="51E6A8C1">
            <wp:extent cx="3027872" cy="2018581"/>
            <wp:effectExtent l="0" t="0" r="0" b="0"/>
            <wp:docPr id="33797" name="Picture 5" descr="TOC F 07-10 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5" descr="TOC F 07-10 -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5000" contrast="6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72" cy="20185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6612E" w:rsidRDefault="0046612E" w:rsidP="007E5986">
      <w:pPr>
        <w:rPr>
          <w:noProof/>
          <w:lang w:eastAsia="pt-BR"/>
        </w:rPr>
      </w:pPr>
      <w:r>
        <w:rPr>
          <w:noProof/>
          <w:lang w:eastAsia="pt-BR"/>
        </w:rPr>
        <w:t xml:space="preserve">10) </w:t>
      </w:r>
      <w:r w:rsidRPr="0046612E">
        <w:rPr>
          <w:noProof/>
          <w:lang w:eastAsia="pt-BR"/>
        </w:rPr>
        <w:drawing>
          <wp:inline distT="0" distB="0" distL="0" distR="0" wp14:anchorId="6900B5FF" wp14:editId="30C4ADB8">
            <wp:extent cx="3118449" cy="2078966"/>
            <wp:effectExtent l="0" t="0" r="0" b="0"/>
            <wp:docPr id="34821" name="Picture 5" descr="TOC F 07-11 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5" descr="TOC F 07-11 -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01" cy="20816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534F4" w:rsidRDefault="00D534F4" w:rsidP="007E5986">
      <w:pPr>
        <w:rPr>
          <w:noProof/>
          <w:lang w:eastAsia="pt-BR"/>
        </w:rPr>
      </w:pPr>
    </w:p>
    <w:p w:rsidR="00D534F4" w:rsidRDefault="00D534F4" w:rsidP="007E5986">
      <w:pPr>
        <w:rPr>
          <w:szCs w:val="20"/>
        </w:rPr>
      </w:pPr>
      <w:r>
        <w:rPr>
          <w:noProof/>
          <w:lang w:eastAsia="pt-BR"/>
        </w:rPr>
        <w:t xml:space="preserve">11) </w:t>
      </w:r>
      <w:r w:rsidR="00854662" w:rsidRPr="00854662">
        <w:rPr>
          <w:noProof/>
          <w:lang w:eastAsia="pt-BR"/>
        </w:rPr>
        <w:drawing>
          <wp:inline distT="0" distB="0" distL="0" distR="0" wp14:anchorId="431ABD1A" wp14:editId="41122F30">
            <wp:extent cx="3462142" cy="1388853"/>
            <wp:effectExtent l="0" t="0" r="0" b="0"/>
            <wp:docPr id="35853" name="Picture 13" descr="TOC F 07-12 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3" name="Picture 13" descr="TOC F 07-12 -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43" b="23284"/>
                    <a:stretch/>
                  </pic:blipFill>
                  <pic:spPr bwMode="auto">
                    <a:xfrm>
                      <a:off x="0" y="0"/>
                      <a:ext cx="3487022" cy="139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227" w:rsidRPr="007E5986" w:rsidRDefault="00BF1227" w:rsidP="007E5986">
      <w:pPr>
        <w:rPr>
          <w:szCs w:val="20"/>
        </w:rPr>
      </w:pPr>
    </w:p>
    <w:sectPr w:rsidR="00BF1227" w:rsidRPr="007E5986" w:rsidSect="00C874D4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63F" w:rsidRDefault="00F7763F" w:rsidP="007B7ACC">
      <w:pPr>
        <w:pStyle w:val="Ttulo3-Aula"/>
      </w:pPr>
      <w:r>
        <w:separator/>
      </w:r>
    </w:p>
  </w:endnote>
  <w:endnote w:type="continuationSeparator" w:id="0">
    <w:p w:rsidR="00F7763F" w:rsidRDefault="00F7763F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38B" w:rsidRDefault="00520DE7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B338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B338B" w:rsidRDefault="001B338B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38B" w:rsidRDefault="00520DE7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B33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A075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338B" w:rsidRDefault="009B1134" w:rsidP="005D3E83">
    <w:pPr>
      <w:pStyle w:val="Rodap"/>
      <w:ind w:right="360"/>
    </w:pPr>
    <w:r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6" name="Imagem 6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B338B" w:rsidRDefault="00505495" w:rsidP="00505495">
    <w:pPr>
      <w:pStyle w:val="Rodap"/>
    </w:pPr>
    <w:r>
      <w:t>Técnicas Digitais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495" w:rsidRDefault="005054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63F" w:rsidRDefault="00F7763F" w:rsidP="007B7ACC">
      <w:pPr>
        <w:pStyle w:val="Ttulo3-Aula"/>
      </w:pPr>
      <w:r>
        <w:separator/>
      </w:r>
    </w:p>
  </w:footnote>
  <w:footnote w:type="continuationSeparator" w:id="0">
    <w:p w:rsidR="00F7763F" w:rsidRDefault="00F7763F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495" w:rsidRDefault="0050549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38B" w:rsidRDefault="001B338B" w:rsidP="00CC0737">
    <w:pPr>
      <w:pStyle w:val="Cabealho"/>
      <w:ind w:right="360" w:firstLine="708"/>
    </w:pPr>
    <w:r>
      <w:t>UERGS – Adriane Parraga</w:t>
    </w:r>
  </w:p>
  <w:p w:rsidR="001B338B" w:rsidRDefault="001B338B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9B1134"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5" name="Imagem 5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495" w:rsidRDefault="005054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F57"/>
    <w:multiLevelType w:val="hybridMultilevel"/>
    <w:tmpl w:val="15A00AE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D44E3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3591432"/>
    <w:multiLevelType w:val="hybridMultilevel"/>
    <w:tmpl w:val="F59889F4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33992F33"/>
    <w:multiLevelType w:val="hybridMultilevel"/>
    <w:tmpl w:val="86D631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5E42BE0"/>
    <w:multiLevelType w:val="hybridMultilevel"/>
    <w:tmpl w:val="96F474AA"/>
    <w:lvl w:ilvl="0" w:tplc="D71255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C4268"/>
    <w:multiLevelType w:val="hybridMultilevel"/>
    <w:tmpl w:val="0BB446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C67A8"/>
    <w:multiLevelType w:val="multilevel"/>
    <w:tmpl w:val="96F474A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10EE2"/>
    <w:multiLevelType w:val="multilevel"/>
    <w:tmpl w:val="528895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9" w15:restartNumberingAfterBreak="0">
    <w:nsid w:val="716F0D02"/>
    <w:multiLevelType w:val="hybridMultilevel"/>
    <w:tmpl w:val="85A80E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B71D2"/>
    <w:multiLevelType w:val="hybridMultilevel"/>
    <w:tmpl w:val="1B5AAA06"/>
    <w:lvl w:ilvl="0" w:tplc="BD82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BD82BA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32B00E2"/>
    <w:multiLevelType w:val="hybridMultilevel"/>
    <w:tmpl w:val="6C94C552"/>
    <w:lvl w:ilvl="0" w:tplc="922E6EE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83"/>
    <w:rsid w:val="00021E97"/>
    <w:rsid w:val="0004164A"/>
    <w:rsid w:val="00093626"/>
    <w:rsid w:val="000C3A8C"/>
    <w:rsid w:val="000D20C2"/>
    <w:rsid w:val="000E4076"/>
    <w:rsid w:val="0011137D"/>
    <w:rsid w:val="00142513"/>
    <w:rsid w:val="00146D7E"/>
    <w:rsid w:val="001928A8"/>
    <w:rsid w:val="00193574"/>
    <w:rsid w:val="001A021E"/>
    <w:rsid w:val="001A3470"/>
    <w:rsid w:val="001B338B"/>
    <w:rsid w:val="001B6005"/>
    <w:rsid w:val="00217DC4"/>
    <w:rsid w:val="00231100"/>
    <w:rsid w:val="00233252"/>
    <w:rsid w:val="00236872"/>
    <w:rsid w:val="00253167"/>
    <w:rsid w:val="00280A16"/>
    <w:rsid w:val="002E2DF8"/>
    <w:rsid w:val="003072D9"/>
    <w:rsid w:val="00314ED4"/>
    <w:rsid w:val="0033010C"/>
    <w:rsid w:val="003478E9"/>
    <w:rsid w:val="0036091F"/>
    <w:rsid w:val="0036271A"/>
    <w:rsid w:val="0037545A"/>
    <w:rsid w:val="00380628"/>
    <w:rsid w:val="003A55E6"/>
    <w:rsid w:val="003D57A2"/>
    <w:rsid w:val="00416363"/>
    <w:rsid w:val="00430C7D"/>
    <w:rsid w:val="004319D7"/>
    <w:rsid w:val="00443C20"/>
    <w:rsid w:val="0046612E"/>
    <w:rsid w:val="004737ED"/>
    <w:rsid w:val="004B7145"/>
    <w:rsid w:val="00500887"/>
    <w:rsid w:val="00505495"/>
    <w:rsid w:val="00511E29"/>
    <w:rsid w:val="00513A14"/>
    <w:rsid w:val="00520DE7"/>
    <w:rsid w:val="005B0D5F"/>
    <w:rsid w:val="005D3E83"/>
    <w:rsid w:val="00652C36"/>
    <w:rsid w:val="00662B46"/>
    <w:rsid w:val="0067376E"/>
    <w:rsid w:val="006802B5"/>
    <w:rsid w:val="006A06B9"/>
    <w:rsid w:val="007208C7"/>
    <w:rsid w:val="007313FD"/>
    <w:rsid w:val="007608F5"/>
    <w:rsid w:val="0076351D"/>
    <w:rsid w:val="00763C5D"/>
    <w:rsid w:val="00764029"/>
    <w:rsid w:val="00782CED"/>
    <w:rsid w:val="007B7ACC"/>
    <w:rsid w:val="007D3A52"/>
    <w:rsid w:val="007E5986"/>
    <w:rsid w:val="007F0C1F"/>
    <w:rsid w:val="0080721F"/>
    <w:rsid w:val="00810655"/>
    <w:rsid w:val="0082127E"/>
    <w:rsid w:val="00854662"/>
    <w:rsid w:val="00857010"/>
    <w:rsid w:val="00930FA8"/>
    <w:rsid w:val="0096310C"/>
    <w:rsid w:val="00972C36"/>
    <w:rsid w:val="009877BE"/>
    <w:rsid w:val="009909E4"/>
    <w:rsid w:val="00995BFD"/>
    <w:rsid w:val="009B1134"/>
    <w:rsid w:val="009B5810"/>
    <w:rsid w:val="009C3E99"/>
    <w:rsid w:val="00A0021B"/>
    <w:rsid w:val="00A01133"/>
    <w:rsid w:val="00A105F5"/>
    <w:rsid w:val="00A25412"/>
    <w:rsid w:val="00A5034B"/>
    <w:rsid w:val="00A8001F"/>
    <w:rsid w:val="00A8395F"/>
    <w:rsid w:val="00AC2E50"/>
    <w:rsid w:val="00B0388A"/>
    <w:rsid w:val="00B16C83"/>
    <w:rsid w:val="00B27DF4"/>
    <w:rsid w:val="00B35B80"/>
    <w:rsid w:val="00B65D7D"/>
    <w:rsid w:val="00B764EE"/>
    <w:rsid w:val="00BC5855"/>
    <w:rsid w:val="00BF1227"/>
    <w:rsid w:val="00C07274"/>
    <w:rsid w:val="00C40036"/>
    <w:rsid w:val="00C476C7"/>
    <w:rsid w:val="00C5666F"/>
    <w:rsid w:val="00C8254A"/>
    <w:rsid w:val="00C874D4"/>
    <w:rsid w:val="00C9035A"/>
    <w:rsid w:val="00C927C3"/>
    <w:rsid w:val="00CC0737"/>
    <w:rsid w:val="00CE5BB0"/>
    <w:rsid w:val="00D35625"/>
    <w:rsid w:val="00D534F4"/>
    <w:rsid w:val="00D62B2C"/>
    <w:rsid w:val="00D63B11"/>
    <w:rsid w:val="00D821F5"/>
    <w:rsid w:val="00D9236E"/>
    <w:rsid w:val="00D96718"/>
    <w:rsid w:val="00DA0753"/>
    <w:rsid w:val="00DD2933"/>
    <w:rsid w:val="00DD3B73"/>
    <w:rsid w:val="00DE7B39"/>
    <w:rsid w:val="00DE7BAE"/>
    <w:rsid w:val="00DF4DB6"/>
    <w:rsid w:val="00E04BF0"/>
    <w:rsid w:val="00E1162C"/>
    <w:rsid w:val="00E14DF7"/>
    <w:rsid w:val="00E74B4A"/>
    <w:rsid w:val="00E77DAC"/>
    <w:rsid w:val="00EA343B"/>
    <w:rsid w:val="00EA6638"/>
    <w:rsid w:val="00EB52E1"/>
    <w:rsid w:val="00EE0668"/>
    <w:rsid w:val="00EE0A19"/>
    <w:rsid w:val="00F216A2"/>
    <w:rsid w:val="00F60071"/>
    <w:rsid w:val="00F7763F"/>
    <w:rsid w:val="00F823EC"/>
    <w:rsid w:val="00F900A3"/>
    <w:rsid w:val="00FD5E4C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FDB8AD8-92EE-43CD-A8A7-A1518A4A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2513"/>
    <w:rPr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DC1"/>
    <w:rPr>
      <w:rFonts w:ascii="Cambria" w:eastAsia="Times New Roman" w:hAnsi="Cambria" w:cs="Times New Roman"/>
      <w:b/>
      <w:bCs/>
      <w:kern w:val="32"/>
      <w:sz w:val="32"/>
      <w:szCs w:val="32"/>
      <w:lang w:eastAsia="ko-K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DC1"/>
    <w:rPr>
      <w:rFonts w:ascii="Cambria" w:eastAsia="Times New Roman" w:hAnsi="Cambria" w:cs="Times New Roman"/>
      <w:b/>
      <w:bCs/>
      <w:i/>
      <w:iCs/>
      <w:sz w:val="28"/>
      <w:szCs w:val="28"/>
      <w:lang w:eastAsia="ko-KR"/>
    </w:rPr>
  </w:style>
  <w:style w:type="paragraph" w:styleId="Cabealho">
    <w:name w:val="header"/>
    <w:basedOn w:val="Normal"/>
    <w:link w:val="CabealhoChar"/>
    <w:uiPriority w:val="99"/>
    <w:rsid w:val="005D3E8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5DC1"/>
    <w:rPr>
      <w:sz w:val="24"/>
      <w:szCs w:val="24"/>
      <w:lang w:eastAsia="ko-KR"/>
    </w:rPr>
  </w:style>
  <w:style w:type="paragraph" w:styleId="Rodap">
    <w:name w:val="footer"/>
    <w:basedOn w:val="Normal"/>
    <w:link w:val="RodapChar"/>
    <w:rsid w:val="005D3E8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15DC1"/>
    <w:rPr>
      <w:sz w:val="24"/>
      <w:szCs w:val="24"/>
      <w:lang w:eastAsia="ko-KR"/>
    </w:rPr>
  </w:style>
  <w:style w:type="character" w:styleId="Nmerodepgina">
    <w:name w:val="page number"/>
    <w:basedOn w:val="Fontepargpadro"/>
    <w:uiPriority w:val="99"/>
    <w:rsid w:val="005D3E83"/>
    <w:rPr>
      <w:rFonts w:cs="Times New Roman"/>
    </w:rPr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uiPriority w:val="99"/>
    <w:rsid w:val="00930FA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59"/>
    <w:rsid w:val="00E11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763C5D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763C5D"/>
    <w:rPr>
      <w:rFonts w:cs="Times New Roman"/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A105F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15DC1"/>
    <w:rPr>
      <w:sz w:val="24"/>
      <w:szCs w:val="24"/>
      <w:lang w:eastAsia="ko-KR"/>
    </w:r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hAnsi="Comic Sans MS" w:cs="Times New Roman"/>
      <w:b w:val="0"/>
      <w:bCs w:val="0"/>
      <w:i w:val="0"/>
      <w:iCs w:val="0"/>
      <w:sz w:val="24"/>
      <w:szCs w:val="20"/>
    </w:rPr>
  </w:style>
  <w:style w:type="paragraph" w:styleId="Legenda">
    <w:name w:val="caption"/>
    <w:basedOn w:val="Normal"/>
    <w:next w:val="Normal"/>
    <w:qFormat/>
    <w:rsid w:val="00B27DF4"/>
    <w:pPr>
      <w:spacing w:before="120" w:after="120"/>
    </w:pPr>
    <w:rPr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rsid w:val="005B0D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0D5F"/>
    <w:rPr>
      <w:rFonts w:ascii="Tahoma" w:hAnsi="Tahoma" w:cs="Tahoma"/>
      <w:sz w:val="16"/>
      <w:szCs w:val="16"/>
      <w:lang w:eastAsia="ko-KR"/>
    </w:rPr>
  </w:style>
  <w:style w:type="paragraph" w:styleId="PargrafodaLista">
    <w:name w:val="List Paragraph"/>
    <w:basedOn w:val="Normal"/>
    <w:uiPriority w:val="34"/>
    <w:qFormat/>
    <w:rsid w:val="00EB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0</TotalTime>
  <Pages>2</Pages>
  <Words>297</Words>
  <Characters>1608</Characters>
  <Application>Microsoft Office Word</Application>
  <DocSecurity>0</DocSecurity>
  <Lines>13</Lines>
  <Paragraphs>3</Paragraphs>
  <ScaleCrop>false</ScaleCrop>
  <Company>Parraga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Parraga</dc:creator>
  <cp:lastModifiedBy>Larissa Espelocin</cp:lastModifiedBy>
  <cp:revision>2</cp:revision>
  <cp:lastPrinted>2013-09-05T17:42:00Z</cp:lastPrinted>
  <dcterms:created xsi:type="dcterms:W3CDTF">2017-09-17T23:20:00Z</dcterms:created>
  <dcterms:modified xsi:type="dcterms:W3CDTF">2017-09-17T23:20:00Z</dcterms:modified>
</cp:coreProperties>
</file>