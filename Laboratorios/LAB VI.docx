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E5" w:rsidRDefault="001E389C" w:rsidP="00014728">
      <w:pPr>
        <w:pStyle w:val="Subttulo"/>
        <w:spacing w:after="0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b/>
          <w:szCs w:val="18"/>
          <w:u w:val="single"/>
          <w:lang w:val="pt-BR"/>
        </w:rPr>
        <w:t xml:space="preserve">Laboratório </w:t>
      </w:r>
      <w:r w:rsidR="001670D0">
        <w:rPr>
          <w:rFonts w:ascii="Courier New" w:hAnsi="Courier New" w:cs="Courier New"/>
          <w:b/>
          <w:szCs w:val="18"/>
          <w:u w:val="single"/>
          <w:lang w:val="pt-BR"/>
        </w:rPr>
        <w:t>6</w:t>
      </w:r>
    </w:p>
    <w:p w:rsidR="001670D0" w:rsidRPr="00E84757" w:rsidRDefault="001670D0" w:rsidP="001670D0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</w:p>
    <w:p w:rsidR="001E389C" w:rsidRPr="00E84757" w:rsidRDefault="001E389C" w:rsidP="001E389C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szCs w:val="18"/>
          <w:u w:val="single"/>
          <w:lang w:val="pt-BR"/>
        </w:rPr>
        <w:t>Roteiro</w:t>
      </w:r>
      <w:r w:rsidRPr="00E84757">
        <w:rPr>
          <w:rFonts w:ascii="Courier New" w:hAnsi="Courier New" w:cs="Courier New"/>
          <w:szCs w:val="18"/>
          <w:lang w:val="pt-BR"/>
        </w:rPr>
        <w:t>:</w:t>
      </w:r>
    </w:p>
    <w:p w:rsidR="001E389C" w:rsidRPr="00014728" w:rsidRDefault="003509BA" w:rsidP="00014728">
      <w:pPr>
        <w:pStyle w:val="Subttulo"/>
        <w:numPr>
          <w:ilvl w:val="0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szCs w:val="18"/>
          <w:lang w:val="pt-BR"/>
        </w:rPr>
        <w:t>Montagem d</w:t>
      </w:r>
      <w:r w:rsidR="00014728">
        <w:rPr>
          <w:rFonts w:ascii="Courier New" w:hAnsi="Courier New" w:cs="Courier New"/>
          <w:szCs w:val="18"/>
          <w:lang w:val="pt-BR"/>
        </w:rPr>
        <w:t>e um contador, u</w:t>
      </w:r>
      <w:r w:rsidR="00014728" w:rsidRPr="00014728">
        <w:rPr>
          <w:rFonts w:ascii="Courier New" w:hAnsi="Courier New" w:cs="Courier New"/>
          <w:szCs w:val="18"/>
          <w:lang w:val="pt-BR"/>
        </w:rPr>
        <w:t>sando o CI 4026 – Contador de Década com Decodificador 7 segmentos.</w:t>
      </w:r>
    </w:p>
    <w:p w:rsidR="001872F2" w:rsidRPr="00E84757" w:rsidRDefault="001872F2" w:rsidP="001872F2">
      <w:pPr>
        <w:pStyle w:val="Subttulo"/>
        <w:spacing w:after="0"/>
        <w:ind w:left="360"/>
        <w:jc w:val="both"/>
        <w:rPr>
          <w:rFonts w:ascii="Courier New" w:hAnsi="Courier New" w:cs="Courier New"/>
          <w:szCs w:val="18"/>
          <w:lang w:val="pt-BR"/>
        </w:rPr>
      </w:pPr>
    </w:p>
    <w:p w:rsidR="00405B13" w:rsidRPr="00E84757" w:rsidRDefault="00405B13" w:rsidP="00405B13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757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EXPERIÊNCIA Nº 1 – </w:t>
      </w:r>
      <w:r w:rsidR="00E943D2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DISPLAY DE 7 Segmentos</w:t>
      </w:r>
      <w:r w:rsidR="00A35C61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0 a 9</w:t>
      </w:r>
    </w:p>
    <w:p w:rsidR="00482180" w:rsidRDefault="00482180" w:rsidP="00405B13">
      <w:pPr>
        <w:spacing w:after="120"/>
        <w:jc w:val="both"/>
        <w:rPr>
          <w:rFonts w:ascii="Courier New" w:hAnsi="Courier New" w:cs="Courier New"/>
          <w:b/>
        </w:rPr>
      </w:pPr>
    </w:p>
    <w:p w:rsidR="00A35C61" w:rsidRDefault="00E943D2" w:rsidP="00A35C61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CI 4026</w:t>
      </w:r>
      <w:r w:rsidR="00014728">
        <w:rPr>
          <w:rFonts w:ascii="Courier New" w:hAnsi="Courier New" w:cs="Courier New"/>
        </w:rPr>
        <w:t xml:space="preserve"> </w:t>
      </w:r>
      <w:r w:rsidR="00A35C61">
        <w:rPr>
          <w:rFonts w:ascii="Courier New" w:hAnsi="Courier New" w:cs="Courier New"/>
        </w:rPr>
        <w:t>é um contador de Década com saída para display de 7 segmentos</w:t>
      </w:r>
      <w:r w:rsidR="004C4911">
        <w:rPr>
          <w:rFonts w:ascii="Courier New" w:hAnsi="Courier New" w:cs="Courier New"/>
        </w:rPr>
        <w:t xml:space="preserve"> ativo alto</w:t>
      </w:r>
      <w:bookmarkStart w:id="0" w:name="_GoBack"/>
      <w:bookmarkEnd w:id="0"/>
      <w:r w:rsidR="00A35C61">
        <w:rPr>
          <w:rFonts w:ascii="Courier New" w:hAnsi="Courier New" w:cs="Courier New"/>
        </w:rPr>
        <w:t xml:space="preserve">. </w:t>
      </w:r>
    </w:p>
    <w:p w:rsidR="00014728" w:rsidRDefault="00014728" w:rsidP="00405B1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Antes de Montar, verifique o funcionamento de cada segmento do Display de 7Segmentos. </w:t>
      </w:r>
    </w:p>
    <w:p w:rsidR="00642CDC" w:rsidRDefault="00642CDC" w:rsidP="00405B13">
      <w:pPr>
        <w:jc w:val="both"/>
        <w:rPr>
          <w:rFonts w:ascii="Courier New" w:hAnsi="Courier New" w:cs="Courier New"/>
        </w:rPr>
      </w:pPr>
    </w:p>
    <w:p w:rsidR="00642CDC" w:rsidRDefault="00642CDC" w:rsidP="00405B13">
      <w:pPr>
        <w:jc w:val="both"/>
        <w:rPr>
          <w:rFonts w:ascii="Courier New" w:hAnsi="Courier New" w:cs="Courier New"/>
        </w:rPr>
      </w:pPr>
      <w:r w:rsidRPr="00642CDC">
        <w:rPr>
          <w:rFonts w:ascii="Courier New" w:hAnsi="Courier New" w:cs="Courier New"/>
          <w:b/>
          <w:u w:val="single"/>
        </w:rPr>
        <w:t>Desafio</w:t>
      </w:r>
      <w:r>
        <w:rPr>
          <w:rFonts w:ascii="Courier New" w:hAnsi="Courier New" w:cs="Courier New"/>
        </w:rPr>
        <w:t xml:space="preserve">: como você ampliaria a contagem para 0 a 99? Monte o circuito e teste. </w:t>
      </w:r>
    </w:p>
    <w:p w:rsidR="00E943D2" w:rsidRDefault="00E943D2" w:rsidP="00405B13">
      <w:pPr>
        <w:jc w:val="both"/>
        <w:rPr>
          <w:rFonts w:ascii="Courier New" w:hAnsi="Courier New" w:cs="Courier New"/>
        </w:rPr>
      </w:pPr>
    </w:p>
    <w:p w:rsidR="00E943D2" w:rsidRPr="00E943D2" w:rsidRDefault="00E943D2" w:rsidP="00405B13">
      <w:pPr>
        <w:jc w:val="both"/>
        <w:rPr>
          <w:rFonts w:ascii="Courier New" w:hAnsi="Courier New" w:cs="Courier New"/>
        </w:rPr>
      </w:pPr>
    </w:p>
    <w:p w:rsidR="00405B13" w:rsidRPr="00E84757" w:rsidRDefault="00F76633" w:rsidP="00E943D2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>
          <v:shape id="_x0000_i1026" type="#_x0000_t75" style="width:366pt;height:221.25pt">
            <v:imagedata r:id="rId7" o:title="pro116-circuit-001"/>
          </v:shape>
        </w:pict>
      </w:r>
    </w:p>
    <w:p w:rsidR="000C6EBF" w:rsidRDefault="000C6EBF" w:rsidP="000C6EBF">
      <w:pPr>
        <w:jc w:val="both"/>
        <w:rPr>
          <w:rFonts w:ascii="Courier New" w:hAnsi="Courier New" w:cs="Courier New"/>
        </w:rPr>
      </w:pPr>
    </w:p>
    <w:p w:rsidR="00A35C61" w:rsidRPr="00E84757" w:rsidRDefault="00A35C61" w:rsidP="000C6EBF">
      <w:pPr>
        <w:jc w:val="both"/>
        <w:rPr>
          <w:rFonts w:ascii="Courier New" w:hAnsi="Courier New" w:cs="Courier New"/>
        </w:rPr>
      </w:pPr>
    </w:p>
    <w:p w:rsidR="000B60C5" w:rsidRPr="00E84757" w:rsidRDefault="00014728" w:rsidP="00014728">
      <w:pPr>
        <w:jc w:val="center"/>
        <w:rPr>
          <w:rFonts w:ascii="Courier New" w:hAnsi="Courier New" w:cs="Courier New"/>
        </w:rPr>
      </w:pPr>
      <w:r>
        <w:rPr>
          <w:noProof/>
          <w:lang w:eastAsia="pt-BR"/>
        </w:rPr>
        <w:drawing>
          <wp:inline distT="0" distB="0" distL="0" distR="0">
            <wp:extent cx="2650147" cy="1881756"/>
            <wp:effectExtent l="0" t="0" r="0" b="4445"/>
            <wp:docPr id="6" name="Imagem 6" descr="Resultado de imagem para pinagem display 7 segmentos catodo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pinagem display 7 segmentos catodo com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55" cy="18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0C5" w:rsidRPr="00E84757" w:rsidSect="001E389C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33" w:rsidRDefault="00F76633" w:rsidP="007B7ACC">
      <w:pPr>
        <w:pStyle w:val="Ttulo3-Aula"/>
      </w:pPr>
      <w:r>
        <w:separator/>
      </w:r>
    </w:p>
  </w:endnote>
  <w:endnote w:type="continuationSeparator" w:id="0">
    <w:p w:rsidR="00F76633" w:rsidRDefault="00F76633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F92" w:rsidRDefault="00EB1F92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91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B1F92" w:rsidRDefault="004A683B" w:rsidP="005D3E83">
    <w:pPr>
      <w:pStyle w:val="Rodap"/>
      <w:ind w:right="360"/>
    </w:pPr>
    <w:r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3" name="Imagem 3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F92" w:rsidRDefault="009374F9" w:rsidP="001E389C">
    <w:pPr>
      <w:pStyle w:val="Rodap"/>
    </w:pPr>
    <w:r>
      <w:t>Técnicas Digitais</w:t>
    </w:r>
    <w:r w:rsidR="00EB1F92">
      <w:t xml:space="preserve"> – Adriane Parraga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33" w:rsidRDefault="00F76633" w:rsidP="007B7ACC">
      <w:pPr>
        <w:pStyle w:val="Ttulo3-Aula"/>
      </w:pPr>
      <w:r>
        <w:separator/>
      </w:r>
    </w:p>
  </w:footnote>
  <w:footnote w:type="continuationSeparator" w:id="0">
    <w:p w:rsidR="00F76633" w:rsidRDefault="00F76633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F92" w:rsidRDefault="00EB1F92" w:rsidP="0004164A">
    <w:pPr>
      <w:pStyle w:val="Cabealho"/>
      <w:ind w:right="360" w:firstLine="708"/>
    </w:pPr>
    <w:r>
      <w:t xml:space="preserve">UERGS – </w:t>
    </w:r>
    <w:r w:rsidR="009374F9">
      <w:t xml:space="preserve">Engenharia de </w:t>
    </w:r>
    <w:r w:rsidR="0063361D">
      <w:t>Computação</w:t>
    </w:r>
    <w:r>
      <w:t xml:space="preserve"> </w:t>
    </w:r>
  </w:p>
  <w:p w:rsidR="00EB1F92" w:rsidRDefault="00EB1F92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4A683B"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F48"/>
      </v:shape>
    </w:pict>
  </w:numPicBullet>
  <w:abstractNum w:abstractNumId="0" w15:restartNumberingAfterBreak="0">
    <w:nsid w:val="0AAE6F3D"/>
    <w:multiLevelType w:val="hybridMultilevel"/>
    <w:tmpl w:val="27543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3EC8"/>
    <w:multiLevelType w:val="hybridMultilevel"/>
    <w:tmpl w:val="6EC621C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D3F79"/>
    <w:multiLevelType w:val="hybridMultilevel"/>
    <w:tmpl w:val="B8704C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60433"/>
    <w:multiLevelType w:val="hybridMultilevel"/>
    <w:tmpl w:val="A0626D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46E28"/>
    <w:multiLevelType w:val="hybridMultilevel"/>
    <w:tmpl w:val="828826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2A70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30E56"/>
    <w:multiLevelType w:val="hybridMultilevel"/>
    <w:tmpl w:val="65B075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803EEF"/>
    <w:multiLevelType w:val="hybridMultilevel"/>
    <w:tmpl w:val="2CBA511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52821"/>
    <w:multiLevelType w:val="hybridMultilevel"/>
    <w:tmpl w:val="676866F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83B05"/>
    <w:multiLevelType w:val="hybridMultilevel"/>
    <w:tmpl w:val="0666D14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372CA6"/>
    <w:multiLevelType w:val="hybridMultilevel"/>
    <w:tmpl w:val="29EE1C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83"/>
    <w:rsid w:val="00006836"/>
    <w:rsid w:val="00014728"/>
    <w:rsid w:val="000178C6"/>
    <w:rsid w:val="0004164A"/>
    <w:rsid w:val="000718FA"/>
    <w:rsid w:val="00072FCE"/>
    <w:rsid w:val="0008055B"/>
    <w:rsid w:val="000B4D7F"/>
    <w:rsid w:val="000B60C5"/>
    <w:rsid w:val="000C2B6F"/>
    <w:rsid w:val="000C6EBF"/>
    <w:rsid w:val="000E2A6F"/>
    <w:rsid w:val="000F7115"/>
    <w:rsid w:val="0011137D"/>
    <w:rsid w:val="0011190A"/>
    <w:rsid w:val="00123068"/>
    <w:rsid w:val="00146D7E"/>
    <w:rsid w:val="00160D58"/>
    <w:rsid w:val="001629F8"/>
    <w:rsid w:val="001670D0"/>
    <w:rsid w:val="001816B2"/>
    <w:rsid w:val="001872F2"/>
    <w:rsid w:val="001A021E"/>
    <w:rsid w:val="001B6005"/>
    <w:rsid w:val="001E389C"/>
    <w:rsid w:val="0021258D"/>
    <w:rsid w:val="002255F3"/>
    <w:rsid w:val="00231100"/>
    <w:rsid w:val="002374E5"/>
    <w:rsid w:val="0026575F"/>
    <w:rsid w:val="00280A16"/>
    <w:rsid w:val="002A17DC"/>
    <w:rsid w:val="002D320C"/>
    <w:rsid w:val="002E5ACB"/>
    <w:rsid w:val="002F2197"/>
    <w:rsid w:val="003509BA"/>
    <w:rsid w:val="00364C13"/>
    <w:rsid w:val="003821D8"/>
    <w:rsid w:val="003A55E6"/>
    <w:rsid w:val="003C6C8B"/>
    <w:rsid w:val="003D17A0"/>
    <w:rsid w:val="003F5874"/>
    <w:rsid w:val="00405B13"/>
    <w:rsid w:val="00456D61"/>
    <w:rsid w:val="00480B94"/>
    <w:rsid w:val="00482180"/>
    <w:rsid w:val="004A683B"/>
    <w:rsid w:val="004B7145"/>
    <w:rsid w:val="004C153F"/>
    <w:rsid w:val="004C2354"/>
    <w:rsid w:val="004C4911"/>
    <w:rsid w:val="00511E29"/>
    <w:rsid w:val="00541967"/>
    <w:rsid w:val="00560F74"/>
    <w:rsid w:val="00570D54"/>
    <w:rsid w:val="00573F03"/>
    <w:rsid w:val="0059036C"/>
    <w:rsid w:val="005D3E83"/>
    <w:rsid w:val="005D4A4A"/>
    <w:rsid w:val="005D71A4"/>
    <w:rsid w:val="0062567C"/>
    <w:rsid w:val="0063361D"/>
    <w:rsid w:val="00642CDC"/>
    <w:rsid w:val="006444B0"/>
    <w:rsid w:val="006465A0"/>
    <w:rsid w:val="006A06B9"/>
    <w:rsid w:val="006E521B"/>
    <w:rsid w:val="00724954"/>
    <w:rsid w:val="007608F5"/>
    <w:rsid w:val="00763C5D"/>
    <w:rsid w:val="00773448"/>
    <w:rsid w:val="007A00A6"/>
    <w:rsid w:val="007B7ACC"/>
    <w:rsid w:val="007C049A"/>
    <w:rsid w:val="007C3085"/>
    <w:rsid w:val="007E61FF"/>
    <w:rsid w:val="008071A8"/>
    <w:rsid w:val="00831519"/>
    <w:rsid w:val="00832E13"/>
    <w:rsid w:val="00834B83"/>
    <w:rsid w:val="00857010"/>
    <w:rsid w:val="008735EC"/>
    <w:rsid w:val="008B5EAB"/>
    <w:rsid w:val="008B6E59"/>
    <w:rsid w:val="00916D58"/>
    <w:rsid w:val="00924F08"/>
    <w:rsid w:val="00925EF2"/>
    <w:rsid w:val="00930FA8"/>
    <w:rsid w:val="009374F9"/>
    <w:rsid w:val="009B535F"/>
    <w:rsid w:val="009C6C30"/>
    <w:rsid w:val="009F0E46"/>
    <w:rsid w:val="00A105F5"/>
    <w:rsid w:val="00A26B4D"/>
    <w:rsid w:val="00A35C61"/>
    <w:rsid w:val="00A57FBB"/>
    <w:rsid w:val="00A80164"/>
    <w:rsid w:val="00A8395F"/>
    <w:rsid w:val="00A83B82"/>
    <w:rsid w:val="00A86179"/>
    <w:rsid w:val="00AC2E50"/>
    <w:rsid w:val="00B24B97"/>
    <w:rsid w:val="00B35B80"/>
    <w:rsid w:val="00B51A83"/>
    <w:rsid w:val="00B61A8C"/>
    <w:rsid w:val="00B62F45"/>
    <w:rsid w:val="00B66F50"/>
    <w:rsid w:val="00B769D7"/>
    <w:rsid w:val="00BB366D"/>
    <w:rsid w:val="00BB4DD4"/>
    <w:rsid w:val="00BC38F6"/>
    <w:rsid w:val="00BD0AF5"/>
    <w:rsid w:val="00BD3D8A"/>
    <w:rsid w:val="00BD4E2E"/>
    <w:rsid w:val="00C62AA5"/>
    <w:rsid w:val="00C7550C"/>
    <w:rsid w:val="00CF35CD"/>
    <w:rsid w:val="00D40678"/>
    <w:rsid w:val="00D5504A"/>
    <w:rsid w:val="00D57D7A"/>
    <w:rsid w:val="00D62B2C"/>
    <w:rsid w:val="00D63B11"/>
    <w:rsid w:val="00D821F5"/>
    <w:rsid w:val="00D9236E"/>
    <w:rsid w:val="00DD6130"/>
    <w:rsid w:val="00DE2B13"/>
    <w:rsid w:val="00DE7BAE"/>
    <w:rsid w:val="00E1162C"/>
    <w:rsid w:val="00E33DD6"/>
    <w:rsid w:val="00E52738"/>
    <w:rsid w:val="00E84757"/>
    <w:rsid w:val="00E943D2"/>
    <w:rsid w:val="00EA343B"/>
    <w:rsid w:val="00EA49EB"/>
    <w:rsid w:val="00EA6638"/>
    <w:rsid w:val="00EB1F92"/>
    <w:rsid w:val="00EC0415"/>
    <w:rsid w:val="00EE0668"/>
    <w:rsid w:val="00EE475B"/>
    <w:rsid w:val="00EF0A1E"/>
    <w:rsid w:val="00F012AB"/>
    <w:rsid w:val="00F059E6"/>
    <w:rsid w:val="00F60071"/>
    <w:rsid w:val="00F64350"/>
    <w:rsid w:val="00F76633"/>
    <w:rsid w:val="00F823EC"/>
    <w:rsid w:val="00F900A3"/>
    <w:rsid w:val="00FA5CB5"/>
    <w:rsid w:val="00FA5D42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523C85"/>
  <w14:defaultImageDpi w14:val="300"/>
  <w15:chartTrackingRefBased/>
  <w15:docId w15:val="{15B14E0E-606B-4790-A4C1-67D62FD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63C5D"/>
    <w:rPr>
      <w:color w:val="0000FF"/>
      <w:u w:val="single"/>
    </w:rPr>
  </w:style>
  <w:style w:type="character" w:styleId="HiperlinkVisitado">
    <w:name w:val="FollowedHyperlink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Subttulo">
    <w:name w:val="Subtitle"/>
    <w:basedOn w:val="Normal"/>
    <w:qFormat/>
    <w:rsid w:val="001E389C"/>
    <w:pPr>
      <w:spacing w:after="60"/>
      <w:jc w:val="center"/>
    </w:pPr>
    <w:rPr>
      <w:rFonts w:ascii="Arial" w:eastAsia="Times New Roman" w:hAnsi="Arial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1E389C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72"/>
    <w:qFormat/>
    <w:rsid w:val="000C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164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431</CharactersWithSpaces>
  <SharedDoc>false</SharedDoc>
  <HLinks>
    <vt:vector size="18" baseType="variant">
      <vt:variant>
        <vt:i4>6488103</vt:i4>
      </vt:variant>
      <vt:variant>
        <vt:i4>6</vt:i4>
      </vt:variant>
      <vt:variant>
        <vt:i4>0</vt:i4>
      </vt:variant>
      <vt:variant>
        <vt:i4>5</vt:i4>
      </vt:variant>
      <vt:variant>
        <vt:lpwstr>http://www.phoenixdobrasil.com.br/</vt:lpwstr>
      </vt:variant>
      <vt:variant>
        <vt:lpwstr/>
      </vt:variant>
      <vt:variant>
        <vt:i4>4063292</vt:i4>
      </vt:variant>
      <vt:variant>
        <vt:i4>9422</vt:i4>
      </vt:variant>
      <vt:variant>
        <vt:i4>1026</vt:i4>
      </vt:variant>
      <vt:variant>
        <vt:i4>1</vt:i4>
      </vt:variant>
      <vt:variant>
        <vt:lpwstr>bann01</vt:lpwstr>
      </vt:variant>
      <vt:variant>
        <vt:lpwstr/>
      </vt:variant>
      <vt:variant>
        <vt:i4>4063292</vt:i4>
      </vt:variant>
      <vt:variant>
        <vt:i4>9541</vt:i4>
      </vt:variant>
      <vt:variant>
        <vt:i4>1027</vt:i4>
      </vt:variant>
      <vt:variant>
        <vt:i4>1</vt:i4>
      </vt:variant>
      <vt:variant>
        <vt:lpwstr>bann01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subject/>
  <dc:creator>Parraga</dc:creator>
  <cp:keywords/>
  <dc:description/>
  <cp:lastModifiedBy>Driks Note Lenovo</cp:lastModifiedBy>
  <cp:revision>91</cp:revision>
  <cp:lastPrinted>2013-11-15T18:47:00Z</cp:lastPrinted>
  <dcterms:created xsi:type="dcterms:W3CDTF">2013-11-15T13:22:00Z</dcterms:created>
  <dcterms:modified xsi:type="dcterms:W3CDTF">2017-11-20T13:13:00Z</dcterms:modified>
</cp:coreProperties>
</file>