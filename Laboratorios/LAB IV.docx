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89C" w:rsidRDefault="00DD53E7" w:rsidP="00DD53E7">
      <w:pPr>
        <w:pStyle w:val="Subttulo"/>
        <w:spacing w:after="0"/>
        <w:rPr>
          <w:rFonts w:ascii="Courier New" w:hAnsi="Courier New" w:cs="Courier New"/>
          <w:szCs w:val="18"/>
          <w:lang w:val="pt-BR"/>
        </w:rPr>
      </w:pPr>
      <w:r w:rsidRPr="002255F3">
        <w:rPr>
          <w:rFonts w:ascii="Courier New" w:hAnsi="Courier New" w:cs="Courier New"/>
          <w:b/>
          <w:szCs w:val="18"/>
          <w:u w:val="single"/>
          <w:lang w:val="pt-BR"/>
        </w:rPr>
        <w:t xml:space="preserve">LABORATÓRIO </w:t>
      </w:r>
      <w:r>
        <w:rPr>
          <w:rFonts w:ascii="Courier New" w:hAnsi="Courier New" w:cs="Courier New"/>
          <w:b/>
          <w:szCs w:val="18"/>
          <w:u w:val="single"/>
          <w:lang w:val="pt-BR"/>
        </w:rPr>
        <w:t>4</w:t>
      </w:r>
      <w:r w:rsidRPr="002255F3">
        <w:rPr>
          <w:rFonts w:ascii="Courier New" w:hAnsi="Courier New" w:cs="Courier New"/>
          <w:szCs w:val="18"/>
          <w:lang w:val="pt-BR"/>
        </w:rPr>
        <w:t xml:space="preserve">: </w:t>
      </w:r>
      <w:r>
        <w:rPr>
          <w:rFonts w:ascii="Courier New" w:hAnsi="Courier New" w:cs="Courier New"/>
          <w:szCs w:val="18"/>
          <w:lang w:val="pt-BR"/>
        </w:rPr>
        <w:t>U</w:t>
      </w:r>
      <w:r w:rsidRPr="00FA5D42">
        <w:rPr>
          <w:rFonts w:ascii="Courier New" w:hAnsi="Courier New" w:cs="Courier New"/>
          <w:szCs w:val="18"/>
          <w:lang w:val="pt-BR"/>
        </w:rPr>
        <w:t xml:space="preserve">SANDO O </w:t>
      </w:r>
      <w:r>
        <w:rPr>
          <w:rFonts w:ascii="Courier New" w:hAnsi="Courier New" w:cs="Courier New"/>
          <w:szCs w:val="18"/>
          <w:lang w:val="pt-BR"/>
        </w:rPr>
        <w:t>CI</w:t>
      </w:r>
      <w:r w:rsidRPr="00FA5D42">
        <w:rPr>
          <w:rFonts w:ascii="Courier New" w:hAnsi="Courier New" w:cs="Courier New"/>
          <w:szCs w:val="18"/>
          <w:lang w:val="pt-BR"/>
        </w:rPr>
        <w:t xml:space="preserve"> 40</w:t>
      </w:r>
      <w:r>
        <w:rPr>
          <w:rFonts w:ascii="Courier New" w:hAnsi="Courier New" w:cs="Courier New"/>
          <w:szCs w:val="18"/>
          <w:lang w:val="pt-BR"/>
        </w:rPr>
        <w:t>27 – FLIP-FLOP JK</w:t>
      </w:r>
    </w:p>
    <w:p w:rsidR="002374E5" w:rsidRPr="002374E5" w:rsidRDefault="002374E5" w:rsidP="002374E5">
      <w:pPr>
        <w:pStyle w:val="Subttulo"/>
        <w:spacing w:after="0"/>
        <w:ind w:left="1080"/>
        <w:jc w:val="left"/>
        <w:rPr>
          <w:rFonts w:ascii="Courier New" w:hAnsi="Courier New" w:cs="Courier New"/>
          <w:szCs w:val="18"/>
          <w:lang w:val="pt-BR"/>
        </w:rPr>
      </w:pPr>
    </w:p>
    <w:p w:rsidR="001872F2" w:rsidRDefault="001872F2" w:rsidP="001872F2">
      <w:pPr>
        <w:pStyle w:val="Subttulo"/>
        <w:spacing w:after="0"/>
        <w:ind w:left="360"/>
        <w:jc w:val="both"/>
        <w:rPr>
          <w:rFonts w:ascii="Courier New" w:hAnsi="Courier New" w:cs="Courier New"/>
          <w:szCs w:val="18"/>
          <w:lang w:val="pt-BR"/>
        </w:rPr>
      </w:pPr>
    </w:p>
    <w:p w:rsidR="00986778" w:rsidRPr="00215026" w:rsidRDefault="00986778" w:rsidP="00986778">
      <w:pPr>
        <w:spacing w:after="120"/>
        <w:jc w:val="both"/>
        <w:rPr>
          <w:rFonts w:ascii="Courier New" w:hAnsi="Courier New" w:cs="Courier New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15026">
        <w:rPr>
          <w:rFonts w:ascii="Courier New" w:hAnsi="Courier New" w:cs="Courier New"/>
          <w:noProof/>
          <w:u w:val="dash"/>
          <w:lang w:eastAsia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9264" behindDoc="1" locked="0" layoutInCell="1" allowOverlap="1" wp14:anchorId="6C4D5373" wp14:editId="6D875963">
            <wp:simplePos x="0" y="0"/>
            <wp:positionH relativeFrom="column">
              <wp:posOffset>1884680</wp:posOffset>
            </wp:positionH>
            <wp:positionV relativeFrom="paragraph">
              <wp:posOffset>1085215</wp:posOffset>
            </wp:positionV>
            <wp:extent cx="4267200" cy="1885315"/>
            <wp:effectExtent l="19050" t="0" r="0" b="0"/>
            <wp:wrapTight wrapText="bothSides">
              <wp:wrapPolygon edited="0">
                <wp:start x="-96" y="0"/>
                <wp:lineTo x="-96" y="21389"/>
                <wp:lineTo x="21600" y="21389"/>
                <wp:lineTo x="21600" y="0"/>
                <wp:lineTo x="-96" y="0"/>
              </wp:wrapPolygon>
            </wp:wrapTight>
            <wp:docPr id="40" name="Imagem 7" descr="flipflop togg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ipflop toggle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5026">
        <w:rPr>
          <w:rFonts w:ascii="Courier New" w:hAnsi="Courier New" w:cs="Courier New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EXPERIÊNCIA Nº 1 – FLIP FLOP TOGGLE (CHAVEADOR/</w:t>
      </w:r>
      <w:proofErr w:type="gramStart"/>
      <w:r w:rsidRPr="00215026">
        <w:rPr>
          <w:rFonts w:ascii="Courier New" w:hAnsi="Courier New" w:cs="Courier New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COMUTADOR  </w:t>
      </w:r>
      <w:bookmarkStart w:id="0" w:name="_GoBack"/>
      <w:bookmarkEnd w:id="0"/>
      <w:r w:rsidRPr="00215026">
        <w:rPr>
          <w:rFonts w:ascii="Courier New" w:hAnsi="Courier New" w:cs="Courier New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proofErr w:type="gramEnd"/>
      <w:r w:rsidRPr="00215026">
        <w:rPr>
          <w:rFonts w:ascii="Courier New" w:hAnsi="Courier New" w:cs="Courier New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ESTADOS)</w:t>
      </w:r>
    </w:p>
    <w:p w:rsidR="00986778" w:rsidRPr="00DD53E7" w:rsidRDefault="00986778" w:rsidP="00986778">
      <w:pPr>
        <w:spacing w:after="120"/>
        <w:jc w:val="both"/>
        <w:rPr>
          <w:rFonts w:ascii="Arial Black" w:hAnsi="Arial Black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86778" w:rsidRPr="00DD53E7" w:rsidRDefault="00986778" w:rsidP="00986778">
      <w:pPr>
        <w:spacing w:after="120"/>
        <w:jc w:val="both"/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D53E7"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Materiais usados:</w:t>
      </w:r>
      <w:r w:rsidRPr="00DD53E7">
        <w:rPr>
          <w:rFonts w:ascii="Arial Black" w:hAnsi="Arial Black"/>
          <w:noProof/>
          <w:sz w:val="20"/>
          <w:szCs w:val="20"/>
          <w:u w:val="single"/>
          <w:lang w:eastAsia="pt-BR"/>
        </w:rPr>
        <w:t xml:space="preserve"> </w:t>
      </w:r>
    </w:p>
    <w:p w:rsidR="00986778" w:rsidRPr="00DD53E7" w:rsidRDefault="00986778" w:rsidP="00986778">
      <w:pPr>
        <w:jc w:val="both"/>
        <w:rPr>
          <w:rFonts w:ascii="Arial" w:hAnsi="Arial" w:cs="Arial"/>
        </w:rPr>
      </w:pPr>
      <w:r w:rsidRPr="00DD53E7">
        <w:rPr>
          <w:rFonts w:ascii="Arial" w:hAnsi="Arial" w:cs="Arial"/>
        </w:rPr>
        <w:t xml:space="preserve">1 </w:t>
      </w:r>
      <w:proofErr w:type="spellStart"/>
      <w:r w:rsidRPr="00DD53E7">
        <w:rPr>
          <w:rFonts w:ascii="Arial" w:hAnsi="Arial" w:cs="Arial"/>
        </w:rPr>
        <w:t>protoboard</w:t>
      </w:r>
      <w:proofErr w:type="spellEnd"/>
    </w:p>
    <w:p w:rsidR="00986778" w:rsidRPr="00DD53E7" w:rsidRDefault="00986778" w:rsidP="00986778">
      <w:pPr>
        <w:jc w:val="both"/>
        <w:rPr>
          <w:rFonts w:ascii="Arial" w:hAnsi="Arial" w:cs="Arial"/>
        </w:rPr>
      </w:pPr>
      <w:r w:rsidRPr="00DD53E7">
        <w:rPr>
          <w:rFonts w:ascii="Arial" w:hAnsi="Arial" w:cs="Arial"/>
        </w:rPr>
        <w:t>1 CI 4027</w:t>
      </w:r>
    </w:p>
    <w:p w:rsidR="00986778" w:rsidRPr="00DD53E7" w:rsidRDefault="00986778" w:rsidP="00986778">
      <w:pPr>
        <w:jc w:val="both"/>
        <w:rPr>
          <w:rFonts w:ascii="Arial" w:hAnsi="Arial" w:cs="Arial"/>
        </w:rPr>
      </w:pPr>
      <w:r w:rsidRPr="00DD53E7">
        <w:rPr>
          <w:rFonts w:ascii="Arial" w:hAnsi="Arial" w:cs="Arial"/>
        </w:rPr>
        <w:t>2 resistores de 470 Ω</w:t>
      </w:r>
    </w:p>
    <w:p w:rsidR="00986778" w:rsidRPr="00DD53E7" w:rsidRDefault="00986778" w:rsidP="00986778">
      <w:pPr>
        <w:jc w:val="both"/>
        <w:rPr>
          <w:rFonts w:ascii="Arial" w:hAnsi="Arial" w:cs="Arial"/>
        </w:rPr>
      </w:pPr>
      <w:r w:rsidRPr="00DD53E7">
        <w:rPr>
          <w:rFonts w:ascii="Arial" w:hAnsi="Arial" w:cs="Arial"/>
        </w:rPr>
        <w:t>1 resistor de 10 K</w:t>
      </w:r>
    </w:p>
    <w:p w:rsidR="00986778" w:rsidRPr="00DD53E7" w:rsidRDefault="00986778" w:rsidP="00986778">
      <w:pPr>
        <w:jc w:val="both"/>
        <w:rPr>
          <w:rFonts w:ascii="Arial" w:hAnsi="Arial" w:cs="Arial"/>
        </w:rPr>
      </w:pPr>
      <w:r w:rsidRPr="00DD53E7">
        <w:rPr>
          <w:rFonts w:ascii="Arial" w:hAnsi="Arial" w:cs="Arial"/>
        </w:rPr>
        <w:t xml:space="preserve">2 </w:t>
      </w:r>
      <w:proofErr w:type="spellStart"/>
      <w:r w:rsidRPr="00DD53E7">
        <w:rPr>
          <w:rFonts w:ascii="Arial" w:hAnsi="Arial" w:cs="Arial"/>
        </w:rPr>
        <w:t>leds</w:t>
      </w:r>
      <w:proofErr w:type="spellEnd"/>
      <w:r w:rsidRPr="00DD53E7">
        <w:rPr>
          <w:rFonts w:ascii="Arial" w:hAnsi="Arial" w:cs="Arial"/>
        </w:rPr>
        <w:t xml:space="preserve"> </w:t>
      </w:r>
    </w:p>
    <w:p w:rsidR="00986778" w:rsidRPr="00DD53E7" w:rsidRDefault="00986778" w:rsidP="00986778">
      <w:pPr>
        <w:spacing w:after="120"/>
        <w:jc w:val="both"/>
        <w:rPr>
          <w:rFonts w:ascii="Arial" w:hAnsi="Arial" w:cs="Arial"/>
        </w:rPr>
      </w:pPr>
      <w:r w:rsidRPr="00DD53E7">
        <w:rPr>
          <w:rFonts w:ascii="Arial" w:hAnsi="Arial" w:cs="Arial"/>
        </w:rPr>
        <w:t>1 micro chave</w:t>
      </w:r>
    </w:p>
    <w:p w:rsidR="00986778" w:rsidRPr="00DD53E7" w:rsidRDefault="00986778" w:rsidP="00986778">
      <w:pPr>
        <w:spacing w:after="120"/>
        <w:jc w:val="both"/>
        <w:rPr>
          <w:rFonts w:ascii="Arial" w:hAnsi="Arial" w:cs="Arial"/>
        </w:rPr>
      </w:pPr>
    </w:p>
    <w:p w:rsidR="00986778" w:rsidRPr="00DD53E7" w:rsidRDefault="00986778" w:rsidP="00986778">
      <w:pPr>
        <w:spacing w:after="120"/>
        <w:jc w:val="both"/>
        <w:rPr>
          <w:rFonts w:ascii="Arial" w:hAnsi="Arial" w:cs="Arial"/>
        </w:rPr>
      </w:pPr>
    </w:p>
    <w:p w:rsidR="00986778" w:rsidRPr="00DD53E7" w:rsidRDefault="00986778" w:rsidP="00986778">
      <w:pPr>
        <w:spacing w:after="120"/>
        <w:jc w:val="both"/>
        <w:rPr>
          <w:rFonts w:ascii="Arial" w:hAnsi="Arial" w:cs="Arial"/>
        </w:rPr>
      </w:pPr>
    </w:p>
    <w:p w:rsidR="00530B9B" w:rsidRDefault="00530B9B" w:rsidP="00783C23">
      <w:pPr>
        <w:spacing w:after="120"/>
        <w:ind w:firstLine="708"/>
        <w:jc w:val="both"/>
        <w:rPr>
          <w:rFonts w:ascii="Arial" w:hAnsi="Arial" w:cs="Arial"/>
        </w:rPr>
      </w:pPr>
    </w:p>
    <w:p w:rsidR="00986778" w:rsidRPr="00DD53E7" w:rsidRDefault="00986778" w:rsidP="00783C23">
      <w:pPr>
        <w:spacing w:after="120"/>
        <w:ind w:firstLine="708"/>
        <w:jc w:val="both"/>
        <w:rPr>
          <w:rFonts w:ascii="Arial" w:hAnsi="Arial" w:cs="Arial"/>
        </w:rPr>
      </w:pPr>
      <w:r w:rsidRPr="00DD53E7">
        <w:rPr>
          <w:rFonts w:ascii="Arial" w:hAnsi="Arial" w:cs="Arial"/>
        </w:rPr>
        <w:t xml:space="preserve">Monte o circuito ao lado na </w:t>
      </w:r>
      <w:proofErr w:type="spellStart"/>
      <w:r w:rsidRPr="00DD53E7">
        <w:rPr>
          <w:rFonts w:ascii="Arial" w:hAnsi="Arial" w:cs="Arial"/>
        </w:rPr>
        <w:t>protoboard</w:t>
      </w:r>
      <w:proofErr w:type="spellEnd"/>
      <w:r w:rsidRPr="00DD53E7">
        <w:rPr>
          <w:rFonts w:ascii="Arial" w:hAnsi="Arial" w:cs="Arial"/>
        </w:rPr>
        <w:t>. Alimente o circuito</w:t>
      </w:r>
      <w:r w:rsidR="002E01E9">
        <w:rPr>
          <w:rFonts w:ascii="Arial" w:hAnsi="Arial" w:cs="Arial"/>
        </w:rPr>
        <w:t xml:space="preserve">. </w:t>
      </w:r>
      <w:r w:rsidRPr="00DD53E7">
        <w:rPr>
          <w:rFonts w:ascii="Arial" w:hAnsi="Arial" w:cs="Arial"/>
        </w:rPr>
        <w:t xml:space="preserve">Aperte </w:t>
      </w:r>
      <w:r w:rsidR="0052113E">
        <w:rPr>
          <w:rFonts w:ascii="Arial" w:hAnsi="Arial" w:cs="Arial"/>
        </w:rPr>
        <w:t xml:space="preserve">a chave </w:t>
      </w:r>
      <w:r w:rsidRPr="00DD53E7">
        <w:rPr>
          <w:rFonts w:ascii="Arial" w:hAnsi="Arial" w:cs="Arial"/>
        </w:rPr>
        <w:t xml:space="preserve">CH1 </w:t>
      </w:r>
      <w:r w:rsidR="0052113E">
        <w:rPr>
          <w:rFonts w:ascii="Arial" w:hAnsi="Arial" w:cs="Arial"/>
        </w:rPr>
        <w:t>(</w:t>
      </w:r>
      <w:proofErr w:type="spellStart"/>
      <w:r w:rsidR="0052113E">
        <w:rPr>
          <w:rFonts w:ascii="Arial" w:hAnsi="Arial" w:cs="Arial"/>
        </w:rPr>
        <w:t>push-botton</w:t>
      </w:r>
      <w:proofErr w:type="spellEnd"/>
      <w:r w:rsidR="0052113E">
        <w:rPr>
          <w:rFonts w:ascii="Arial" w:hAnsi="Arial" w:cs="Arial"/>
        </w:rPr>
        <w:t xml:space="preserve">) </w:t>
      </w:r>
      <w:r w:rsidRPr="00DD53E7">
        <w:rPr>
          <w:rFonts w:ascii="Arial" w:hAnsi="Arial" w:cs="Arial"/>
        </w:rPr>
        <w:t xml:space="preserve">várias vezes e observe os </w:t>
      </w:r>
      <w:proofErr w:type="spellStart"/>
      <w:r w:rsidRPr="00DD53E7">
        <w:rPr>
          <w:rFonts w:ascii="Arial" w:hAnsi="Arial" w:cs="Arial"/>
        </w:rPr>
        <w:t>leds</w:t>
      </w:r>
      <w:proofErr w:type="spellEnd"/>
      <w:r w:rsidR="00485117">
        <w:rPr>
          <w:rFonts w:ascii="Arial" w:hAnsi="Arial" w:cs="Arial"/>
        </w:rPr>
        <w:t>.</w:t>
      </w:r>
      <w:r w:rsidRPr="00DD53E7">
        <w:rPr>
          <w:rFonts w:ascii="Arial" w:hAnsi="Arial" w:cs="Arial"/>
        </w:rPr>
        <w:t xml:space="preserve"> </w:t>
      </w:r>
    </w:p>
    <w:p w:rsidR="001628C2" w:rsidRPr="005E09B4" w:rsidRDefault="001628C2" w:rsidP="00986778">
      <w:pPr>
        <w:spacing w:after="120"/>
        <w:jc w:val="both"/>
        <w:rPr>
          <w:rFonts w:ascii="Arial" w:hAnsi="Arial" w:cs="Arial"/>
          <w:b/>
        </w:rPr>
      </w:pPr>
      <w:r w:rsidRPr="005E09B4">
        <w:rPr>
          <w:rFonts w:ascii="Arial" w:hAnsi="Arial" w:cs="Arial"/>
          <w:b/>
        </w:rPr>
        <w:t>Responda:</w:t>
      </w:r>
    </w:p>
    <w:p w:rsidR="001628C2" w:rsidRDefault="001628C2" w:rsidP="00502ADA">
      <w:pPr>
        <w:pStyle w:val="PargrafodaLista"/>
        <w:numPr>
          <w:ilvl w:val="0"/>
          <w:numId w:val="13"/>
        </w:numPr>
        <w:spacing w:after="120"/>
        <w:jc w:val="both"/>
        <w:rPr>
          <w:rFonts w:ascii="Arial" w:hAnsi="Arial" w:cs="Arial"/>
        </w:rPr>
      </w:pPr>
      <w:r w:rsidRPr="00DD53E7">
        <w:rPr>
          <w:rFonts w:ascii="Arial" w:hAnsi="Arial" w:cs="Arial"/>
        </w:rPr>
        <w:t xml:space="preserve">As entradas assíncronas são </w:t>
      </w:r>
      <w:r w:rsidR="00502ADA" w:rsidRPr="00DD53E7">
        <w:rPr>
          <w:rFonts w:ascii="Arial" w:hAnsi="Arial" w:cs="Arial"/>
        </w:rPr>
        <w:t>ativo baixo ou alto? Justifique</w:t>
      </w:r>
      <w:r w:rsidR="00710868">
        <w:rPr>
          <w:rFonts w:ascii="Arial" w:hAnsi="Arial" w:cs="Arial"/>
        </w:rPr>
        <w:t xml:space="preserve"> sua resposta. </w:t>
      </w:r>
    </w:p>
    <w:p w:rsidR="00485117" w:rsidRPr="00DD53E7" w:rsidRDefault="00485117" w:rsidP="00502ADA">
      <w:pPr>
        <w:pStyle w:val="PargrafodaLista"/>
        <w:numPr>
          <w:ilvl w:val="0"/>
          <w:numId w:val="13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 ocorre ao apertar o botão </w:t>
      </w:r>
      <w:proofErr w:type="spellStart"/>
      <w:r>
        <w:rPr>
          <w:rFonts w:ascii="Arial" w:hAnsi="Arial" w:cs="Arial"/>
        </w:rPr>
        <w:t>Push-Bottom</w:t>
      </w:r>
      <w:proofErr w:type="spellEnd"/>
      <w:r>
        <w:rPr>
          <w:rFonts w:ascii="Arial" w:hAnsi="Arial" w:cs="Arial"/>
        </w:rPr>
        <w:t>?</w:t>
      </w:r>
    </w:p>
    <w:p w:rsidR="000B60C5" w:rsidRDefault="001628C2" w:rsidP="000B60C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PINAGEM: </w:t>
      </w:r>
    </w:p>
    <w:p w:rsidR="001628C2" w:rsidRDefault="001628C2" w:rsidP="006B45DF">
      <w:pPr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>
            <wp:extent cx="2608376" cy="2600325"/>
            <wp:effectExtent l="0" t="0" r="1905" b="0"/>
            <wp:docPr id="2" name="Imagem 2" descr="http://www.curto-circuito.com/images/40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urto-circuito.com/images/4027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645" cy="260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28C2" w:rsidSect="001E389C">
      <w:headerReference w:type="default" r:id="rId9"/>
      <w:footerReference w:type="even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6BA" w:rsidRDefault="002926BA" w:rsidP="007B7ACC">
      <w:pPr>
        <w:pStyle w:val="Ttulo3-Aula"/>
      </w:pPr>
      <w:r>
        <w:separator/>
      </w:r>
    </w:p>
  </w:endnote>
  <w:endnote w:type="continuationSeparator" w:id="0">
    <w:p w:rsidR="002926BA" w:rsidRDefault="002926BA" w:rsidP="007B7ACC">
      <w:pPr>
        <w:pStyle w:val="Ttulo3-Aula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F92" w:rsidRDefault="00EB1F92" w:rsidP="005D3E8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B1F92" w:rsidRDefault="00EB1F92" w:rsidP="005D3E83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F92" w:rsidRDefault="00EB1F92" w:rsidP="005D3E8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26791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EB1F92" w:rsidRDefault="004A683B" w:rsidP="005D3E83">
    <w:pPr>
      <w:pStyle w:val="Rodap"/>
      <w:ind w:right="360"/>
    </w:pPr>
    <w:r w:rsidRPr="0067376E">
      <w:rPr>
        <w:noProof/>
        <w:sz w:val="22"/>
        <w:szCs w:val="22"/>
        <w:lang w:eastAsia="pt-BR"/>
      </w:rPr>
      <w:drawing>
        <wp:inline distT="0" distB="0" distL="0" distR="0">
          <wp:extent cx="5240020" cy="15875"/>
          <wp:effectExtent l="0" t="0" r="0" b="3175"/>
          <wp:docPr id="3" name="Imagem 3" descr="bann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nn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40020" cy="15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1F92" w:rsidRDefault="009374F9" w:rsidP="001E389C">
    <w:pPr>
      <w:pStyle w:val="Rodap"/>
    </w:pPr>
    <w:r>
      <w:t>Técnicas Digitais</w:t>
    </w:r>
    <w:r w:rsidR="00EB1F92">
      <w:t xml:space="preserve"> – Adriane Parraga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6BA" w:rsidRDefault="002926BA" w:rsidP="007B7ACC">
      <w:pPr>
        <w:pStyle w:val="Ttulo3-Aula"/>
      </w:pPr>
      <w:r>
        <w:separator/>
      </w:r>
    </w:p>
  </w:footnote>
  <w:footnote w:type="continuationSeparator" w:id="0">
    <w:p w:rsidR="002926BA" w:rsidRDefault="002926BA" w:rsidP="007B7ACC">
      <w:pPr>
        <w:pStyle w:val="Ttulo3-Aula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F92" w:rsidRDefault="00EB1F92" w:rsidP="0004164A">
    <w:pPr>
      <w:pStyle w:val="Cabealho"/>
      <w:ind w:right="360" w:firstLine="708"/>
    </w:pPr>
    <w:r>
      <w:t xml:space="preserve">UERGS – </w:t>
    </w:r>
    <w:r w:rsidR="009374F9">
      <w:t xml:space="preserve">Engenharia de </w:t>
    </w:r>
    <w:r w:rsidR="00C26791">
      <w:t>Computação</w:t>
    </w:r>
    <w:r>
      <w:t xml:space="preserve"> </w:t>
    </w:r>
  </w:p>
  <w:p w:rsidR="00EB1F92" w:rsidRDefault="00EB1F92" w:rsidP="005D3E83">
    <w:pPr>
      <w:pStyle w:val="Cabealho"/>
      <w:tabs>
        <w:tab w:val="clear" w:pos="4419"/>
        <w:tab w:val="center" w:pos="720"/>
      </w:tabs>
    </w:pPr>
    <w:r>
      <w:rPr>
        <w:sz w:val="22"/>
        <w:szCs w:val="22"/>
      </w:rPr>
      <w:tab/>
    </w:r>
    <w:r>
      <w:rPr>
        <w:sz w:val="22"/>
        <w:szCs w:val="22"/>
      </w:rPr>
      <w:tab/>
    </w:r>
    <w:r w:rsidR="004A683B" w:rsidRPr="0067376E">
      <w:rPr>
        <w:noProof/>
        <w:sz w:val="22"/>
        <w:szCs w:val="22"/>
        <w:lang w:eastAsia="pt-BR"/>
      </w:rPr>
      <w:drawing>
        <wp:inline distT="0" distB="0" distL="0" distR="0">
          <wp:extent cx="5240020" cy="15875"/>
          <wp:effectExtent l="0" t="0" r="0" b="3175"/>
          <wp:docPr id="1" name="Imagem 1" descr="bann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nn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40020" cy="15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F48"/>
      </v:shape>
    </w:pict>
  </w:numPicBullet>
  <w:abstractNum w:abstractNumId="0">
    <w:nsid w:val="0AAE6F3D"/>
    <w:multiLevelType w:val="hybridMultilevel"/>
    <w:tmpl w:val="275437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53EC8"/>
    <w:multiLevelType w:val="hybridMultilevel"/>
    <w:tmpl w:val="6EC621CE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ED3F79"/>
    <w:multiLevelType w:val="hybridMultilevel"/>
    <w:tmpl w:val="B8704C3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760433"/>
    <w:multiLevelType w:val="hybridMultilevel"/>
    <w:tmpl w:val="A0626DF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F46E28"/>
    <w:multiLevelType w:val="hybridMultilevel"/>
    <w:tmpl w:val="8288264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2A700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47A0593"/>
    <w:multiLevelType w:val="multilevel"/>
    <w:tmpl w:val="98823500"/>
    <w:lvl w:ilvl="0">
      <w:start w:val="1"/>
      <w:numFmt w:val="decimal"/>
      <w:pStyle w:val="TtuloSecundrio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  <w:effect w:val="none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460C7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30E56"/>
    <w:multiLevelType w:val="hybridMultilevel"/>
    <w:tmpl w:val="65B0751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803EEF"/>
    <w:multiLevelType w:val="hybridMultilevel"/>
    <w:tmpl w:val="2CBA511E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252821"/>
    <w:multiLevelType w:val="hybridMultilevel"/>
    <w:tmpl w:val="676866FA"/>
    <w:lvl w:ilvl="0" w:tplc="0416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D683B05"/>
    <w:multiLevelType w:val="hybridMultilevel"/>
    <w:tmpl w:val="0666D146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5372CA6"/>
    <w:multiLevelType w:val="hybridMultilevel"/>
    <w:tmpl w:val="29EE1CA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9"/>
  </w:num>
  <w:num w:numId="5">
    <w:abstractNumId w:val="4"/>
  </w:num>
  <w:num w:numId="6">
    <w:abstractNumId w:val="2"/>
  </w:num>
  <w:num w:numId="7">
    <w:abstractNumId w:val="11"/>
  </w:num>
  <w:num w:numId="8">
    <w:abstractNumId w:val="1"/>
  </w:num>
  <w:num w:numId="9">
    <w:abstractNumId w:val="10"/>
  </w:num>
  <w:num w:numId="10">
    <w:abstractNumId w:val="3"/>
  </w:num>
  <w:num w:numId="11">
    <w:abstractNumId w:val="0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E83"/>
    <w:rsid w:val="00006836"/>
    <w:rsid w:val="0004164A"/>
    <w:rsid w:val="000718FA"/>
    <w:rsid w:val="00072FCE"/>
    <w:rsid w:val="0008055B"/>
    <w:rsid w:val="000B60C5"/>
    <w:rsid w:val="000C2B6F"/>
    <w:rsid w:val="000E16D1"/>
    <w:rsid w:val="000E2A6F"/>
    <w:rsid w:val="000F7115"/>
    <w:rsid w:val="0011137D"/>
    <w:rsid w:val="0011190A"/>
    <w:rsid w:val="00146D7E"/>
    <w:rsid w:val="00160D58"/>
    <w:rsid w:val="001628C2"/>
    <w:rsid w:val="001629F8"/>
    <w:rsid w:val="001816B2"/>
    <w:rsid w:val="001872F2"/>
    <w:rsid w:val="001A021E"/>
    <w:rsid w:val="001B6005"/>
    <w:rsid w:val="001E389C"/>
    <w:rsid w:val="0021258D"/>
    <w:rsid w:val="00215026"/>
    <w:rsid w:val="002255F3"/>
    <w:rsid w:val="00231100"/>
    <w:rsid w:val="002374E5"/>
    <w:rsid w:val="0026575F"/>
    <w:rsid w:val="00280A16"/>
    <w:rsid w:val="002926BA"/>
    <w:rsid w:val="002D320C"/>
    <w:rsid w:val="002E01E9"/>
    <w:rsid w:val="002E5ACB"/>
    <w:rsid w:val="002F2197"/>
    <w:rsid w:val="003509BA"/>
    <w:rsid w:val="00364C13"/>
    <w:rsid w:val="003821D8"/>
    <w:rsid w:val="003A55E6"/>
    <w:rsid w:val="003D17A0"/>
    <w:rsid w:val="003F5874"/>
    <w:rsid w:val="00456D61"/>
    <w:rsid w:val="00485117"/>
    <w:rsid w:val="004A683B"/>
    <w:rsid w:val="004B7145"/>
    <w:rsid w:val="004C153F"/>
    <w:rsid w:val="004C2354"/>
    <w:rsid w:val="00502ADA"/>
    <w:rsid w:val="00511E29"/>
    <w:rsid w:val="0052113E"/>
    <w:rsid w:val="00530B9B"/>
    <w:rsid w:val="00541967"/>
    <w:rsid w:val="00560F74"/>
    <w:rsid w:val="00573F03"/>
    <w:rsid w:val="0059036C"/>
    <w:rsid w:val="005D3E83"/>
    <w:rsid w:val="005D4A4A"/>
    <w:rsid w:val="005D71A4"/>
    <w:rsid w:val="005E09B4"/>
    <w:rsid w:val="005E49C6"/>
    <w:rsid w:val="0062567C"/>
    <w:rsid w:val="006444B0"/>
    <w:rsid w:val="006465A0"/>
    <w:rsid w:val="006A06B9"/>
    <w:rsid w:val="006B45DF"/>
    <w:rsid w:val="006E521B"/>
    <w:rsid w:val="00710868"/>
    <w:rsid w:val="00724954"/>
    <w:rsid w:val="007608F5"/>
    <w:rsid w:val="00763C5D"/>
    <w:rsid w:val="00773448"/>
    <w:rsid w:val="00783C23"/>
    <w:rsid w:val="007A00A6"/>
    <w:rsid w:val="007B7ACC"/>
    <w:rsid w:val="007C3085"/>
    <w:rsid w:val="008071A8"/>
    <w:rsid w:val="00832E13"/>
    <w:rsid w:val="00857010"/>
    <w:rsid w:val="008735EC"/>
    <w:rsid w:val="008B5EAB"/>
    <w:rsid w:val="008B6E59"/>
    <w:rsid w:val="00924F08"/>
    <w:rsid w:val="00925EF2"/>
    <w:rsid w:val="00930FA8"/>
    <w:rsid w:val="009374F9"/>
    <w:rsid w:val="00986778"/>
    <w:rsid w:val="009B535F"/>
    <w:rsid w:val="009C6C30"/>
    <w:rsid w:val="009F0E46"/>
    <w:rsid w:val="00A105F5"/>
    <w:rsid w:val="00A26B4D"/>
    <w:rsid w:val="00A57FBB"/>
    <w:rsid w:val="00A72143"/>
    <w:rsid w:val="00A80164"/>
    <w:rsid w:val="00A8395F"/>
    <w:rsid w:val="00A83B82"/>
    <w:rsid w:val="00A86179"/>
    <w:rsid w:val="00AC2E50"/>
    <w:rsid w:val="00B24B97"/>
    <w:rsid w:val="00B35B80"/>
    <w:rsid w:val="00B51A83"/>
    <w:rsid w:val="00B62F45"/>
    <w:rsid w:val="00B66F50"/>
    <w:rsid w:val="00B769D7"/>
    <w:rsid w:val="00BB366D"/>
    <w:rsid w:val="00BB4DD4"/>
    <w:rsid w:val="00BC38F6"/>
    <w:rsid w:val="00BD3D8A"/>
    <w:rsid w:val="00BD4E2E"/>
    <w:rsid w:val="00C26791"/>
    <w:rsid w:val="00C62AA5"/>
    <w:rsid w:val="00C7550C"/>
    <w:rsid w:val="00CC2D94"/>
    <w:rsid w:val="00CF35CD"/>
    <w:rsid w:val="00D40678"/>
    <w:rsid w:val="00D5504A"/>
    <w:rsid w:val="00D57D7A"/>
    <w:rsid w:val="00D62B2C"/>
    <w:rsid w:val="00D63B11"/>
    <w:rsid w:val="00D821F5"/>
    <w:rsid w:val="00D9236E"/>
    <w:rsid w:val="00DD53E7"/>
    <w:rsid w:val="00DD6130"/>
    <w:rsid w:val="00DE2B13"/>
    <w:rsid w:val="00DE7BAE"/>
    <w:rsid w:val="00E1162C"/>
    <w:rsid w:val="00E30B40"/>
    <w:rsid w:val="00E33DD6"/>
    <w:rsid w:val="00E52738"/>
    <w:rsid w:val="00EA343B"/>
    <w:rsid w:val="00EA49EB"/>
    <w:rsid w:val="00EA6638"/>
    <w:rsid w:val="00EB1F92"/>
    <w:rsid w:val="00EC0415"/>
    <w:rsid w:val="00EE0668"/>
    <w:rsid w:val="00EE475B"/>
    <w:rsid w:val="00EF0A1E"/>
    <w:rsid w:val="00F012AB"/>
    <w:rsid w:val="00F059E6"/>
    <w:rsid w:val="00F60071"/>
    <w:rsid w:val="00F64350"/>
    <w:rsid w:val="00F823EC"/>
    <w:rsid w:val="00F900A3"/>
    <w:rsid w:val="00F978A0"/>
    <w:rsid w:val="00FA5CB5"/>
    <w:rsid w:val="00FA5D42"/>
    <w:rsid w:val="00FE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chartTrackingRefBased/>
  <w15:docId w15:val="{15B14E0E-606B-4790-A4C1-67D62FDC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ko-KR"/>
    </w:rPr>
  </w:style>
  <w:style w:type="paragraph" w:styleId="Ttulo1">
    <w:name w:val="heading 1"/>
    <w:basedOn w:val="Normal"/>
    <w:next w:val="Normal"/>
    <w:qFormat/>
    <w:rsid w:val="00280A16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rsid w:val="001A021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5D3E8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5D3E83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5D3E83"/>
  </w:style>
  <w:style w:type="paragraph" w:customStyle="1" w:styleId="Ttulo1-Aula">
    <w:name w:val="Título 1 - Aula"/>
    <w:basedOn w:val="Normal"/>
    <w:rsid w:val="00280A16"/>
    <w:pPr>
      <w:jc w:val="both"/>
    </w:pPr>
    <w:rPr>
      <w:b/>
      <w:sz w:val="28"/>
    </w:rPr>
  </w:style>
  <w:style w:type="paragraph" w:customStyle="1" w:styleId="Ttulo2-Aula">
    <w:name w:val="Título 2 - Aula"/>
    <w:basedOn w:val="Ttulo1-Aula"/>
    <w:rsid w:val="00280A16"/>
    <w:rPr>
      <w:sz w:val="24"/>
    </w:rPr>
  </w:style>
  <w:style w:type="paragraph" w:customStyle="1" w:styleId="Ttulo3-Aula">
    <w:name w:val="Título 3 - Aula"/>
    <w:basedOn w:val="Normal"/>
    <w:rsid w:val="005D3E83"/>
    <w:pPr>
      <w:jc w:val="both"/>
    </w:pPr>
    <w:rPr>
      <w:b/>
      <w:sz w:val="22"/>
      <w:szCs w:val="22"/>
    </w:rPr>
  </w:style>
  <w:style w:type="paragraph" w:customStyle="1" w:styleId="NormalAula">
    <w:name w:val="Normal Aula"/>
    <w:basedOn w:val="Normal"/>
    <w:rsid w:val="005D3E83"/>
    <w:pPr>
      <w:jc w:val="both"/>
    </w:pPr>
    <w:rPr>
      <w:sz w:val="22"/>
      <w:szCs w:val="22"/>
    </w:rPr>
  </w:style>
  <w:style w:type="paragraph" w:styleId="NormalWeb">
    <w:name w:val="Normal (Web)"/>
    <w:basedOn w:val="Normal"/>
    <w:rsid w:val="00511E29"/>
    <w:pPr>
      <w:spacing w:before="100" w:beforeAutospacing="1" w:after="100" w:afterAutospacing="1"/>
    </w:pPr>
  </w:style>
  <w:style w:type="table" w:styleId="Tabelacontempornea">
    <w:name w:val="Table Contemporary"/>
    <w:basedOn w:val="Tabelanormal"/>
    <w:rsid w:val="00930FA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mgrade">
    <w:name w:val="Table Grid"/>
    <w:basedOn w:val="Tabelanormal"/>
    <w:rsid w:val="00E116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63C5D"/>
    <w:rPr>
      <w:color w:val="0000FF"/>
      <w:u w:val="single"/>
    </w:rPr>
  </w:style>
  <w:style w:type="character" w:styleId="HiperlinkVisitado">
    <w:name w:val="FollowedHyperlink"/>
    <w:rsid w:val="00763C5D"/>
    <w:rPr>
      <w:color w:val="800080"/>
      <w:u w:val="single"/>
    </w:rPr>
  </w:style>
  <w:style w:type="paragraph" w:customStyle="1" w:styleId="Corpodetexto-Aula">
    <w:name w:val="Corpo de texto - Aula"/>
    <w:basedOn w:val="Corpodetexto"/>
    <w:rsid w:val="00A105F5"/>
    <w:pPr>
      <w:spacing w:after="0"/>
      <w:jc w:val="both"/>
    </w:pPr>
    <w:rPr>
      <w:rFonts w:eastAsia="Times New Roman"/>
      <w:sz w:val="20"/>
      <w:szCs w:val="20"/>
    </w:rPr>
  </w:style>
  <w:style w:type="paragraph" w:customStyle="1" w:styleId="TtuloSecundrio">
    <w:name w:val="Título Secundário"/>
    <w:basedOn w:val="Normal"/>
    <w:rsid w:val="00A105F5"/>
    <w:pPr>
      <w:numPr>
        <w:numId w:val="1"/>
      </w:numPr>
    </w:pPr>
    <w:rPr>
      <w:rFonts w:eastAsia="Times New Roman"/>
      <w:sz w:val="20"/>
      <w:szCs w:val="20"/>
    </w:rPr>
  </w:style>
  <w:style w:type="paragraph" w:styleId="Corpodetexto">
    <w:name w:val="Body Text"/>
    <w:basedOn w:val="Normal"/>
    <w:rsid w:val="00A105F5"/>
    <w:pPr>
      <w:spacing w:after="120"/>
    </w:pPr>
  </w:style>
  <w:style w:type="paragraph" w:customStyle="1" w:styleId="Titulo1-Aula">
    <w:name w:val="Titulo 1 - Aula"/>
    <w:basedOn w:val="Ttulo2"/>
    <w:rsid w:val="001A021E"/>
    <w:pPr>
      <w:jc w:val="center"/>
    </w:pPr>
    <w:rPr>
      <w:rFonts w:ascii="Comic Sans MS" w:eastAsia="Times New Roman" w:hAnsi="Comic Sans MS" w:cs="Times New Roman"/>
      <w:b w:val="0"/>
      <w:bCs w:val="0"/>
      <w:i w:val="0"/>
      <w:iCs w:val="0"/>
      <w:sz w:val="24"/>
      <w:szCs w:val="20"/>
    </w:rPr>
  </w:style>
  <w:style w:type="paragraph" w:styleId="Subttulo">
    <w:name w:val="Subtitle"/>
    <w:basedOn w:val="Normal"/>
    <w:qFormat/>
    <w:rsid w:val="001E389C"/>
    <w:pPr>
      <w:spacing w:after="60"/>
      <w:jc w:val="center"/>
    </w:pPr>
    <w:rPr>
      <w:rFonts w:ascii="Arial" w:eastAsia="Times New Roman" w:hAnsi="Arial"/>
      <w:szCs w:val="20"/>
      <w:lang w:val="en-US" w:eastAsia="pt-BR"/>
    </w:rPr>
  </w:style>
  <w:style w:type="paragraph" w:styleId="Legenda">
    <w:name w:val="caption"/>
    <w:basedOn w:val="Normal"/>
    <w:next w:val="Normal"/>
    <w:qFormat/>
    <w:rsid w:val="001E389C"/>
    <w:pPr>
      <w:spacing w:before="120" w:after="120"/>
    </w:pPr>
    <w:rPr>
      <w:rFonts w:eastAsia="Times New Roman"/>
      <w:b/>
      <w:bCs/>
      <w:sz w:val="20"/>
      <w:szCs w:val="20"/>
      <w:lang w:eastAsia="pt-BR"/>
    </w:rPr>
  </w:style>
  <w:style w:type="paragraph" w:styleId="PargrafodaLista">
    <w:name w:val="List Paragraph"/>
    <w:basedOn w:val="Normal"/>
    <w:uiPriority w:val="72"/>
    <w:qFormat/>
    <w:rsid w:val="00502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rraga\Application%20Data\Microsoft\Modelos\Au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Aula</Template>
  <TotalTime>92</TotalTime>
  <Pages>1</Pages>
  <Words>77</Words>
  <Characters>420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1</vt:lpstr>
      <vt:lpstr>Título 1</vt:lpstr>
    </vt:vector>
  </TitlesOfParts>
  <Company>Parraga</Company>
  <LinksUpToDate>false</LinksUpToDate>
  <CharactersWithSpaces>496</CharactersWithSpaces>
  <SharedDoc>false</SharedDoc>
  <HLinks>
    <vt:vector size="18" baseType="variant">
      <vt:variant>
        <vt:i4>6488103</vt:i4>
      </vt:variant>
      <vt:variant>
        <vt:i4>6</vt:i4>
      </vt:variant>
      <vt:variant>
        <vt:i4>0</vt:i4>
      </vt:variant>
      <vt:variant>
        <vt:i4>5</vt:i4>
      </vt:variant>
      <vt:variant>
        <vt:lpwstr>http://www.phoenixdobrasil.com.br/</vt:lpwstr>
      </vt:variant>
      <vt:variant>
        <vt:lpwstr/>
      </vt:variant>
      <vt:variant>
        <vt:i4>4063292</vt:i4>
      </vt:variant>
      <vt:variant>
        <vt:i4>9422</vt:i4>
      </vt:variant>
      <vt:variant>
        <vt:i4>1026</vt:i4>
      </vt:variant>
      <vt:variant>
        <vt:i4>1</vt:i4>
      </vt:variant>
      <vt:variant>
        <vt:lpwstr>bann01</vt:lpwstr>
      </vt:variant>
      <vt:variant>
        <vt:lpwstr/>
      </vt:variant>
      <vt:variant>
        <vt:i4>4063292</vt:i4>
      </vt:variant>
      <vt:variant>
        <vt:i4>9541</vt:i4>
      </vt:variant>
      <vt:variant>
        <vt:i4>1027</vt:i4>
      </vt:variant>
      <vt:variant>
        <vt:i4>1</vt:i4>
      </vt:variant>
      <vt:variant>
        <vt:lpwstr>bann01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1</dc:title>
  <dc:subject/>
  <dc:creator>Parraga</dc:creator>
  <cp:keywords/>
  <dc:description/>
  <cp:lastModifiedBy>Adriane</cp:lastModifiedBy>
  <cp:revision>88</cp:revision>
  <cp:lastPrinted>2016-11-09T20:29:00Z</cp:lastPrinted>
  <dcterms:created xsi:type="dcterms:W3CDTF">2013-11-15T13:22:00Z</dcterms:created>
  <dcterms:modified xsi:type="dcterms:W3CDTF">2016-11-09T20:30:00Z</dcterms:modified>
</cp:coreProperties>
</file>