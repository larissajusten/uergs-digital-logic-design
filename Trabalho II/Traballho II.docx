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DB4" w:rsidRDefault="00175DB4" w:rsidP="00A84894">
      <w:pPr>
        <w:jc w:val="center"/>
        <w:rPr>
          <w:rFonts w:ascii="Courier New" w:hAnsi="Courier New" w:cs="Courier New"/>
          <w:sz w:val="22"/>
          <w:szCs w:val="21"/>
        </w:rPr>
      </w:pPr>
    </w:p>
    <w:p w:rsidR="00175DB4" w:rsidRDefault="00175DB4" w:rsidP="00A84894">
      <w:pPr>
        <w:jc w:val="center"/>
        <w:rPr>
          <w:rFonts w:ascii="Courier New" w:hAnsi="Courier New" w:cs="Courier New"/>
          <w:sz w:val="22"/>
          <w:szCs w:val="21"/>
        </w:rPr>
      </w:pPr>
      <w:r>
        <w:rPr>
          <w:rFonts w:ascii="Courier New" w:hAnsi="Courier New" w:cs="Courier New"/>
          <w:sz w:val="22"/>
          <w:szCs w:val="21"/>
        </w:rPr>
        <w:t>,,</w:t>
      </w:r>
    </w:p>
    <w:p w:rsidR="002B141D" w:rsidRDefault="007056AA" w:rsidP="00A84894">
      <w:pPr>
        <w:jc w:val="center"/>
        <w:rPr>
          <w:rFonts w:ascii="Courier New" w:hAnsi="Courier New" w:cs="Courier New"/>
          <w:sz w:val="22"/>
          <w:szCs w:val="21"/>
        </w:rPr>
      </w:pPr>
      <w:bookmarkStart w:id="0" w:name="_GoBack"/>
      <w:bookmarkEnd w:id="0"/>
      <w:r w:rsidRPr="00747829">
        <w:rPr>
          <w:rFonts w:ascii="Courier New" w:hAnsi="Courier New" w:cs="Courier New"/>
          <w:sz w:val="22"/>
          <w:szCs w:val="21"/>
        </w:rPr>
        <w:t xml:space="preserve">TRABALHO </w:t>
      </w:r>
      <w:r w:rsidR="00D53212" w:rsidRPr="00747829">
        <w:rPr>
          <w:rFonts w:ascii="Courier New" w:hAnsi="Courier New" w:cs="Courier New"/>
          <w:sz w:val="22"/>
          <w:szCs w:val="21"/>
        </w:rPr>
        <w:t>I</w:t>
      </w:r>
      <w:r w:rsidRPr="00747829">
        <w:rPr>
          <w:rFonts w:ascii="Courier New" w:hAnsi="Courier New" w:cs="Courier New"/>
          <w:sz w:val="22"/>
          <w:szCs w:val="21"/>
        </w:rPr>
        <w:t>I</w:t>
      </w:r>
      <w:r w:rsidR="00B93105" w:rsidRPr="00747829">
        <w:rPr>
          <w:rFonts w:ascii="Courier New" w:hAnsi="Courier New" w:cs="Courier New"/>
          <w:sz w:val="22"/>
          <w:szCs w:val="21"/>
        </w:rPr>
        <w:t xml:space="preserve"> </w:t>
      </w:r>
      <w:r w:rsidR="002B141D">
        <w:rPr>
          <w:rFonts w:ascii="Courier New" w:hAnsi="Courier New" w:cs="Courier New"/>
          <w:sz w:val="22"/>
          <w:szCs w:val="21"/>
        </w:rPr>
        <w:t>–</w:t>
      </w:r>
      <w:r w:rsidR="00C86C88" w:rsidRPr="00747829">
        <w:rPr>
          <w:rFonts w:ascii="Courier New" w:hAnsi="Courier New" w:cs="Courier New"/>
          <w:sz w:val="22"/>
          <w:szCs w:val="21"/>
        </w:rPr>
        <w:t xml:space="preserve"> </w:t>
      </w:r>
      <w:r w:rsidR="002B141D">
        <w:rPr>
          <w:rFonts w:ascii="Courier New" w:hAnsi="Courier New" w:cs="Courier New"/>
          <w:sz w:val="22"/>
          <w:szCs w:val="21"/>
        </w:rPr>
        <w:t>em Dupla</w:t>
      </w:r>
    </w:p>
    <w:p w:rsidR="00DD3882" w:rsidRDefault="002B141D" w:rsidP="00A84894">
      <w:pPr>
        <w:jc w:val="center"/>
        <w:rPr>
          <w:rFonts w:ascii="Courier New" w:hAnsi="Courier New" w:cs="Courier New"/>
          <w:sz w:val="22"/>
          <w:szCs w:val="21"/>
        </w:rPr>
      </w:pPr>
      <w:r>
        <w:rPr>
          <w:rFonts w:ascii="Courier New" w:hAnsi="Courier New" w:cs="Courier New"/>
          <w:sz w:val="22"/>
          <w:szCs w:val="21"/>
        </w:rPr>
        <w:t xml:space="preserve"> </w:t>
      </w:r>
      <w:r w:rsidR="00B93105" w:rsidRPr="00747829">
        <w:rPr>
          <w:rFonts w:ascii="Courier New" w:hAnsi="Courier New" w:cs="Courier New"/>
          <w:sz w:val="22"/>
          <w:szCs w:val="21"/>
        </w:rPr>
        <w:t xml:space="preserve"> </w:t>
      </w:r>
    </w:p>
    <w:p w:rsidR="001C1DEC" w:rsidRPr="00747829" w:rsidRDefault="001C1DEC" w:rsidP="00A84894">
      <w:pPr>
        <w:jc w:val="center"/>
        <w:rPr>
          <w:rFonts w:ascii="Courier New" w:hAnsi="Courier New" w:cs="Courier New"/>
          <w:sz w:val="22"/>
          <w:szCs w:val="21"/>
        </w:rPr>
      </w:pPr>
      <w:r>
        <w:rPr>
          <w:rFonts w:ascii="Courier New" w:hAnsi="Courier New" w:cs="Courier New"/>
          <w:sz w:val="22"/>
          <w:szCs w:val="21"/>
        </w:rPr>
        <w:t>DATA DE ENTREGA</w:t>
      </w:r>
      <w:r w:rsidR="002B141D">
        <w:rPr>
          <w:rFonts w:ascii="Courier New" w:hAnsi="Courier New" w:cs="Courier New"/>
          <w:sz w:val="22"/>
          <w:szCs w:val="21"/>
        </w:rPr>
        <w:t xml:space="preserve"> 0</w:t>
      </w:r>
      <w:r w:rsidR="00AA20C1">
        <w:rPr>
          <w:rFonts w:ascii="Courier New" w:hAnsi="Courier New" w:cs="Courier New"/>
          <w:sz w:val="22"/>
          <w:szCs w:val="21"/>
        </w:rPr>
        <w:t>9/10</w:t>
      </w:r>
      <w:r w:rsidR="002B141D">
        <w:rPr>
          <w:rFonts w:ascii="Courier New" w:hAnsi="Courier New" w:cs="Courier New"/>
          <w:sz w:val="22"/>
          <w:szCs w:val="21"/>
        </w:rPr>
        <w:t>/201</w:t>
      </w:r>
      <w:r w:rsidR="00AA20C1">
        <w:rPr>
          <w:rFonts w:ascii="Courier New" w:hAnsi="Courier New" w:cs="Courier New"/>
          <w:sz w:val="22"/>
          <w:szCs w:val="21"/>
        </w:rPr>
        <w:t>7</w:t>
      </w:r>
    </w:p>
    <w:p w:rsidR="00A84894" w:rsidRPr="00B96B73" w:rsidRDefault="00A84894" w:rsidP="00A84894">
      <w:pPr>
        <w:rPr>
          <w:sz w:val="22"/>
          <w:szCs w:val="21"/>
        </w:rPr>
      </w:pPr>
    </w:p>
    <w:p w:rsidR="008E3137" w:rsidRPr="008E3137" w:rsidRDefault="00BD1571" w:rsidP="008E3137">
      <w:pPr>
        <w:suppressAutoHyphens/>
        <w:jc w:val="both"/>
        <w:rPr>
          <w:rFonts w:ascii="Courier New" w:eastAsia="Times New Roman" w:hAnsi="Courier New" w:cs="Courier New"/>
          <w:sz w:val="22"/>
          <w:szCs w:val="22"/>
          <w:lang w:eastAsia="ar-SA"/>
        </w:rPr>
      </w:pPr>
      <w:r>
        <w:rPr>
          <w:rFonts w:ascii="Courier New" w:eastAsia="Times New Roman" w:hAnsi="Courier New" w:cs="Courier New"/>
          <w:sz w:val="20"/>
          <w:szCs w:val="20"/>
          <w:lang w:eastAsia="ar-SA"/>
        </w:rPr>
        <w:tab/>
      </w:r>
      <w:r w:rsidR="008E3137" w:rsidRPr="008E3137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Projete um decodificador BCD para </w:t>
      </w:r>
      <w:r w:rsidR="008E3137"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7segmentos </w:t>
      </w:r>
      <w:r w:rsidR="008E3137" w:rsidRPr="008E3137">
        <w:rPr>
          <w:rFonts w:ascii="Courier New" w:eastAsia="Times New Roman" w:hAnsi="Courier New" w:cs="Courier New"/>
          <w:sz w:val="22"/>
          <w:szCs w:val="22"/>
          <w:lang w:eastAsia="ar-SA"/>
        </w:rPr>
        <w:t>(</w:t>
      </w:r>
      <w:r w:rsidR="008E3137"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Ativo </w:t>
      </w:r>
      <w:r w:rsidR="009637F1">
        <w:rPr>
          <w:rFonts w:ascii="Courier New" w:eastAsia="Times New Roman" w:hAnsi="Courier New" w:cs="Courier New"/>
          <w:sz w:val="22"/>
          <w:szCs w:val="22"/>
          <w:lang w:eastAsia="ar-SA"/>
        </w:rPr>
        <w:t>alto</w:t>
      </w:r>
      <w:r w:rsidR="008E3137" w:rsidRPr="008E3137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). O decodificador indica o grau final baseado na nota. Ou seja, notas entre: </w:t>
      </w:r>
    </w:p>
    <w:p w:rsidR="008E3137" w:rsidRPr="008E3137" w:rsidRDefault="008E3137" w:rsidP="008E3137">
      <w:pPr>
        <w:numPr>
          <w:ilvl w:val="0"/>
          <w:numId w:val="8"/>
        </w:numPr>
        <w:suppressAutoHyphens/>
        <w:jc w:val="both"/>
        <w:rPr>
          <w:rFonts w:ascii="Courier New" w:eastAsia="Times New Roman" w:hAnsi="Courier New" w:cs="Courier New"/>
          <w:sz w:val="22"/>
          <w:szCs w:val="22"/>
          <w:lang w:eastAsia="ar-SA"/>
        </w:rPr>
      </w:pPr>
      <w:r w:rsidRPr="008E3137">
        <w:rPr>
          <w:rFonts w:ascii="Courier New" w:eastAsia="Times New Roman" w:hAnsi="Courier New" w:cs="Courier New"/>
          <w:sz w:val="22"/>
          <w:szCs w:val="22"/>
          <w:lang w:eastAsia="ar-SA"/>
        </w:rPr>
        <w:t>9 Conceito A</w:t>
      </w:r>
      <w:r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 </w:t>
      </w:r>
    </w:p>
    <w:p w:rsidR="008E3137" w:rsidRPr="009D44E8" w:rsidRDefault="008E3137" w:rsidP="008E3137">
      <w:pPr>
        <w:numPr>
          <w:ilvl w:val="0"/>
          <w:numId w:val="8"/>
        </w:numPr>
        <w:suppressAutoHyphens/>
        <w:jc w:val="both"/>
        <w:rPr>
          <w:rFonts w:ascii="Courier New" w:eastAsia="Times New Roman" w:hAnsi="Courier New" w:cs="Courier New"/>
          <w:sz w:val="22"/>
          <w:szCs w:val="22"/>
          <w:lang w:eastAsia="ar-SA"/>
        </w:rPr>
      </w:pPr>
      <w:r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>8</w:t>
      </w:r>
      <w:r w:rsidRPr="008E3137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 Conceito B</w:t>
      </w:r>
      <w:r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 (b</w:t>
      </w:r>
      <w:r w:rsidR="00B03484"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 – </w:t>
      </w:r>
      <w:r w:rsidR="003A0DF1"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>minúsculo</w:t>
      </w:r>
      <w:r w:rsidR="00B03484"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 no display</w:t>
      </w:r>
      <w:r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>)</w:t>
      </w:r>
    </w:p>
    <w:p w:rsidR="008E3137" w:rsidRPr="008E3137" w:rsidRDefault="008E3137" w:rsidP="008E3137">
      <w:pPr>
        <w:numPr>
          <w:ilvl w:val="0"/>
          <w:numId w:val="8"/>
        </w:numPr>
        <w:suppressAutoHyphens/>
        <w:jc w:val="both"/>
        <w:rPr>
          <w:rFonts w:ascii="Courier New" w:eastAsia="Times New Roman" w:hAnsi="Courier New" w:cs="Courier New"/>
          <w:sz w:val="22"/>
          <w:szCs w:val="22"/>
          <w:lang w:eastAsia="ar-SA"/>
        </w:rPr>
      </w:pPr>
      <w:r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>7</w:t>
      </w:r>
      <w:r w:rsidRPr="008E3137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 Conceito </w:t>
      </w:r>
      <w:r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>C</w:t>
      </w:r>
    </w:p>
    <w:p w:rsidR="008E3137" w:rsidRPr="008E3137" w:rsidRDefault="008E3137" w:rsidP="008E3137">
      <w:pPr>
        <w:numPr>
          <w:ilvl w:val="0"/>
          <w:numId w:val="8"/>
        </w:numPr>
        <w:suppressAutoHyphens/>
        <w:jc w:val="both"/>
        <w:rPr>
          <w:rFonts w:ascii="Courier New" w:eastAsia="Times New Roman" w:hAnsi="Courier New" w:cs="Courier New"/>
          <w:sz w:val="22"/>
          <w:szCs w:val="22"/>
          <w:lang w:eastAsia="ar-SA"/>
        </w:rPr>
      </w:pPr>
      <w:r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6 </w:t>
      </w:r>
      <w:r w:rsidRPr="008E3137">
        <w:rPr>
          <w:rFonts w:ascii="Courier New" w:eastAsia="Times New Roman" w:hAnsi="Courier New" w:cs="Courier New"/>
          <w:sz w:val="22"/>
          <w:szCs w:val="22"/>
          <w:lang w:eastAsia="ar-SA"/>
        </w:rPr>
        <w:t>Exame</w:t>
      </w:r>
      <w:r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 (E)</w:t>
      </w:r>
    </w:p>
    <w:p w:rsidR="008E3137" w:rsidRPr="009D44E8" w:rsidRDefault="008E3137" w:rsidP="008E3137">
      <w:pPr>
        <w:numPr>
          <w:ilvl w:val="0"/>
          <w:numId w:val="8"/>
        </w:numPr>
        <w:suppressAutoHyphens/>
        <w:jc w:val="both"/>
        <w:rPr>
          <w:rFonts w:ascii="Courier New" w:eastAsia="Times New Roman" w:hAnsi="Courier New" w:cs="Courier New"/>
          <w:sz w:val="22"/>
          <w:szCs w:val="22"/>
          <w:lang w:eastAsia="ar-SA"/>
        </w:rPr>
      </w:pPr>
      <w:r w:rsidRPr="008E3137">
        <w:rPr>
          <w:rFonts w:ascii="Courier New" w:eastAsia="Times New Roman" w:hAnsi="Courier New" w:cs="Courier New"/>
          <w:sz w:val="22"/>
          <w:szCs w:val="22"/>
          <w:lang w:eastAsia="ar-SA"/>
        </w:rPr>
        <w:t>&lt;</w:t>
      </w:r>
      <w:r w:rsidR="009D44E8">
        <w:rPr>
          <w:rFonts w:ascii="Courier New" w:eastAsia="Times New Roman" w:hAnsi="Courier New" w:cs="Courier New"/>
          <w:sz w:val="22"/>
          <w:szCs w:val="22"/>
          <w:lang w:eastAsia="ar-SA"/>
        </w:rPr>
        <w:t>=</w:t>
      </w:r>
      <w:r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>5</w:t>
      </w:r>
      <w:r w:rsidRPr="008E3137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 Conceito</w:t>
      </w:r>
      <w:r w:rsidR="00125854"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 </w:t>
      </w:r>
      <w:r w:rsidR="004E03ED"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>D</w:t>
      </w:r>
      <w:r w:rsidR="003A0DF1"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 (d – minúsculo no display)</w:t>
      </w:r>
    </w:p>
    <w:p w:rsidR="00247C9F" w:rsidRPr="008E3137" w:rsidRDefault="00B939F5" w:rsidP="008E3137">
      <w:pPr>
        <w:numPr>
          <w:ilvl w:val="0"/>
          <w:numId w:val="8"/>
        </w:numPr>
        <w:suppressAutoHyphens/>
        <w:jc w:val="both"/>
        <w:rPr>
          <w:rFonts w:ascii="Courier New" w:eastAsia="Times New Roman" w:hAnsi="Courier New" w:cs="Courier New"/>
          <w:sz w:val="22"/>
          <w:szCs w:val="22"/>
          <w:lang w:eastAsia="ar-SA"/>
        </w:rPr>
      </w:pPr>
      <w:r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>Códigos</w:t>
      </w:r>
      <w:r w:rsidR="00247C9F"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 inválidos </w:t>
      </w:r>
      <w:r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>(</w:t>
      </w:r>
      <w:r w:rsidR="0051602C"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>I)</w:t>
      </w:r>
    </w:p>
    <w:p w:rsidR="008E3137" w:rsidRPr="009D44E8" w:rsidRDefault="008E3137" w:rsidP="00B0528E">
      <w:pPr>
        <w:rPr>
          <w:rFonts w:ascii="Garamond" w:eastAsia="Times New Roman" w:hAnsi="Garamond" w:cs="Courier New"/>
          <w:sz w:val="22"/>
          <w:szCs w:val="22"/>
          <w:lang w:eastAsia="ar-SA"/>
        </w:rPr>
      </w:pPr>
    </w:p>
    <w:p w:rsidR="004C0167" w:rsidRPr="009D44E8" w:rsidRDefault="004C0167" w:rsidP="00B0528E">
      <w:pPr>
        <w:rPr>
          <w:rFonts w:ascii="Courier New" w:eastAsia="Times New Roman" w:hAnsi="Courier New" w:cs="Courier New"/>
          <w:sz w:val="22"/>
          <w:szCs w:val="22"/>
          <w:lang w:eastAsia="ar-SA"/>
        </w:rPr>
      </w:pPr>
      <w:r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ab/>
        <w:t xml:space="preserve">As entradas </w:t>
      </w:r>
      <w:r w:rsidR="0063233A"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das notas devem ser feitas por chaves. </w:t>
      </w:r>
    </w:p>
    <w:p w:rsidR="004C0167" w:rsidRPr="009D44E8" w:rsidRDefault="004C0167" w:rsidP="00B0528E">
      <w:pPr>
        <w:rPr>
          <w:rFonts w:ascii="Garamond" w:eastAsia="Times New Roman" w:hAnsi="Garamond" w:cs="Courier New"/>
          <w:sz w:val="22"/>
          <w:szCs w:val="22"/>
          <w:lang w:eastAsia="ar-SA"/>
        </w:rPr>
      </w:pPr>
    </w:p>
    <w:p w:rsidR="00B92407" w:rsidRPr="009D44E8" w:rsidRDefault="00B92407" w:rsidP="00B92407">
      <w:pPr>
        <w:rPr>
          <w:rFonts w:ascii="Courier New" w:hAnsi="Courier New" w:cs="Courier New"/>
          <w:sz w:val="22"/>
          <w:szCs w:val="22"/>
        </w:rPr>
      </w:pPr>
      <w:r w:rsidRPr="009D44E8">
        <w:rPr>
          <w:rFonts w:ascii="Courier New" w:hAnsi="Courier New" w:cs="Courier New"/>
          <w:sz w:val="22"/>
          <w:szCs w:val="22"/>
        </w:rPr>
        <w:t>O trabalho</w:t>
      </w:r>
      <w:r w:rsidR="00206BDB">
        <w:rPr>
          <w:rFonts w:ascii="Courier New" w:hAnsi="Courier New" w:cs="Courier New"/>
          <w:sz w:val="22"/>
          <w:szCs w:val="22"/>
        </w:rPr>
        <w:t xml:space="preserve"> (relatório)</w:t>
      </w:r>
      <w:r w:rsidRPr="009D44E8">
        <w:rPr>
          <w:rFonts w:ascii="Courier New" w:hAnsi="Courier New" w:cs="Courier New"/>
          <w:sz w:val="22"/>
          <w:szCs w:val="22"/>
        </w:rPr>
        <w:t xml:space="preserve"> </w:t>
      </w:r>
      <w:r w:rsidR="003A0DF1" w:rsidRPr="009D44E8">
        <w:rPr>
          <w:rFonts w:ascii="Courier New" w:hAnsi="Courier New" w:cs="Courier New"/>
          <w:sz w:val="22"/>
          <w:szCs w:val="22"/>
        </w:rPr>
        <w:t xml:space="preserve">entregue </w:t>
      </w:r>
      <w:r w:rsidRPr="009D44E8">
        <w:rPr>
          <w:rFonts w:ascii="Courier New" w:hAnsi="Courier New" w:cs="Courier New"/>
          <w:sz w:val="22"/>
          <w:szCs w:val="22"/>
        </w:rPr>
        <w:t>deve conter:</w:t>
      </w:r>
    </w:p>
    <w:p w:rsidR="00B92407" w:rsidRDefault="00B92407" w:rsidP="00B92407">
      <w:pPr>
        <w:pStyle w:val="PargrafodaLista"/>
        <w:numPr>
          <w:ilvl w:val="0"/>
          <w:numId w:val="7"/>
        </w:numPr>
        <w:rPr>
          <w:rFonts w:ascii="Courier New" w:hAnsi="Courier New" w:cs="Courier New"/>
          <w:sz w:val="22"/>
          <w:szCs w:val="22"/>
        </w:rPr>
      </w:pPr>
      <w:r w:rsidRPr="009D44E8">
        <w:rPr>
          <w:rFonts w:ascii="Courier New" w:hAnsi="Courier New" w:cs="Courier New"/>
          <w:sz w:val="22"/>
          <w:szCs w:val="22"/>
        </w:rPr>
        <w:t xml:space="preserve">o desenvolvimento do </w:t>
      </w:r>
      <w:r w:rsidR="003A0DF1" w:rsidRPr="009D44E8">
        <w:rPr>
          <w:rFonts w:ascii="Courier New" w:hAnsi="Courier New" w:cs="Courier New"/>
          <w:sz w:val="22"/>
          <w:szCs w:val="22"/>
        </w:rPr>
        <w:t>decodificador</w:t>
      </w:r>
    </w:p>
    <w:p w:rsidR="00885261" w:rsidRPr="009D44E8" w:rsidRDefault="000E757C" w:rsidP="00B92407">
      <w:pPr>
        <w:pStyle w:val="PargrafodaLista"/>
        <w:numPr>
          <w:ilvl w:val="0"/>
          <w:numId w:val="7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Simplificação</w:t>
      </w:r>
      <w:r w:rsidR="00885261">
        <w:rPr>
          <w:rFonts w:ascii="Courier New" w:hAnsi="Courier New" w:cs="Courier New"/>
          <w:sz w:val="22"/>
          <w:szCs w:val="22"/>
        </w:rPr>
        <w:t xml:space="preserve"> usando mapa de K</w:t>
      </w:r>
    </w:p>
    <w:p w:rsidR="00B92407" w:rsidRPr="009D44E8" w:rsidRDefault="00B92407" w:rsidP="00B92407">
      <w:pPr>
        <w:pStyle w:val="PargrafodaLista"/>
        <w:numPr>
          <w:ilvl w:val="0"/>
          <w:numId w:val="7"/>
        </w:numPr>
        <w:rPr>
          <w:rFonts w:ascii="Courier New" w:hAnsi="Courier New" w:cs="Courier New"/>
          <w:sz w:val="22"/>
          <w:szCs w:val="22"/>
        </w:rPr>
      </w:pPr>
      <w:r w:rsidRPr="009D44E8">
        <w:rPr>
          <w:rFonts w:ascii="Courier New" w:hAnsi="Courier New" w:cs="Courier New"/>
          <w:sz w:val="22"/>
          <w:szCs w:val="22"/>
        </w:rPr>
        <w:t xml:space="preserve">o projeto (usando o simulador) </w:t>
      </w:r>
    </w:p>
    <w:p w:rsidR="00B92407" w:rsidRPr="009D44E8" w:rsidRDefault="00B92407" w:rsidP="00B92407">
      <w:pPr>
        <w:pStyle w:val="PargrafodaLista"/>
        <w:numPr>
          <w:ilvl w:val="0"/>
          <w:numId w:val="7"/>
        </w:numPr>
        <w:rPr>
          <w:rFonts w:ascii="Courier New" w:hAnsi="Courier New" w:cs="Courier New"/>
          <w:sz w:val="22"/>
          <w:szCs w:val="22"/>
        </w:rPr>
      </w:pPr>
      <w:r w:rsidRPr="009D44E8">
        <w:rPr>
          <w:rFonts w:ascii="Courier New" w:hAnsi="Courier New" w:cs="Courier New"/>
          <w:sz w:val="22"/>
          <w:szCs w:val="22"/>
        </w:rPr>
        <w:t xml:space="preserve">a simulação </w:t>
      </w:r>
    </w:p>
    <w:p w:rsidR="003A0DF1" w:rsidRPr="009D44E8" w:rsidRDefault="003A0DF1" w:rsidP="00B92407">
      <w:pPr>
        <w:pStyle w:val="PargrafodaLista"/>
        <w:numPr>
          <w:ilvl w:val="0"/>
          <w:numId w:val="7"/>
        </w:numPr>
        <w:rPr>
          <w:rFonts w:ascii="Courier New" w:hAnsi="Courier New" w:cs="Courier New"/>
          <w:sz w:val="22"/>
          <w:szCs w:val="22"/>
        </w:rPr>
      </w:pPr>
      <w:r w:rsidRPr="009D44E8">
        <w:rPr>
          <w:rFonts w:ascii="Courier New" w:hAnsi="Courier New" w:cs="Courier New"/>
          <w:sz w:val="22"/>
          <w:szCs w:val="22"/>
        </w:rPr>
        <w:t>Introdução, conclusão</w:t>
      </w:r>
      <w:r w:rsidR="00206BDB">
        <w:rPr>
          <w:rFonts w:ascii="Courier New" w:hAnsi="Courier New" w:cs="Courier New"/>
          <w:sz w:val="22"/>
          <w:szCs w:val="22"/>
        </w:rPr>
        <w:t>, desenvolvimento</w:t>
      </w:r>
      <w:r w:rsidRPr="009D44E8">
        <w:rPr>
          <w:rFonts w:ascii="Courier New" w:hAnsi="Courier New" w:cs="Courier New"/>
          <w:sz w:val="22"/>
          <w:szCs w:val="22"/>
        </w:rPr>
        <w:t>.</w:t>
      </w:r>
    </w:p>
    <w:p w:rsidR="003A0DF1" w:rsidRPr="009D44E8" w:rsidRDefault="003A0DF1" w:rsidP="003A0DF1">
      <w:pPr>
        <w:rPr>
          <w:rFonts w:ascii="Courier New" w:hAnsi="Courier New" w:cs="Courier New"/>
          <w:sz w:val="22"/>
          <w:szCs w:val="22"/>
        </w:rPr>
      </w:pPr>
    </w:p>
    <w:p w:rsidR="003A0DF1" w:rsidRPr="009D44E8" w:rsidRDefault="003A0DF1" w:rsidP="003A0DF1">
      <w:pPr>
        <w:rPr>
          <w:rFonts w:ascii="Courier New" w:hAnsi="Courier New" w:cs="Courier New"/>
          <w:sz w:val="22"/>
          <w:szCs w:val="22"/>
        </w:rPr>
      </w:pPr>
    </w:p>
    <w:p w:rsidR="00B92407" w:rsidRPr="009D44E8" w:rsidRDefault="00B92407" w:rsidP="00B92407">
      <w:pPr>
        <w:rPr>
          <w:rFonts w:ascii="Courier New" w:hAnsi="Courier New" w:cs="Courier New"/>
          <w:sz w:val="22"/>
          <w:szCs w:val="22"/>
        </w:rPr>
      </w:pPr>
      <w:r w:rsidRPr="009D44E8">
        <w:rPr>
          <w:rFonts w:ascii="Courier New" w:hAnsi="Courier New" w:cs="Courier New"/>
          <w:sz w:val="22"/>
          <w:szCs w:val="22"/>
        </w:rPr>
        <w:t xml:space="preserve"> Em relação ao simulador, pode ser:</w:t>
      </w:r>
    </w:p>
    <w:p w:rsidR="00B92407" w:rsidRPr="009D44E8" w:rsidRDefault="00B92407" w:rsidP="00B92407">
      <w:pPr>
        <w:rPr>
          <w:rFonts w:ascii="Courier New" w:hAnsi="Courier New" w:cs="Courier New"/>
          <w:sz w:val="22"/>
          <w:szCs w:val="22"/>
        </w:rPr>
      </w:pPr>
      <w:r w:rsidRPr="009D44E8">
        <w:rPr>
          <w:rFonts w:ascii="Courier New" w:hAnsi="Courier New" w:cs="Courier New"/>
          <w:sz w:val="22"/>
          <w:szCs w:val="22"/>
        </w:rPr>
        <w:tab/>
        <w:t xml:space="preserve">a) Multisim - </w:t>
      </w:r>
      <w:hyperlink r:id="rId7" w:history="1">
        <w:r w:rsidRPr="009D44E8">
          <w:rPr>
            <w:rStyle w:val="Hyperlink"/>
            <w:rFonts w:ascii="Courier New" w:hAnsi="Courier New" w:cs="Courier New"/>
            <w:sz w:val="22"/>
            <w:szCs w:val="22"/>
          </w:rPr>
          <w:t>http://www.ni.com/multisim/pt/</w:t>
        </w:r>
      </w:hyperlink>
      <w:r w:rsidRPr="009D44E8">
        <w:rPr>
          <w:rFonts w:ascii="Courier New" w:hAnsi="Courier New" w:cs="Courier New"/>
          <w:sz w:val="22"/>
          <w:szCs w:val="22"/>
        </w:rPr>
        <w:t xml:space="preserve"> </w:t>
      </w:r>
    </w:p>
    <w:p w:rsidR="00B92407" w:rsidRPr="009D44E8" w:rsidRDefault="00B92407" w:rsidP="00B92407">
      <w:pPr>
        <w:rPr>
          <w:rFonts w:ascii="Courier New" w:hAnsi="Courier New" w:cs="Courier New"/>
          <w:sz w:val="22"/>
          <w:szCs w:val="22"/>
        </w:rPr>
      </w:pPr>
      <w:r w:rsidRPr="009D44E8">
        <w:rPr>
          <w:rFonts w:ascii="Courier New" w:hAnsi="Courier New" w:cs="Courier New"/>
          <w:sz w:val="22"/>
          <w:szCs w:val="22"/>
        </w:rPr>
        <w:tab/>
        <w:t>b) MicroCap</w:t>
      </w:r>
    </w:p>
    <w:p w:rsidR="00B92407" w:rsidRPr="009D44E8" w:rsidRDefault="00B92407" w:rsidP="00B92407">
      <w:pPr>
        <w:rPr>
          <w:rFonts w:ascii="Courier New" w:hAnsi="Courier New" w:cs="Courier New"/>
          <w:sz w:val="22"/>
          <w:szCs w:val="22"/>
        </w:rPr>
      </w:pPr>
      <w:r w:rsidRPr="009D44E8">
        <w:rPr>
          <w:rFonts w:ascii="Courier New" w:hAnsi="Courier New" w:cs="Courier New"/>
          <w:sz w:val="22"/>
          <w:szCs w:val="22"/>
        </w:rPr>
        <w:tab/>
        <w:t xml:space="preserve">c) ISE – Esta ferramenta o prof. João Fragoso deve usar com vocês nas disciplinas seguintes. </w:t>
      </w:r>
    </w:p>
    <w:p w:rsidR="00B92407" w:rsidRPr="009D44E8" w:rsidRDefault="00B92407" w:rsidP="00B92407">
      <w:pPr>
        <w:rPr>
          <w:rFonts w:ascii="Courier New" w:hAnsi="Courier New" w:cs="Courier New"/>
          <w:sz w:val="22"/>
          <w:szCs w:val="22"/>
        </w:rPr>
      </w:pPr>
      <w:r w:rsidRPr="009D44E8">
        <w:rPr>
          <w:rFonts w:ascii="Courier New" w:hAnsi="Courier New" w:cs="Courier New"/>
          <w:sz w:val="22"/>
          <w:szCs w:val="22"/>
        </w:rPr>
        <w:tab/>
        <w:t xml:space="preserve">d) Outro. </w:t>
      </w:r>
    </w:p>
    <w:p w:rsidR="00EE3692" w:rsidRDefault="00EE3692" w:rsidP="00B96B73">
      <w:pPr>
        <w:rPr>
          <w:rFonts w:ascii="Courier New" w:hAnsi="Courier New" w:cs="Courier New"/>
          <w:sz w:val="22"/>
          <w:szCs w:val="22"/>
        </w:rPr>
      </w:pPr>
    </w:p>
    <w:p w:rsidR="00EC122E" w:rsidRDefault="00267F78">
      <w:pPr>
        <w:rPr>
          <w:rFonts w:ascii="Courier New" w:hAnsi="Courier New" w:cs="Courier New"/>
          <w:sz w:val="22"/>
          <w:szCs w:val="22"/>
        </w:rPr>
      </w:pPr>
      <w:r w:rsidRPr="00267F78">
        <w:rPr>
          <w:rFonts w:ascii="Courier New" w:hAnsi="Courier New" w:cs="Courier New"/>
          <w:noProof/>
          <w:sz w:val="22"/>
          <w:szCs w:val="22"/>
          <w:lang w:eastAsia="pt-BR"/>
        </w:rPr>
        <w:drawing>
          <wp:inline distT="0" distB="0" distL="0" distR="0">
            <wp:extent cx="4470356" cy="1240972"/>
            <wp:effectExtent l="19050" t="0" r="6394" b="0"/>
            <wp:docPr id="2" name="Imagem 1" descr="09-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6" name="Picture 6" descr="09-0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64" cy="1243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C2C53" w:rsidRDefault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 w:rsidP="003C2C5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Solução</w:t>
      </w:r>
    </w:p>
    <w:p w:rsidR="003C2C53" w:rsidRDefault="003C2C53" w:rsidP="003C2C53">
      <w:pPr>
        <w:rPr>
          <w:rFonts w:ascii="Courier New" w:hAnsi="Courier New" w:cs="Courier New"/>
          <w:sz w:val="22"/>
          <w:szCs w:val="22"/>
        </w:rPr>
      </w:pPr>
    </w:p>
    <w:tbl>
      <w:tblPr>
        <w:tblStyle w:val="Tabelacomgrade"/>
        <w:tblW w:w="5546" w:type="dxa"/>
        <w:tblLook w:val="04A0" w:firstRow="1" w:lastRow="0" w:firstColumn="1" w:lastColumn="0" w:noHBand="0" w:noVBand="1"/>
      </w:tblPr>
      <w:tblGrid>
        <w:gridCol w:w="453"/>
        <w:gridCol w:w="446"/>
        <w:gridCol w:w="443"/>
        <w:gridCol w:w="461"/>
        <w:gridCol w:w="539"/>
        <w:gridCol w:w="549"/>
        <w:gridCol w:w="526"/>
        <w:gridCol w:w="549"/>
        <w:gridCol w:w="543"/>
        <w:gridCol w:w="500"/>
        <w:gridCol w:w="537"/>
      </w:tblGrid>
      <w:tr w:rsidR="003C2C53" w:rsidRPr="00206BDB" w:rsidTr="00543974">
        <w:trPr>
          <w:trHeight w:val="315"/>
        </w:trPr>
        <w:tc>
          <w:tcPr>
            <w:tcW w:w="453" w:type="dxa"/>
            <w:noWrap/>
            <w:hideMark/>
          </w:tcPr>
          <w:p w:rsidR="003C2C53" w:rsidRPr="00206BDB" w:rsidRDefault="003C2C53" w:rsidP="005439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A</w:t>
            </w:r>
          </w:p>
        </w:tc>
        <w:tc>
          <w:tcPr>
            <w:tcW w:w="446" w:type="dxa"/>
            <w:noWrap/>
            <w:hideMark/>
          </w:tcPr>
          <w:p w:rsidR="003C2C53" w:rsidRPr="00206BDB" w:rsidRDefault="003C2C53" w:rsidP="005439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B</w:t>
            </w:r>
          </w:p>
        </w:tc>
        <w:tc>
          <w:tcPr>
            <w:tcW w:w="443" w:type="dxa"/>
            <w:noWrap/>
            <w:hideMark/>
          </w:tcPr>
          <w:p w:rsidR="003C2C53" w:rsidRPr="00206BDB" w:rsidRDefault="003C2C53" w:rsidP="005439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</w:t>
            </w:r>
          </w:p>
        </w:tc>
        <w:tc>
          <w:tcPr>
            <w:tcW w:w="461" w:type="dxa"/>
            <w:noWrap/>
            <w:hideMark/>
          </w:tcPr>
          <w:p w:rsidR="003C2C53" w:rsidRPr="00206BDB" w:rsidRDefault="003C2C53" w:rsidP="005439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206BDB" w:rsidRDefault="003C2C53" w:rsidP="005439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Ya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206BDB" w:rsidRDefault="003C2C53" w:rsidP="005439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Yb</w:t>
            </w:r>
          </w:p>
        </w:tc>
        <w:tc>
          <w:tcPr>
            <w:tcW w:w="526" w:type="dxa"/>
            <w:shd w:val="clear" w:color="auto" w:fill="EEECE1" w:themeFill="background2"/>
          </w:tcPr>
          <w:p w:rsidR="003C2C53" w:rsidRPr="00206BDB" w:rsidRDefault="003C2C53" w:rsidP="005439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Yc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206BDB" w:rsidRDefault="003C2C53" w:rsidP="005439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Yd</w:t>
            </w:r>
          </w:p>
        </w:tc>
        <w:tc>
          <w:tcPr>
            <w:tcW w:w="543" w:type="dxa"/>
            <w:shd w:val="clear" w:color="auto" w:fill="EEECE1" w:themeFill="background2"/>
            <w:noWrap/>
            <w:hideMark/>
          </w:tcPr>
          <w:p w:rsidR="003C2C53" w:rsidRPr="00206BDB" w:rsidRDefault="003C2C53" w:rsidP="005439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Ye</w:t>
            </w:r>
          </w:p>
        </w:tc>
        <w:tc>
          <w:tcPr>
            <w:tcW w:w="500" w:type="dxa"/>
            <w:shd w:val="clear" w:color="auto" w:fill="EEECE1" w:themeFill="background2"/>
            <w:noWrap/>
            <w:hideMark/>
          </w:tcPr>
          <w:p w:rsidR="003C2C53" w:rsidRPr="00206BDB" w:rsidRDefault="003C2C53" w:rsidP="005439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Yf</w:t>
            </w:r>
          </w:p>
        </w:tc>
        <w:tc>
          <w:tcPr>
            <w:tcW w:w="537" w:type="dxa"/>
            <w:shd w:val="clear" w:color="auto" w:fill="EEECE1" w:themeFill="background2"/>
            <w:noWrap/>
            <w:hideMark/>
          </w:tcPr>
          <w:p w:rsidR="003C2C53" w:rsidRPr="00206BDB" w:rsidRDefault="003C2C53" w:rsidP="005439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Yg</w:t>
            </w:r>
          </w:p>
        </w:tc>
      </w:tr>
      <w:tr w:rsidR="003C2C53" w:rsidRPr="000A2C48" w:rsidTr="00770104">
        <w:trPr>
          <w:trHeight w:val="315"/>
        </w:trPr>
        <w:tc>
          <w:tcPr>
            <w:tcW w:w="45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46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4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61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26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3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00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37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</w:tr>
      <w:tr w:rsidR="003C2C53" w:rsidRPr="000A2C48" w:rsidTr="00770104">
        <w:trPr>
          <w:trHeight w:val="315"/>
        </w:trPr>
        <w:tc>
          <w:tcPr>
            <w:tcW w:w="45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46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4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61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26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3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00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37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</w:tr>
      <w:tr w:rsidR="003C2C53" w:rsidRPr="000A2C48" w:rsidTr="00770104">
        <w:trPr>
          <w:trHeight w:val="315"/>
        </w:trPr>
        <w:tc>
          <w:tcPr>
            <w:tcW w:w="45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46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4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61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26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3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00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37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</w:tr>
      <w:tr w:rsidR="003C2C53" w:rsidRPr="000A2C48" w:rsidTr="00770104">
        <w:trPr>
          <w:trHeight w:val="315"/>
        </w:trPr>
        <w:tc>
          <w:tcPr>
            <w:tcW w:w="45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46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4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61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26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3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00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37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</w:tr>
      <w:tr w:rsidR="003C2C53" w:rsidRPr="000A2C48" w:rsidTr="00770104">
        <w:trPr>
          <w:trHeight w:val="315"/>
        </w:trPr>
        <w:tc>
          <w:tcPr>
            <w:tcW w:w="45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46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4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61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26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3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00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37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</w:tr>
      <w:tr w:rsidR="003C2C53" w:rsidRPr="000A2C48" w:rsidTr="00770104">
        <w:trPr>
          <w:trHeight w:val="315"/>
        </w:trPr>
        <w:tc>
          <w:tcPr>
            <w:tcW w:w="45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46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4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61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26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3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00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37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</w:tr>
      <w:tr w:rsidR="003C2C53" w:rsidRPr="000A2C48" w:rsidTr="00770104">
        <w:trPr>
          <w:trHeight w:val="315"/>
        </w:trPr>
        <w:tc>
          <w:tcPr>
            <w:tcW w:w="45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46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4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61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26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3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00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37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</w:tr>
      <w:tr w:rsidR="003C2C53" w:rsidRPr="000A2C48" w:rsidTr="00770104">
        <w:trPr>
          <w:trHeight w:val="315"/>
        </w:trPr>
        <w:tc>
          <w:tcPr>
            <w:tcW w:w="45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46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4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61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26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3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00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37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</w:tr>
      <w:tr w:rsidR="003C2C53" w:rsidRPr="000A2C48" w:rsidTr="00770104">
        <w:trPr>
          <w:trHeight w:val="315"/>
        </w:trPr>
        <w:tc>
          <w:tcPr>
            <w:tcW w:w="45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46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4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61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26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3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00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37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</w:tr>
      <w:tr w:rsidR="003C2C53" w:rsidRPr="000A2C48" w:rsidTr="00770104">
        <w:trPr>
          <w:trHeight w:val="315"/>
        </w:trPr>
        <w:tc>
          <w:tcPr>
            <w:tcW w:w="45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46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4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61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26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3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00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37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</w:tr>
      <w:tr w:rsidR="003C2C53" w:rsidRPr="000A2C48" w:rsidTr="00770104">
        <w:trPr>
          <w:trHeight w:val="315"/>
        </w:trPr>
        <w:tc>
          <w:tcPr>
            <w:tcW w:w="45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46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4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61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26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3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00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37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</w:tr>
      <w:tr w:rsidR="003C2C53" w:rsidRPr="000A2C48" w:rsidTr="00770104">
        <w:trPr>
          <w:trHeight w:val="315"/>
        </w:trPr>
        <w:tc>
          <w:tcPr>
            <w:tcW w:w="45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46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4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61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26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3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00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37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</w:tr>
      <w:tr w:rsidR="003C2C53" w:rsidRPr="000A2C48" w:rsidTr="00770104">
        <w:trPr>
          <w:trHeight w:val="315"/>
        </w:trPr>
        <w:tc>
          <w:tcPr>
            <w:tcW w:w="45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46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4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61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26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3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00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37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</w:tr>
      <w:tr w:rsidR="003C2C53" w:rsidRPr="000A2C48" w:rsidTr="00770104">
        <w:trPr>
          <w:trHeight w:val="315"/>
        </w:trPr>
        <w:tc>
          <w:tcPr>
            <w:tcW w:w="45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46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4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61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26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3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00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37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</w:tr>
      <w:tr w:rsidR="003C2C53" w:rsidRPr="000A2C48" w:rsidTr="00770104">
        <w:trPr>
          <w:trHeight w:val="315"/>
        </w:trPr>
        <w:tc>
          <w:tcPr>
            <w:tcW w:w="45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46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4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61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26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3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00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37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</w:tr>
      <w:tr w:rsidR="003C2C53" w:rsidRPr="000A2C48" w:rsidTr="00770104">
        <w:trPr>
          <w:trHeight w:val="315"/>
        </w:trPr>
        <w:tc>
          <w:tcPr>
            <w:tcW w:w="45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46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4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61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26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43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00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  <w:tc>
          <w:tcPr>
            <w:tcW w:w="537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</w:p>
        </w:tc>
      </w:tr>
    </w:tbl>
    <w:p w:rsidR="003C2C53" w:rsidRDefault="003C2C53" w:rsidP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 w:rsidP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 w:rsidP="003C2C53">
      <w:pPr>
        <w:rPr>
          <w:rFonts w:ascii="Courier New" w:hAnsi="Courier New" w:cs="Courier New"/>
          <w:sz w:val="22"/>
          <w:szCs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9"/>
        <w:gridCol w:w="890"/>
        <w:gridCol w:w="836"/>
        <w:gridCol w:w="837"/>
        <w:gridCol w:w="837"/>
        <w:gridCol w:w="336"/>
        <w:gridCol w:w="943"/>
        <w:gridCol w:w="891"/>
        <w:gridCol w:w="837"/>
        <w:gridCol w:w="837"/>
        <w:gridCol w:w="835"/>
      </w:tblGrid>
      <w:tr w:rsidR="003C2C53" w:rsidRPr="00FF695F" w:rsidTr="00543974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CD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CD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3C2C53" w:rsidRPr="00FF695F" w:rsidTr="00543974">
        <w:trPr>
          <w:trHeight w:val="315"/>
        </w:trPr>
        <w:tc>
          <w:tcPr>
            <w:tcW w:w="5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pt-BR"/>
              </w:rPr>
              <w:t>AB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AB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</w:tr>
      <w:tr w:rsidR="003C2C53" w:rsidRPr="00FF695F" w:rsidTr="00543974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00</w:t>
            </w:r>
          </w:p>
        </w:tc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00</w:t>
            </w:r>
          </w:p>
        </w:tc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</w:tr>
      <w:tr w:rsidR="003C2C53" w:rsidRPr="00FF695F" w:rsidTr="00543974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</w:tr>
      <w:tr w:rsidR="003C2C53" w:rsidRPr="00FF695F" w:rsidTr="00543974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</w:tr>
      <w:tr w:rsidR="003C2C53" w:rsidRPr="00FF695F" w:rsidTr="00543974">
        <w:trPr>
          <w:trHeight w:val="315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</w:tr>
    </w:tbl>
    <w:p w:rsidR="003C2C53" w:rsidRDefault="003C2C53" w:rsidP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 w:rsidP="003C2C53">
      <w:pPr>
        <w:rPr>
          <w:rFonts w:ascii="Courier New" w:hAnsi="Courier New" w:cs="Courier New"/>
          <w:sz w:val="22"/>
          <w:szCs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9"/>
        <w:gridCol w:w="890"/>
        <w:gridCol w:w="836"/>
        <w:gridCol w:w="837"/>
        <w:gridCol w:w="837"/>
        <w:gridCol w:w="336"/>
        <w:gridCol w:w="943"/>
        <w:gridCol w:w="891"/>
        <w:gridCol w:w="837"/>
        <w:gridCol w:w="837"/>
        <w:gridCol w:w="835"/>
      </w:tblGrid>
      <w:tr w:rsidR="003C2C53" w:rsidRPr="00FF695F" w:rsidTr="00543974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CD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CD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3C2C53" w:rsidRPr="00FF695F" w:rsidTr="00543974">
        <w:trPr>
          <w:trHeight w:val="315"/>
        </w:trPr>
        <w:tc>
          <w:tcPr>
            <w:tcW w:w="5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pt-BR"/>
              </w:rPr>
              <w:t>AB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AB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</w:tr>
      <w:tr w:rsidR="003C2C53" w:rsidRPr="00FF695F" w:rsidTr="00543974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00</w:t>
            </w:r>
          </w:p>
        </w:tc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00</w:t>
            </w:r>
          </w:p>
        </w:tc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</w:tr>
      <w:tr w:rsidR="003C2C53" w:rsidRPr="00FF695F" w:rsidTr="00543974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</w:tr>
      <w:tr w:rsidR="003C2C53" w:rsidRPr="00FF695F" w:rsidTr="00543974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</w:tr>
      <w:tr w:rsidR="003C2C53" w:rsidRPr="00FF695F" w:rsidTr="00543974">
        <w:trPr>
          <w:trHeight w:val="315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</w:tr>
    </w:tbl>
    <w:p w:rsidR="003C2C53" w:rsidRDefault="003C2C53" w:rsidP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 w:rsidP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 w:rsidP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 w:rsidP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 w:rsidP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 w:rsidP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 w:rsidP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 w:rsidP="003C2C53">
      <w:pPr>
        <w:rPr>
          <w:rFonts w:ascii="Courier New" w:hAnsi="Courier New" w:cs="Courier New"/>
          <w:sz w:val="22"/>
          <w:szCs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9"/>
        <w:gridCol w:w="890"/>
        <w:gridCol w:w="836"/>
        <w:gridCol w:w="837"/>
        <w:gridCol w:w="837"/>
        <w:gridCol w:w="336"/>
        <w:gridCol w:w="943"/>
        <w:gridCol w:w="891"/>
        <w:gridCol w:w="837"/>
        <w:gridCol w:w="837"/>
        <w:gridCol w:w="835"/>
      </w:tblGrid>
      <w:tr w:rsidR="003C2C53" w:rsidRPr="00FF695F" w:rsidTr="00543974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CD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CD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3C2C53" w:rsidRPr="00FF695F" w:rsidTr="00543974">
        <w:trPr>
          <w:trHeight w:val="315"/>
        </w:trPr>
        <w:tc>
          <w:tcPr>
            <w:tcW w:w="5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pt-BR"/>
              </w:rPr>
              <w:t>AB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AB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</w:tr>
      <w:tr w:rsidR="003C2C53" w:rsidRPr="00FF695F" w:rsidTr="00543974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00</w:t>
            </w:r>
          </w:p>
        </w:tc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00</w:t>
            </w:r>
          </w:p>
        </w:tc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</w:tr>
      <w:tr w:rsidR="003C2C53" w:rsidRPr="00FF695F" w:rsidTr="00543974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</w:tr>
      <w:tr w:rsidR="003C2C53" w:rsidRPr="00FF695F" w:rsidTr="00543974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</w:tr>
      <w:tr w:rsidR="003C2C53" w:rsidRPr="00FF695F" w:rsidTr="00543974">
        <w:trPr>
          <w:trHeight w:val="315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</w:tr>
    </w:tbl>
    <w:p w:rsidR="003C2C53" w:rsidRDefault="003C2C53" w:rsidP="003C2C53">
      <w:pPr>
        <w:rPr>
          <w:rFonts w:ascii="Courier New" w:hAnsi="Courier New" w:cs="Courier New"/>
          <w:sz w:val="22"/>
          <w:szCs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9"/>
        <w:gridCol w:w="890"/>
        <w:gridCol w:w="836"/>
        <w:gridCol w:w="837"/>
        <w:gridCol w:w="837"/>
        <w:gridCol w:w="336"/>
        <w:gridCol w:w="943"/>
        <w:gridCol w:w="891"/>
        <w:gridCol w:w="837"/>
        <w:gridCol w:w="837"/>
        <w:gridCol w:w="835"/>
      </w:tblGrid>
      <w:tr w:rsidR="003C2C53" w:rsidRPr="00FF695F" w:rsidTr="00543974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CD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CD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3C2C53" w:rsidRPr="00FF695F" w:rsidTr="00543974">
        <w:trPr>
          <w:trHeight w:val="315"/>
        </w:trPr>
        <w:tc>
          <w:tcPr>
            <w:tcW w:w="5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pt-BR"/>
              </w:rPr>
              <w:t>AB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AB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</w:tr>
      <w:tr w:rsidR="003C2C53" w:rsidRPr="00FF695F" w:rsidTr="00543974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00</w:t>
            </w:r>
          </w:p>
        </w:tc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00</w:t>
            </w:r>
          </w:p>
        </w:tc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</w:tr>
      <w:tr w:rsidR="003C2C53" w:rsidRPr="00FF695F" w:rsidTr="00543974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</w:tr>
      <w:tr w:rsidR="003C2C53" w:rsidRPr="00FF695F" w:rsidTr="00543974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</w:tr>
      <w:tr w:rsidR="003C2C53" w:rsidRPr="00FF695F" w:rsidTr="00543974">
        <w:trPr>
          <w:trHeight w:val="315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</w:tr>
    </w:tbl>
    <w:p w:rsidR="003C2C53" w:rsidRPr="009D44E8" w:rsidRDefault="003C2C53" w:rsidP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>
      <w:pPr>
        <w:rPr>
          <w:rFonts w:ascii="Courier New" w:hAnsi="Courier New" w:cs="Courier New"/>
          <w:sz w:val="22"/>
          <w:szCs w:val="22"/>
        </w:rPr>
      </w:pPr>
    </w:p>
    <w:sectPr w:rsidR="003C2C53" w:rsidSect="00810655"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EDF" w:rsidRDefault="00AB7EDF" w:rsidP="007B7ACC">
      <w:pPr>
        <w:pStyle w:val="Ttulo3-Aula"/>
      </w:pPr>
      <w:r>
        <w:separator/>
      </w:r>
    </w:p>
  </w:endnote>
  <w:endnote w:type="continuationSeparator" w:id="0">
    <w:p w:rsidR="00AB7EDF" w:rsidRDefault="00AB7EDF" w:rsidP="007B7ACC">
      <w:pPr>
        <w:pStyle w:val="Ttulo3-Aul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628" w:rsidRDefault="00F517C4" w:rsidP="005D3E8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8062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80628" w:rsidRDefault="00380628" w:rsidP="005D3E8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628" w:rsidRDefault="00F517C4" w:rsidP="005D3E8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8062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75DB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80628" w:rsidRDefault="006D3258" w:rsidP="005D3E83">
    <w:pPr>
      <w:pStyle w:val="Rodap"/>
      <w:ind w:right="360"/>
    </w:pPr>
    <w:r>
      <w:rPr>
        <w:noProof/>
        <w:sz w:val="22"/>
        <w:szCs w:val="22"/>
        <w:lang w:eastAsia="pt-BR"/>
      </w:rPr>
      <w:drawing>
        <wp:inline distT="0" distB="0" distL="0" distR="0">
          <wp:extent cx="5240020" cy="19685"/>
          <wp:effectExtent l="19050" t="0" r="0" b="0"/>
          <wp:docPr id="29" name="Imagem 29" descr="bann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bann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0020" cy="19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52C50" w:rsidRDefault="00A52C50" w:rsidP="00A52C50">
    <w:pPr>
      <w:pStyle w:val="Rodap"/>
    </w:pPr>
    <w:r>
      <w:t>Técnicas Digitais</w:t>
    </w:r>
  </w:p>
  <w:p w:rsidR="00380628" w:rsidRDefault="00380628" w:rsidP="00A52C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EDF" w:rsidRDefault="00AB7EDF" w:rsidP="007B7ACC">
      <w:pPr>
        <w:pStyle w:val="Ttulo3-Aula"/>
      </w:pPr>
      <w:r>
        <w:separator/>
      </w:r>
    </w:p>
  </w:footnote>
  <w:footnote w:type="continuationSeparator" w:id="0">
    <w:p w:rsidR="00AB7EDF" w:rsidRDefault="00AB7EDF" w:rsidP="007B7ACC">
      <w:pPr>
        <w:pStyle w:val="Ttulo3-Aul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628" w:rsidRDefault="00380628" w:rsidP="00CC0737">
    <w:pPr>
      <w:pStyle w:val="Cabealho"/>
      <w:ind w:right="360" w:firstLine="708"/>
    </w:pPr>
    <w:r>
      <w:t>UERGS – Adriane Parraga</w:t>
    </w:r>
  </w:p>
  <w:p w:rsidR="00380628" w:rsidRDefault="00380628" w:rsidP="005D3E83">
    <w:pPr>
      <w:pStyle w:val="Cabealho"/>
      <w:tabs>
        <w:tab w:val="clear" w:pos="4419"/>
        <w:tab w:val="center" w:pos="720"/>
      </w:tabs>
    </w:pPr>
    <w:r>
      <w:rPr>
        <w:sz w:val="22"/>
        <w:szCs w:val="22"/>
      </w:rPr>
      <w:tab/>
    </w:r>
    <w:r>
      <w:rPr>
        <w:sz w:val="22"/>
        <w:szCs w:val="22"/>
      </w:rPr>
      <w:tab/>
    </w:r>
    <w:r w:rsidR="006D3258">
      <w:rPr>
        <w:noProof/>
        <w:sz w:val="22"/>
        <w:szCs w:val="22"/>
        <w:lang w:eastAsia="pt-BR"/>
      </w:rPr>
      <w:drawing>
        <wp:inline distT="0" distB="0" distL="0" distR="0">
          <wp:extent cx="5240020" cy="19685"/>
          <wp:effectExtent l="19050" t="0" r="0" b="0"/>
          <wp:docPr id="1" name="Imagem 1" descr="bann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nn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0020" cy="19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22754"/>
    <w:multiLevelType w:val="hybridMultilevel"/>
    <w:tmpl w:val="143496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A0593"/>
    <w:multiLevelType w:val="multilevel"/>
    <w:tmpl w:val="98823500"/>
    <w:lvl w:ilvl="0">
      <w:start w:val="1"/>
      <w:numFmt w:val="decimal"/>
      <w:pStyle w:val="TtuloSecundrio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  <w:effect w:val="none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992F33"/>
    <w:multiLevelType w:val="hybridMultilevel"/>
    <w:tmpl w:val="86D631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010EE2"/>
    <w:multiLevelType w:val="multilevel"/>
    <w:tmpl w:val="528895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4" w15:restartNumberingAfterBreak="0">
    <w:nsid w:val="56ED7F45"/>
    <w:multiLevelType w:val="hybridMultilevel"/>
    <w:tmpl w:val="8E7CD72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D3E3B"/>
    <w:multiLevelType w:val="hybridMultilevel"/>
    <w:tmpl w:val="61EC3A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B71D2"/>
    <w:multiLevelType w:val="hybridMultilevel"/>
    <w:tmpl w:val="1B5AAA06"/>
    <w:lvl w:ilvl="0" w:tplc="BD82BA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D82BA3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32B00E2"/>
    <w:multiLevelType w:val="hybridMultilevel"/>
    <w:tmpl w:val="6C94C552"/>
    <w:lvl w:ilvl="0" w:tplc="922E6EE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3E83"/>
    <w:rsid w:val="00012B80"/>
    <w:rsid w:val="00021E97"/>
    <w:rsid w:val="000230CA"/>
    <w:rsid w:val="0004164A"/>
    <w:rsid w:val="000611E6"/>
    <w:rsid w:val="0008242B"/>
    <w:rsid w:val="00093626"/>
    <w:rsid w:val="00093E43"/>
    <w:rsid w:val="000A2C48"/>
    <w:rsid w:val="000B097C"/>
    <w:rsid w:val="000B589A"/>
    <w:rsid w:val="000C1414"/>
    <w:rsid w:val="000E757C"/>
    <w:rsid w:val="0011137D"/>
    <w:rsid w:val="00125854"/>
    <w:rsid w:val="001342D2"/>
    <w:rsid w:val="00146D7E"/>
    <w:rsid w:val="0017391F"/>
    <w:rsid w:val="00175DB4"/>
    <w:rsid w:val="001A021E"/>
    <w:rsid w:val="001A6F50"/>
    <w:rsid w:val="001B6005"/>
    <w:rsid w:val="001C1DEC"/>
    <w:rsid w:val="001C6B7A"/>
    <w:rsid w:val="001D4379"/>
    <w:rsid w:val="001F4631"/>
    <w:rsid w:val="0020432C"/>
    <w:rsid w:val="00206BDB"/>
    <w:rsid w:val="00217DC4"/>
    <w:rsid w:val="00231100"/>
    <w:rsid w:val="00233252"/>
    <w:rsid w:val="00236872"/>
    <w:rsid w:val="0023757A"/>
    <w:rsid w:val="00247C9F"/>
    <w:rsid w:val="00264550"/>
    <w:rsid w:val="00267F78"/>
    <w:rsid w:val="00280A16"/>
    <w:rsid w:val="002B141D"/>
    <w:rsid w:val="002B77B1"/>
    <w:rsid w:val="002C22F1"/>
    <w:rsid w:val="002C2D95"/>
    <w:rsid w:val="002F1C5A"/>
    <w:rsid w:val="00326EEF"/>
    <w:rsid w:val="0033010C"/>
    <w:rsid w:val="0036271A"/>
    <w:rsid w:val="00380628"/>
    <w:rsid w:val="00386479"/>
    <w:rsid w:val="00393F27"/>
    <w:rsid w:val="003A0DF1"/>
    <w:rsid w:val="003A55E6"/>
    <w:rsid w:val="003C2C53"/>
    <w:rsid w:val="003D13C0"/>
    <w:rsid w:val="003D6CC5"/>
    <w:rsid w:val="003E5409"/>
    <w:rsid w:val="0041725C"/>
    <w:rsid w:val="004213E0"/>
    <w:rsid w:val="0043444A"/>
    <w:rsid w:val="00446D03"/>
    <w:rsid w:val="00467649"/>
    <w:rsid w:val="004704E0"/>
    <w:rsid w:val="004A4522"/>
    <w:rsid w:val="004B7145"/>
    <w:rsid w:val="004C0167"/>
    <w:rsid w:val="004E03ED"/>
    <w:rsid w:val="005052CB"/>
    <w:rsid w:val="00511E29"/>
    <w:rsid w:val="005148D7"/>
    <w:rsid w:val="0051602C"/>
    <w:rsid w:val="00523B8E"/>
    <w:rsid w:val="00532ABB"/>
    <w:rsid w:val="00562AF1"/>
    <w:rsid w:val="0059478C"/>
    <w:rsid w:val="005A4B49"/>
    <w:rsid w:val="005B6DE5"/>
    <w:rsid w:val="005D3E83"/>
    <w:rsid w:val="005E19C0"/>
    <w:rsid w:val="0062129A"/>
    <w:rsid w:val="0063233A"/>
    <w:rsid w:val="00640DD5"/>
    <w:rsid w:val="006427F2"/>
    <w:rsid w:val="00645CF1"/>
    <w:rsid w:val="00652110"/>
    <w:rsid w:val="006863A6"/>
    <w:rsid w:val="006938C1"/>
    <w:rsid w:val="00697EB5"/>
    <w:rsid w:val="006A06B9"/>
    <w:rsid w:val="006D3258"/>
    <w:rsid w:val="006E1485"/>
    <w:rsid w:val="006E1A5F"/>
    <w:rsid w:val="006F4813"/>
    <w:rsid w:val="007056AA"/>
    <w:rsid w:val="00747829"/>
    <w:rsid w:val="007608F5"/>
    <w:rsid w:val="00763C5D"/>
    <w:rsid w:val="00764029"/>
    <w:rsid w:val="007655B6"/>
    <w:rsid w:val="00770104"/>
    <w:rsid w:val="007A2E54"/>
    <w:rsid w:val="007B57B2"/>
    <w:rsid w:val="007B7ACC"/>
    <w:rsid w:val="008034DF"/>
    <w:rsid w:val="00810655"/>
    <w:rsid w:val="00814661"/>
    <w:rsid w:val="0082127E"/>
    <w:rsid w:val="0085166D"/>
    <w:rsid w:val="008536D2"/>
    <w:rsid w:val="00856A11"/>
    <w:rsid w:val="00857010"/>
    <w:rsid w:val="00883537"/>
    <w:rsid w:val="00884CF1"/>
    <w:rsid w:val="00885261"/>
    <w:rsid w:val="00897A86"/>
    <w:rsid w:val="008A1541"/>
    <w:rsid w:val="008B123A"/>
    <w:rsid w:val="008C07D2"/>
    <w:rsid w:val="008E3137"/>
    <w:rsid w:val="00930FA8"/>
    <w:rsid w:val="009410A5"/>
    <w:rsid w:val="00943D67"/>
    <w:rsid w:val="00953AF0"/>
    <w:rsid w:val="0096087B"/>
    <w:rsid w:val="009637F1"/>
    <w:rsid w:val="00967B58"/>
    <w:rsid w:val="00972C36"/>
    <w:rsid w:val="009877BE"/>
    <w:rsid w:val="009909E4"/>
    <w:rsid w:val="009B2F73"/>
    <w:rsid w:val="009B4079"/>
    <w:rsid w:val="009B60F8"/>
    <w:rsid w:val="009B7E2A"/>
    <w:rsid w:val="009D44E8"/>
    <w:rsid w:val="00A01FA7"/>
    <w:rsid w:val="00A105F5"/>
    <w:rsid w:val="00A21EDA"/>
    <w:rsid w:val="00A52C50"/>
    <w:rsid w:val="00A63024"/>
    <w:rsid w:val="00A8395F"/>
    <w:rsid w:val="00A84894"/>
    <w:rsid w:val="00AA20C1"/>
    <w:rsid w:val="00AB7EDF"/>
    <w:rsid w:val="00AC2E50"/>
    <w:rsid w:val="00AF24F8"/>
    <w:rsid w:val="00B020F5"/>
    <w:rsid w:val="00B03484"/>
    <w:rsid w:val="00B0528E"/>
    <w:rsid w:val="00B27DF4"/>
    <w:rsid w:val="00B34A91"/>
    <w:rsid w:val="00B35B80"/>
    <w:rsid w:val="00B65D7D"/>
    <w:rsid w:val="00B665B7"/>
    <w:rsid w:val="00B92407"/>
    <w:rsid w:val="00B93105"/>
    <w:rsid w:val="00B939F5"/>
    <w:rsid w:val="00B96B73"/>
    <w:rsid w:val="00BA62AA"/>
    <w:rsid w:val="00BB0E90"/>
    <w:rsid w:val="00BD1571"/>
    <w:rsid w:val="00BD24F7"/>
    <w:rsid w:val="00BD5E04"/>
    <w:rsid w:val="00BF7AE7"/>
    <w:rsid w:val="00C055FD"/>
    <w:rsid w:val="00C13FFB"/>
    <w:rsid w:val="00C40690"/>
    <w:rsid w:val="00C52114"/>
    <w:rsid w:val="00C567B1"/>
    <w:rsid w:val="00C663F9"/>
    <w:rsid w:val="00C86C88"/>
    <w:rsid w:val="00CC0737"/>
    <w:rsid w:val="00CE7F37"/>
    <w:rsid w:val="00D01017"/>
    <w:rsid w:val="00D010BB"/>
    <w:rsid w:val="00D26ACB"/>
    <w:rsid w:val="00D412FE"/>
    <w:rsid w:val="00D53212"/>
    <w:rsid w:val="00D62B2C"/>
    <w:rsid w:val="00D63B11"/>
    <w:rsid w:val="00D821F5"/>
    <w:rsid w:val="00D84A05"/>
    <w:rsid w:val="00D866D0"/>
    <w:rsid w:val="00D9236E"/>
    <w:rsid w:val="00DC334B"/>
    <w:rsid w:val="00DC68CC"/>
    <w:rsid w:val="00DD3882"/>
    <w:rsid w:val="00DE7B39"/>
    <w:rsid w:val="00DE7BAE"/>
    <w:rsid w:val="00DF3B4F"/>
    <w:rsid w:val="00E02A92"/>
    <w:rsid w:val="00E04BF0"/>
    <w:rsid w:val="00E1162C"/>
    <w:rsid w:val="00E1319D"/>
    <w:rsid w:val="00E7248A"/>
    <w:rsid w:val="00E74B4A"/>
    <w:rsid w:val="00EA343B"/>
    <w:rsid w:val="00EA6638"/>
    <w:rsid w:val="00EB2C8F"/>
    <w:rsid w:val="00EC122E"/>
    <w:rsid w:val="00EE0668"/>
    <w:rsid w:val="00EE3692"/>
    <w:rsid w:val="00EF63A6"/>
    <w:rsid w:val="00F32B89"/>
    <w:rsid w:val="00F40C02"/>
    <w:rsid w:val="00F424B1"/>
    <w:rsid w:val="00F517C4"/>
    <w:rsid w:val="00F60071"/>
    <w:rsid w:val="00F72638"/>
    <w:rsid w:val="00F823EC"/>
    <w:rsid w:val="00F900A3"/>
    <w:rsid w:val="00FD5E4C"/>
    <w:rsid w:val="00FE56FA"/>
    <w:rsid w:val="00FF5E4D"/>
    <w:rsid w:val="00F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3176F1"/>
  <w15:docId w15:val="{8B9AE7EA-CB5A-4FC0-93C5-549337B9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E19C0"/>
    <w:rPr>
      <w:sz w:val="24"/>
      <w:szCs w:val="24"/>
      <w:lang w:eastAsia="ko-KR"/>
    </w:rPr>
  </w:style>
  <w:style w:type="paragraph" w:styleId="Ttulo1">
    <w:name w:val="heading 1"/>
    <w:basedOn w:val="Normal"/>
    <w:next w:val="Normal"/>
    <w:qFormat/>
    <w:rsid w:val="00280A16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1A021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D3E8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5D3E83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5D3E83"/>
  </w:style>
  <w:style w:type="paragraph" w:customStyle="1" w:styleId="Ttulo1-Aula">
    <w:name w:val="Título 1 - Aula"/>
    <w:basedOn w:val="Normal"/>
    <w:rsid w:val="00280A16"/>
    <w:pPr>
      <w:jc w:val="both"/>
    </w:pPr>
    <w:rPr>
      <w:b/>
      <w:sz w:val="28"/>
    </w:rPr>
  </w:style>
  <w:style w:type="paragraph" w:customStyle="1" w:styleId="Ttulo2-Aula">
    <w:name w:val="Título 2 - Aula"/>
    <w:basedOn w:val="Ttulo1-Aula"/>
    <w:rsid w:val="00280A16"/>
    <w:rPr>
      <w:sz w:val="24"/>
    </w:rPr>
  </w:style>
  <w:style w:type="paragraph" w:customStyle="1" w:styleId="Ttulo3-Aula">
    <w:name w:val="Título 3 - Aula"/>
    <w:basedOn w:val="Normal"/>
    <w:rsid w:val="005D3E83"/>
    <w:pPr>
      <w:jc w:val="both"/>
    </w:pPr>
    <w:rPr>
      <w:b/>
      <w:sz w:val="22"/>
      <w:szCs w:val="22"/>
    </w:rPr>
  </w:style>
  <w:style w:type="paragraph" w:customStyle="1" w:styleId="NormalAula">
    <w:name w:val="Normal Aula"/>
    <w:basedOn w:val="Normal"/>
    <w:rsid w:val="005D3E83"/>
    <w:pPr>
      <w:jc w:val="both"/>
    </w:pPr>
    <w:rPr>
      <w:sz w:val="22"/>
      <w:szCs w:val="22"/>
    </w:rPr>
  </w:style>
  <w:style w:type="paragraph" w:styleId="NormalWeb">
    <w:name w:val="Normal (Web)"/>
    <w:basedOn w:val="Normal"/>
    <w:rsid w:val="00511E29"/>
    <w:pPr>
      <w:spacing w:before="100" w:beforeAutospacing="1" w:after="100" w:afterAutospacing="1"/>
    </w:pPr>
  </w:style>
  <w:style w:type="table" w:styleId="Tabelacontempornea">
    <w:name w:val="Table Contemporary"/>
    <w:basedOn w:val="Tabelanormal"/>
    <w:rsid w:val="00930FA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rsid w:val="00E11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rsid w:val="00763C5D"/>
    <w:rPr>
      <w:color w:val="0000FF"/>
      <w:u w:val="single"/>
    </w:rPr>
  </w:style>
  <w:style w:type="character" w:styleId="HiperlinkVisitado">
    <w:name w:val="FollowedHyperlink"/>
    <w:basedOn w:val="Fontepargpadro"/>
    <w:rsid w:val="00763C5D"/>
    <w:rPr>
      <w:color w:val="800080"/>
      <w:u w:val="single"/>
    </w:rPr>
  </w:style>
  <w:style w:type="paragraph" w:customStyle="1" w:styleId="Corpodetexto-Aula">
    <w:name w:val="Corpo de texto - Aula"/>
    <w:basedOn w:val="Corpodetexto"/>
    <w:rsid w:val="00A105F5"/>
    <w:pPr>
      <w:spacing w:after="0"/>
      <w:jc w:val="both"/>
    </w:pPr>
    <w:rPr>
      <w:rFonts w:eastAsia="Times New Roman"/>
      <w:sz w:val="20"/>
      <w:szCs w:val="20"/>
    </w:rPr>
  </w:style>
  <w:style w:type="paragraph" w:customStyle="1" w:styleId="TtuloSecundrio">
    <w:name w:val="Título Secundário"/>
    <w:basedOn w:val="Normal"/>
    <w:rsid w:val="00A105F5"/>
    <w:pPr>
      <w:numPr>
        <w:numId w:val="1"/>
      </w:numPr>
    </w:pPr>
    <w:rPr>
      <w:rFonts w:eastAsia="Times New Roman"/>
      <w:sz w:val="20"/>
      <w:szCs w:val="20"/>
    </w:rPr>
  </w:style>
  <w:style w:type="paragraph" w:styleId="Corpodetexto">
    <w:name w:val="Body Text"/>
    <w:basedOn w:val="Normal"/>
    <w:rsid w:val="00A105F5"/>
    <w:pPr>
      <w:spacing w:after="120"/>
    </w:pPr>
  </w:style>
  <w:style w:type="paragraph" w:customStyle="1" w:styleId="Titulo1-Aula">
    <w:name w:val="Titulo 1 - Aula"/>
    <w:basedOn w:val="Ttulo2"/>
    <w:rsid w:val="001A021E"/>
    <w:pPr>
      <w:jc w:val="center"/>
    </w:pPr>
    <w:rPr>
      <w:rFonts w:ascii="Comic Sans MS" w:eastAsia="Times New Roman" w:hAnsi="Comic Sans MS" w:cs="Times New Roman"/>
      <w:b w:val="0"/>
      <w:bCs w:val="0"/>
      <w:i w:val="0"/>
      <w:iCs w:val="0"/>
      <w:sz w:val="24"/>
      <w:szCs w:val="20"/>
    </w:rPr>
  </w:style>
  <w:style w:type="paragraph" w:styleId="Legenda">
    <w:name w:val="caption"/>
    <w:basedOn w:val="Normal"/>
    <w:next w:val="Normal"/>
    <w:qFormat/>
    <w:rsid w:val="00B27DF4"/>
    <w:pPr>
      <w:spacing w:before="120" w:after="120"/>
    </w:pPr>
    <w:rPr>
      <w:rFonts w:eastAsia="Times New Roman"/>
      <w:b/>
      <w:bCs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rsid w:val="00A52C50"/>
    <w:rPr>
      <w:sz w:val="24"/>
      <w:szCs w:val="24"/>
      <w:lang w:eastAsia="ko-KR"/>
    </w:rPr>
  </w:style>
  <w:style w:type="paragraph" w:styleId="Textodebalo">
    <w:name w:val="Balloon Text"/>
    <w:basedOn w:val="Normal"/>
    <w:link w:val="TextodebaloChar"/>
    <w:rsid w:val="007655B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655B6"/>
    <w:rPr>
      <w:rFonts w:ascii="Tahoma" w:hAnsi="Tahoma" w:cs="Tahoma"/>
      <w:sz w:val="16"/>
      <w:szCs w:val="16"/>
      <w:lang w:eastAsia="ko-KR"/>
    </w:rPr>
  </w:style>
  <w:style w:type="paragraph" w:styleId="PargrafodaLista">
    <w:name w:val="List Paragraph"/>
    <w:basedOn w:val="Normal"/>
    <w:uiPriority w:val="34"/>
    <w:qFormat/>
    <w:rsid w:val="002C2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i.com/multisim/p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rraga\Application%20Data\Microsoft\Modelos\Au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Aula</Template>
  <TotalTime>210</TotalTime>
  <Pages>1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1</vt:lpstr>
    </vt:vector>
  </TitlesOfParts>
  <Company>Parraga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1</dc:title>
  <dc:creator>Parraga</dc:creator>
  <cp:lastModifiedBy>Larissa Espelocin</cp:lastModifiedBy>
  <cp:revision>49</cp:revision>
  <cp:lastPrinted>2013-11-07T16:52:00Z</cp:lastPrinted>
  <dcterms:created xsi:type="dcterms:W3CDTF">2012-10-24T18:22:00Z</dcterms:created>
  <dcterms:modified xsi:type="dcterms:W3CDTF">2017-10-03T17:04:00Z</dcterms:modified>
</cp:coreProperties>
</file>