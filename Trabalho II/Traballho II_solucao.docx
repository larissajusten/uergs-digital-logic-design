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882" w:rsidRDefault="007056AA" w:rsidP="00A84894">
      <w:pPr>
        <w:jc w:val="center"/>
        <w:rPr>
          <w:rFonts w:ascii="Courier New" w:hAnsi="Courier New" w:cs="Courier New"/>
          <w:sz w:val="22"/>
          <w:szCs w:val="21"/>
        </w:rPr>
      </w:pPr>
      <w:r w:rsidRPr="00747829">
        <w:rPr>
          <w:rFonts w:ascii="Courier New" w:hAnsi="Courier New" w:cs="Courier New"/>
          <w:sz w:val="22"/>
          <w:szCs w:val="21"/>
        </w:rPr>
        <w:t xml:space="preserve">TRABALHO </w:t>
      </w:r>
      <w:r w:rsidR="00D53212" w:rsidRPr="00747829">
        <w:rPr>
          <w:rFonts w:ascii="Courier New" w:hAnsi="Courier New" w:cs="Courier New"/>
          <w:sz w:val="22"/>
          <w:szCs w:val="21"/>
        </w:rPr>
        <w:t>I</w:t>
      </w:r>
      <w:r w:rsidRPr="00747829">
        <w:rPr>
          <w:rFonts w:ascii="Courier New" w:hAnsi="Courier New" w:cs="Courier New"/>
          <w:sz w:val="22"/>
          <w:szCs w:val="21"/>
        </w:rPr>
        <w:t>I</w:t>
      </w:r>
      <w:r w:rsidR="00B93105" w:rsidRPr="00747829">
        <w:rPr>
          <w:rFonts w:ascii="Courier New" w:hAnsi="Courier New" w:cs="Courier New"/>
          <w:sz w:val="22"/>
          <w:szCs w:val="21"/>
        </w:rPr>
        <w:t xml:space="preserve"> </w:t>
      </w:r>
      <w:r w:rsidR="00C86C88" w:rsidRPr="00747829">
        <w:rPr>
          <w:rFonts w:ascii="Courier New" w:hAnsi="Courier New" w:cs="Courier New"/>
          <w:sz w:val="22"/>
          <w:szCs w:val="21"/>
        </w:rPr>
        <w:t xml:space="preserve">- </w:t>
      </w:r>
      <w:r w:rsidR="00B93105" w:rsidRPr="00747829">
        <w:rPr>
          <w:rFonts w:ascii="Courier New" w:hAnsi="Courier New" w:cs="Courier New"/>
          <w:sz w:val="22"/>
          <w:szCs w:val="21"/>
        </w:rPr>
        <w:t xml:space="preserve">Individual </w:t>
      </w:r>
    </w:p>
    <w:p w:rsidR="001C1DEC" w:rsidRPr="00747829" w:rsidRDefault="001C1DEC" w:rsidP="00A84894">
      <w:pPr>
        <w:jc w:val="center"/>
        <w:rPr>
          <w:rFonts w:ascii="Courier New" w:hAnsi="Courier New" w:cs="Courier New"/>
          <w:sz w:val="22"/>
          <w:szCs w:val="21"/>
        </w:rPr>
      </w:pPr>
      <w:r>
        <w:rPr>
          <w:rFonts w:ascii="Courier New" w:hAnsi="Courier New" w:cs="Courier New"/>
          <w:sz w:val="22"/>
          <w:szCs w:val="21"/>
        </w:rPr>
        <w:t>DATA DE ENTREGA</w:t>
      </w:r>
    </w:p>
    <w:p w:rsidR="00A84894" w:rsidRPr="00B96B73" w:rsidRDefault="00A84894" w:rsidP="00A84894">
      <w:pPr>
        <w:rPr>
          <w:sz w:val="22"/>
          <w:szCs w:val="21"/>
        </w:rPr>
      </w:pPr>
    </w:p>
    <w:p w:rsidR="008E3137" w:rsidRPr="008E3137" w:rsidRDefault="00BD1571" w:rsidP="008E3137">
      <w:pPr>
        <w:suppressAutoHyphens/>
        <w:jc w:val="both"/>
        <w:rPr>
          <w:rFonts w:ascii="Courier New" w:eastAsia="Times New Roman" w:hAnsi="Courier New" w:cs="Courier New"/>
          <w:sz w:val="22"/>
          <w:szCs w:val="22"/>
          <w:lang w:eastAsia="ar-SA"/>
        </w:rPr>
      </w:pPr>
      <w:r>
        <w:rPr>
          <w:rFonts w:ascii="Courier New" w:eastAsia="Times New Roman" w:hAnsi="Courier New" w:cs="Courier New"/>
          <w:sz w:val="20"/>
          <w:szCs w:val="20"/>
          <w:lang w:eastAsia="ar-SA"/>
        </w:rPr>
        <w:tab/>
      </w:r>
      <w:r w:rsidR="008E3137" w:rsidRPr="008E3137">
        <w:rPr>
          <w:rFonts w:ascii="Courier New" w:eastAsia="Times New Roman" w:hAnsi="Courier New" w:cs="Courier New"/>
          <w:sz w:val="22"/>
          <w:szCs w:val="22"/>
          <w:lang w:eastAsia="ar-SA"/>
        </w:rPr>
        <w:t xml:space="preserve">Projete um decodificador BCD para </w:t>
      </w:r>
      <w:r w:rsidR="008E3137" w:rsidRPr="009D44E8">
        <w:rPr>
          <w:rFonts w:ascii="Courier New" w:eastAsia="Times New Roman" w:hAnsi="Courier New" w:cs="Courier New"/>
          <w:sz w:val="22"/>
          <w:szCs w:val="22"/>
          <w:lang w:eastAsia="ar-SA"/>
        </w:rPr>
        <w:t xml:space="preserve">7segmentos </w:t>
      </w:r>
      <w:r w:rsidR="008E3137" w:rsidRPr="008E3137">
        <w:rPr>
          <w:rFonts w:ascii="Courier New" w:eastAsia="Times New Roman" w:hAnsi="Courier New" w:cs="Courier New"/>
          <w:sz w:val="22"/>
          <w:szCs w:val="22"/>
          <w:lang w:eastAsia="ar-SA"/>
        </w:rPr>
        <w:t>(</w:t>
      </w:r>
      <w:r w:rsidR="008E3137" w:rsidRPr="009D44E8">
        <w:rPr>
          <w:rFonts w:ascii="Courier New" w:eastAsia="Times New Roman" w:hAnsi="Courier New" w:cs="Courier New"/>
          <w:sz w:val="22"/>
          <w:szCs w:val="22"/>
          <w:lang w:eastAsia="ar-SA"/>
        </w:rPr>
        <w:t>Ativo baixo</w:t>
      </w:r>
      <w:r w:rsidR="008E3137" w:rsidRPr="008E3137">
        <w:rPr>
          <w:rFonts w:ascii="Courier New" w:eastAsia="Times New Roman" w:hAnsi="Courier New" w:cs="Courier New"/>
          <w:sz w:val="22"/>
          <w:szCs w:val="22"/>
          <w:lang w:eastAsia="ar-SA"/>
        </w:rPr>
        <w:t xml:space="preserve">). O decodificador indica o grau final baseado na nota. Ou seja, notas entre: </w:t>
      </w:r>
    </w:p>
    <w:p w:rsidR="008E3137" w:rsidRPr="008E3137" w:rsidRDefault="008E3137" w:rsidP="008E3137">
      <w:pPr>
        <w:numPr>
          <w:ilvl w:val="0"/>
          <w:numId w:val="8"/>
        </w:numPr>
        <w:suppressAutoHyphens/>
        <w:jc w:val="both"/>
        <w:rPr>
          <w:rFonts w:ascii="Courier New" w:eastAsia="Times New Roman" w:hAnsi="Courier New" w:cs="Courier New"/>
          <w:sz w:val="22"/>
          <w:szCs w:val="22"/>
          <w:lang w:eastAsia="ar-SA"/>
        </w:rPr>
      </w:pPr>
      <w:r w:rsidRPr="008E3137">
        <w:rPr>
          <w:rFonts w:ascii="Courier New" w:eastAsia="Times New Roman" w:hAnsi="Courier New" w:cs="Courier New"/>
          <w:sz w:val="22"/>
          <w:szCs w:val="22"/>
          <w:lang w:eastAsia="ar-SA"/>
        </w:rPr>
        <w:t>9 Conceito A</w:t>
      </w:r>
      <w:r w:rsidRPr="009D44E8">
        <w:rPr>
          <w:rFonts w:ascii="Courier New" w:eastAsia="Times New Roman" w:hAnsi="Courier New" w:cs="Courier New"/>
          <w:sz w:val="22"/>
          <w:szCs w:val="22"/>
          <w:lang w:eastAsia="ar-SA"/>
        </w:rPr>
        <w:t xml:space="preserve"> </w:t>
      </w:r>
    </w:p>
    <w:p w:rsidR="008E3137" w:rsidRPr="009D44E8" w:rsidRDefault="008E3137" w:rsidP="008E3137">
      <w:pPr>
        <w:numPr>
          <w:ilvl w:val="0"/>
          <w:numId w:val="8"/>
        </w:numPr>
        <w:suppressAutoHyphens/>
        <w:jc w:val="both"/>
        <w:rPr>
          <w:rFonts w:ascii="Courier New" w:eastAsia="Times New Roman" w:hAnsi="Courier New" w:cs="Courier New"/>
          <w:sz w:val="22"/>
          <w:szCs w:val="22"/>
          <w:lang w:eastAsia="ar-SA"/>
        </w:rPr>
      </w:pPr>
      <w:r w:rsidRPr="009D44E8">
        <w:rPr>
          <w:rFonts w:ascii="Courier New" w:eastAsia="Times New Roman" w:hAnsi="Courier New" w:cs="Courier New"/>
          <w:sz w:val="22"/>
          <w:szCs w:val="22"/>
          <w:lang w:eastAsia="ar-SA"/>
        </w:rPr>
        <w:t>8</w:t>
      </w:r>
      <w:r w:rsidRPr="008E3137">
        <w:rPr>
          <w:rFonts w:ascii="Courier New" w:eastAsia="Times New Roman" w:hAnsi="Courier New" w:cs="Courier New"/>
          <w:sz w:val="22"/>
          <w:szCs w:val="22"/>
          <w:lang w:eastAsia="ar-SA"/>
        </w:rPr>
        <w:t xml:space="preserve"> Conceito B</w:t>
      </w:r>
      <w:r w:rsidRPr="009D44E8">
        <w:rPr>
          <w:rFonts w:ascii="Courier New" w:eastAsia="Times New Roman" w:hAnsi="Courier New" w:cs="Courier New"/>
          <w:sz w:val="22"/>
          <w:szCs w:val="22"/>
          <w:lang w:eastAsia="ar-SA"/>
        </w:rPr>
        <w:t xml:space="preserve"> (b</w:t>
      </w:r>
      <w:r w:rsidR="00B03484" w:rsidRPr="009D44E8">
        <w:rPr>
          <w:rFonts w:ascii="Courier New" w:eastAsia="Times New Roman" w:hAnsi="Courier New" w:cs="Courier New"/>
          <w:sz w:val="22"/>
          <w:szCs w:val="22"/>
          <w:lang w:eastAsia="ar-SA"/>
        </w:rPr>
        <w:t xml:space="preserve"> – </w:t>
      </w:r>
      <w:r w:rsidR="003A0DF1" w:rsidRPr="009D44E8">
        <w:rPr>
          <w:rFonts w:ascii="Courier New" w:eastAsia="Times New Roman" w:hAnsi="Courier New" w:cs="Courier New"/>
          <w:sz w:val="22"/>
          <w:szCs w:val="22"/>
          <w:lang w:eastAsia="ar-SA"/>
        </w:rPr>
        <w:t>minúsculo</w:t>
      </w:r>
      <w:r w:rsidR="00B03484" w:rsidRPr="009D44E8">
        <w:rPr>
          <w:rFonts w:ascii="Courier New" w:eastAsia="Times New Roman" w:hAnsi="Courier New" w:cs="Courier New"/>
          <w:sz w:val="22"/>
          <w:szCs w:val="22"/>
          <w:lang w:eastAsia="ar-SA"/>
        </w:rPr>
        <w:t xml:space="preserve"> no display</w:t>
      </w:r>
      <w:r w:rsidRPr="009D44E8">
        <w:rPr>
          <w:rFonts w:ascii="Courier New" w:eastAsia="Times New Roman" w:hAnsi="Courier New" w:cs="Courier New"/>
          <w:sz w:val="22"/>
          <w:szCs w:val="22"/>
          <w:lang w:eastAsia="ar-SA"/>
        </w:rPr>
        <w:t>)</w:t>
      </w:r>
    </w:p>
    <w:p w:rsidR="008E3137" w:rsidRPr="008E3137" w:rsidRDefault="008E3137" w:rsidP="008E3137">
      <w:pPr>
        <w:numPr>
          <w:ilvl w:val="0"/>
          <w:numId w:val="8"/>
        </w:numPr>
        <w:suppressAutoHyphens/>
        <w:jc w:val="both"/>
        <w:rPr>
          <w:rFonts w:ascii="Courier New" w:eastAsia="Times New Roman" w:hAnsi="Courier New" w:cs="Courier New"/>
          <w:sz w:val="22"/>
          <w:szCs w:val="22"/>
          <w:lang w:eastAsia="ar-SA"/>
        </w:rPr>
      </w:pPr>
      <w:r w:rsidRPr="009D44E8">
        <w:rPr>
          <w:rFonts w:ascii="Courier New" w:eastAsia="Times New Roman" w:hAnsi="Courier New" w:cs="Courier New"/>
          <w:sz w:val="22"/>
          <w:szCs w:val="22"/>
          <w:lang w:eastAsia="ar-SA"/>
        </w:rPr>
        <w:t>7</w:t>
      </w:r>
      <w:r w:rsidRPr="008E3137">
        <w:rPr>
          <w:rFonts w:ascii="Courier New" w:eastAsia="Times New Roman" w:hAnsi="Courier New" w:cs="Courier New"/>
          <w:sz w:val="22"/>
          <w:szCs w:val="22"/>
          <w:lang w:eastAsia="ar-SA"/>
        </w:rPr>
        <w:t xml:space="preserve"> Conceito </w:t>
      </w:r>
      <w:r w:rsidRPr="009D44E8">
        <w:rPr>
          <w:rFonts w:ascii="Courier New" w:eastAsia="Times New Roman" w:hAnsi="Courier New" w:cs="Courier New"/>
          <w:sz w:val="22"/>
          <w:szCs w:val="22"/>
          <w:lang w:eastAsia="ar-SA"/>
        </w:rPr>
        <w:t>C</w:t>
      </w:r>
    </w:p>
    <w:p w:rsidR="008E3137" w:rsidRPr="008E3137" w:rsidRDefault="008E3137" w:rsidP="008E3137">
      <w:pPr>
        <w:numPr>
          <w:ilvl w:val="0"/>
          <w:numId w:val="8"/>
        </w:numPr>
        <w:suppressAutoHyphens/>
        <w:jc w:val="both"/>
        <w:rPr>
          <w:rFonts w:ascii="Courier New" w:eastAsia="Times New Roman" w:hAnsi="Courier New" w:cs="Courier New"/>
          <w:sz w:val="22"/>
          <w:szCs w:val="22"/>
          <w:lang w:eastAsia="ar-SA"/>
        </w:rPr>
      </w:pPr>
      <w:r w:rsidRPr="009D44E8">
        <w:rPr>
          <w:rFonts w:ascii="Courier New" w:eastAsia="Times New Roman" w:hAnsi="Courier New" w:cs="Courier New"/>
          <w:sz w:val="22"/>
          <w:szCs w:val="22"/>
          <w:lang w:eastAsia="ar-SA"/>
        </w:rPr>
        <w:t xml:space="preserve">6 </w:t>
      </w:r>
      <w:r w:rsidRPr="008E3137">
        <w:rPr>
          <w:rFonts w:ascii="Courier New" w:eastAsia="Times New Roman" w:hAnsi="Courier New" w:cs="Courier New"/>
          <w:sz w:val="22"/>
          <w:szCs w:val="22"/>
          <w:lang w:eastAsia="ar-SA"/>
        </w:rPr>
        <w:t>Exame</w:t>
      </w:r>
      <w:r w:rsidRPr="009D44E8">
        <w:rPr>
          <w:rFonts w:ascii="Courier New" w:eastAsia="Times New Roman" w:hAnsi="Courier New" w:cs="Courier New"/>
          <w:sz w:val="22"/>
          <w:szCs w:val="22"/>
          <w:lang w:eastAsia="ar-SA"/>
        </w:rPr>
        <w:t xml:space="preserve"> (E)</w:t>
      </w:r>
    </w:p>
    <w:p w:rsidR="008E3137" w:rsidRPr="009D44E8" w:rsidRDefault="008E3137" w:rsidP="008E3137">
      <w:pPr>
        <w:numPr>
          <w:ilvl w:val="0"/>
          <w:numId w:val="8"/>
        </w:numPr>
        <w:suppressAutoHyphens/>
        <w:jc w:val="both"/>
        <w:rPr>
          <w:rFonts w:ascii="Courier New" w:eastAsia="Times New Roman" w:hAnsi="Courier New" w:cs="Courier New"/>
          <w:sz w:val="22"/>
          <w:szCs w:val="22"/>
          <w:lang w:eastAsia="ar-SA"/>
        </w:rPr>
      </w:pPr>
      <w:r w:rsidRPr="008E3137">
        <w:rPr>
          <w:rFonts w:ascii="Courier New" w:eastAsia="Times New Roman" w:hAnsi="Courier New" w:cs="Courier New"/>
          <w:sz w:val="22"/>
          <w:szCs w:val="22"/>
          <w:lang w:eastAsia="ar-SA"/>
        </w:rPr>
        <w:t>&lt;</w:t>
      </w:r>
      <w:r w:rsidR="009D44E8">
        <w:rPr>
          <w:rFonts w:ascii="Courier New" w:eastAsia="Times New Roman" w:hAnsi="Courier New" w:cs="Courier New"/>
          <w:sz w:val="22"/>
          <w:szCs w:val="22"/>
          <w:lang w:eastAsia="ar-SA"/>
        </w:rPr>
        <w:t>=</w:t>
      </w:r>
      <w:r w:rsidRPr="009D44E8">
        <w:rPr>
          <w:rFonts w:ascii="Courier New" w:eastAsia="Times New Roman" w:hAnsi="Courier New" w:cs="Courier New"/>
          <w:sz w:val="22"/>
          <w:szCs w:val="22"/>
          <w:lang w:eastAsia="ar-SA"/>
        </w:rPr>
        <w:t>5</w:t>
      </w:r>
      <w:r w:rsidRPr="008E3137">
        <w:rPr>
          <w:rFonts w:ascii="Courier New" w:eastAsia="Times New Roman" w:hAnsi="Courier New" w:cs="Courier New"/>
          <w:sz w:val="22"/>
          <w:szCs w:val="22"/>
          <w:lang w:eastAsia="ar-SA"/>
        </w:rPr>
        <w:t xml:space="preserve"> Conceito</w:t>
      </w:r>
      <w:r w:rsidR="00125854" w:rsidRPr="009D44E8">
        <w:rPr>
          <w:rFonts w:ascii="Courier New" w:eastAsia="Times New Roman" w:hAnsi="Courier New" w:cs="Courier New"/>
          <w:sz w:val="22"/>
          <w:szCs w:val="22"/>
          <w:lang w:eastAsia="ar-SA"/>
        </w:rPr>
        <w:t xml:space="preserve"> </w:t>
      </w:r>
      <w:r w:rsidR="004E03ED" w:rsidRPr="009D44E8">
        <w:rPr>
          <w:rFonts w:ascii="Courier New" w:eastAsia="Times New Roman" w:hAnsi="Courier New" w:cs="Courier New"/>
          <w:sz w:val="22"/>
          <w:szCs w:val="22"/>
          <w:lang w:eastAsia="ar-SA"/>
        </w:rPr>
        <w:t>D</w:t>
      </w:r>
      <w:r w:rsidR="003A0DF1" w:rsidRPr="009D44E8">
        <w:rPr>
          <w:rFonts w:ascii="Courier New" w:eastAsia="Times New Roman" w:hAnsi="Courier New" w:cs="Courier New"/>
          <w:sz w:val="22"/>
          <w:szCs w:val="22"/>
          <w:lang w:eastAsia="ar-SA"/>
        </w:rPr>
        <w:t xml:space="preserve"> (d – minúsculo no display)</w:t>
      </w:r>
    </w:p>
    <w:p w:rsidR="00247C9F" w:rsidRPr="008E3137" w:rsidRDefault="00B939F5" w:rsidP="008E3137">
      <w:pPr>
        <w:numPr>
          <w:ilvl w:val="0"/>
          <w:numId w:val="8"/>
        </w:numPr>
        <w:suppressAutoHyphens/>
        <w:jc w:val="both"/>
        <w:rPr>
          <w:rFonts w:ascii="Courier New" w:eastAsia="Times New Roman" w:hAnsi="Courier New" w:cs="Courier New"/>
          <w:sz w:val="22"/>
          <w:szCs w:val="22"/>
          <w:lang w:eastAsia="ar-SA"/>
        </w:rPr>
      </w:pPr>
      <w:r w:rsidRPr="009D44E8">
        <w:rPr>
          <w:rFonts w:ascii="Courier New" w:eastAsia="Times New Roman" w:hAnsi="Courier New" w:cs="Courier New"/>
          <w:sz w:val="22"/>
          <w:szCs w:val="22"/>
          <w:lang w:eastAsia="ar-SA"/>
        </w:rPr>
        <w:t>Códigos</w:t>
      </w:r>
      <w:r w:rsidR="00247C9F" w:rsidRPr="009D44E8">
        <w:rPr>
          <w:rFonts w:ascii="Courier New" w:eastAsia="Times New Roman" w:hAnsi="Courier New" w:cs="Courier New"/>
          <w:sz w:val="22"/>
          <w:szCs w:val="22"/>
          <w:lang w:eastAsia="ar-SA"/>
        </w:rPr>
        <w:t xml:space="preserve"> inválidos </w:t>
      </w:r>
      <w:r w:rsidRPr="009D44E8">
        <w:rPr>
          <w:rFonts w:ascii="Courier New" w:eastAsia="Times New Roman" w:hAnsi="Courier New" w:cs="Courier New"/>
          <w:sz w:val="22"/>
          <w:szCs w:val="22"/>
          <w:lang w:eastAsia="ar-SA"/>
        </w:rPr>
        <w:t>(</w:t>
      </w:r>
      <w:r w:rsidR="0051602C" w:rsidRPr="009D44E8">
        <w:rPr>
          <w:rFonts w:ascii="Courier New" w:eastAsia="Times New Roman" w:hAnsi="Courier New" w:cs="Courier New"/>
          <w:sz w:val="22"/>
          <w:szCs w:val="22"/>
          <w:lang w:eastAsia="ar-SA"/>
        </w:rPr>
        <w:t>I)</w:t>
      </w:r>
    </w:p>
    <w:p w:rsidR="008E3137" w:rsidRPr="009D44E8" w:rsidRDefault="008E3137" w:rsidP="00B0528E">
      <w:pPr>
        <w:rPr>
          <w:rFonts w:ascii="Garamond" w:eastAsia="Times New Roman" w:hAnsi="Garamond" w:cs="Courier New"/>
          <w:sz w:val="22"/>
          <w:szCs w:val="22"/>
          <w:lang w:eastAsia="ar-SA"/>
        </w:rPr>
      </w:pPr>
    </w:p>
    <w:p w:rsidR="004C0167" w:rsidRPr="009D44E8" w:rsidRDefault="004C0167" w:rsidP="00B0528E">
      <w:pPr>
        <w:rPr>
          <w:rFonts w:ascii="Courier New" w:eastAsia="Times New Roman" w:hAnsi="Courier New" w:cs="Courier New"/>
          <w:sz w:val="22"/>
          <w:szCs w:val="22"/>
          <w:lang w:eastAsia="ar-SA"/>
        </w:rPr>
      </w:pPr>
      <w:r w:rsidRPr="009D44E8">
        <w:rPr>
          <w:rFonts w:ascii="Courier New" w:eastAsia="Times New Roman" w:hAnsi="Courier New" w:cs="Courier New"/>
          <w:sz w:val="22"/>
          <w:szCs w:val="22"/>
          <w:lang w:eastAsia="ar-SA"/>
        </w:rPr>
        <w:tab/>
        <w:t xml:space="preserve">As entradas </w:t>
      </w:r>
      <w:r w:rsidR="0063233A" w:rsidRPr="009D44E8">
        <w:rPr>
          <w:rFonts w:ascii="Courier New" w:eastAsia="Times New Roman" w:hAnsi="Courier New" w:cs="Courier New"/>
          <w:sz w:val="22"/>
          <w:szCs w:val="22"/>
          <w:lang w:eastAsia="ar-SA"/>
        </w:rPr>
        <w:t xml:space="preserve">das notas devem ser feitas por chaves. </w:t>
      </w:r>
    </w:p>
    <w:p w:rsidR="004C0167" w:rsidRPr="009D44E8" w:rsidRDefault="004C0167" w:rsidP="00B0528E">
      <w:pPr>
        <w:rPr>
          <w:rFonts w:ascii="Garamond" w:eastAsia="Times New Roman" w:hAnsi="Garamond" w:cs="Courier New"/>
          <w:sz w:val="22"/>
          <w:szCs w:val="22"/>
          <w:lang w:eastAsia="ar-SA"/>
        </w:rPr>
      </w:pPr>
    </w:p>
    <w:p w:rsidR="00B92407" w:rsidRPr="009D44E8" w:rsidRDefault="00B92407" w:rsidP="00B92407">
      <w:pPr>
        <w:rPr>
          <w:rFonts w:ascii="Courier New" w:hAnsi="Courier New" w:cs="Courier New"/>
          <w:sz w:val="22"/>
          <w:szCs w:val="22"/>
        </w:rPr>
      </w:pPr>
      <w:r w:rsidRPr="009D44E8">
        <w:rPr>
          <w:rFonts w:ascii="Courier New" w:hAnsi="Courier New" w:cs="Courier New"/>
          <w:sz w:val="22"/>
          <w:szCs w:val="22"/>
        </w:rPr>
        <w:t>O trabalho</w:t>
      </w:r>
      <w:r w:rsidR="00206BDB">
        <w:rPr>
          <w:rFonts w:ascii="Courier New" w:hAnsi="Courier New" w:cs="Courier New"/>
          <w:sz w:val="22"/>
          <w:szCs w:val="22"/>
        </w:rPr>
        <w:t xml:space="preserve"> (relatório)</w:t>
      </w:r>
      <w:r w:rsidRPr="009D44E8">
        <w:rPr>
          <w:rFonts w:ascii="Courier New" w:hAnsi="Courier New" w:cs="Courier New"/>
          <w:sz w:val="22"/>
          <w:szCs w:val="22"/>
        </w:rPr>
        <w:t xml:space="preserve"> </w:t>
      </w:r>
      <w:r w:rsidR="003A0DF1" w:rsidRPr="009D44E8">
        <w:rPr>
          <w:rFonts w:ascii="Courier New" w:hAnsi="Courier New" w:cs="Courier New"/>
          <w:sz w:val="22"/>
          <w:szCs w:val="22"/>
        </w:rPr>
        <w:t xml:space="preserve">entregue </w:t>
      </w:r>
      <w:r w:rsidRPr="009D44E8">
        <w:rPr>
          <w:rFonts w:ascii="Courier New" w:hAnsi="Courier New" w:cs="Courier New"/>
          <w:sz w:val="22"/>
          <w:szCs w:val="22"/>
        </w:rPr>
        <w:t>deve conter</w:t>
      </w:r>
      <w:r w:rsidR="003A0DF1" w:rsidRPr="009D44E8">
        <w:rPr>
          <w:rFonts w:ascii="Courier New" w:hAnsi="Courier New" w:cs="Courier New"/>
          <w:sz w:val="22"/>
          <w:szCs w:val="22"/>
        </w:rPr>
        <w:t xml:space="preserve"> </w:t>
      </w:r>
      <w:r w:rsidRPr="009D44E8">
        <w:rPr>
          <w:rFonts w:ascii="Courier New" w:hAnsi="Courier New" w:cs="Courier New"/>
          <w:sz w:val="22"/>
          <w:szCs w:val="22"/>
        </w:rPr>
        <w:t>:</w:t>
      </w:r>
    </w:p>
    <w:p w:rsidR="00B92407" w:rsidRDefault="00B92407" w:rsidP="00B92407">
      <w:pPr>
        <w:pStyle w:val="PargrafodaLista"/>
        <w:numPr>
          <w:ilvl w:val="0"/>
          <w:numId w:val="7"/>
        </w:numPr>
        <w:rPr>
          <w:rFonts w:ascii="Courier New" w:hAnsi="Courier New" w:cs="Courier New"/>
          <w:sz w:val="22"/>
          <w:szCs w:val="22"/>
        </w:rPr>
      </w:pPr>
      <w:r w:rsidRPr="009D44E8">
        <w:rPr>
          <w:rFonts w:ascii="Courier New" w:hAnsi="Courier New" w:cs="Courier New"/>
          <w:sz w:val="22"/>
          <w:szCs w:val="22"/>
        </w:rPr>
        <w:t xml:space="preserve">o desenvolvimento do </w:t>
      </w:r>
      <w:r w:rsidR="003A0DF1" w:rsidRPr="009D44E8">
        <w:rPr>
          <w:rFonts w:ascii="Courier New" w:hAnsi="Courier New" w:cs="Courier New"/>
          <w:sz w:val="22"/>
          <w:szCs w:val="22"/>
        </w:rPr>
        <w:t>decodificador</w:t>
      </w:r>
    </w:p>
    <w:p w:rsidR="00885261" w:rsidRPr="009D44E8" w:rsidRDefault="000E757C" w:rsidP="00B92407">
      <w:pPr>
        <w:pStyle w:val="PargrafodaLista"/>
        <w:numPr>
          <w:ilvl w:val="0"/>
          <w:numId w:val="7"/>
        </w:num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Simplificação</w:t>
      </w:r>
      <w:r w:rsidR="00885261">
        <w:rPr>
          <w:rFonts w:ascii="Courier New" w:hAnsi="Courier New" w:cs="Courier New"/>
          <w:sz w:val="22"/>
          <w:szCs w:val="22"/>
        </w:rPr>
        <w:t xml:space="preserve"> usando mapa de K</w:t>
      </w:r>
    </w:p>
    <w:p w:rsidR="00B92407" w:rsidRPr="009D44E8" w:rsidRDefault="00B92407" w:rsidP="00B92407">
      <w:pPr>
        <w:pStyle w:val="PargrafodaLista"/>
        <w:numPr>
          <w:ilvl w:val="0"/>
          <w:numId w:val="7"/>
        </w:numPr>
        <w:rPr>
          <w:rFonts w:ascii="Courier New" w:hAnsi="Courier New" w:cs="Courier New"/>
          <w:sz w:val="22"/>
          <w:szCs w:val="22"/>
        </w:rPr>
      </w:pPr>
      <w:r w:rsidRPr="009D44E8">
        <w:rPr>
          <w:rFonts w:ascii="Courier New" w:hAnsi="Courier New" w:cs="Courier New"/>
          <w:sz w:val="22"/>
          <w:szCs w:val="22"/>
        </w:rPr>
        <w:t xml:space="preserve">o projeto (usando o simulador) </w:t>
      </w:r>
    </w:p>
    <w:p w:rsidR="00B92407" w:rsidRPr="009D44E8" w:rsidRDefault="00B92407" w:rsidP="00B92407">
      <w:pPr>
        <w:pStyle w:val="PargrafodaLista"/>
        <w:numPr>
          <w:ilvl w:val="0"/>
          <w:numId w:val="7"/>
        </w:numPr>
        <w:rPr>
          <w:rFonts w:ascii="Courier New" w:hAnsi="Courier New" w:cs="Courier New"/>
          <w:sz w:val="22"/>
          <w:szCs w:val="22"/>
        </w:rPr>
      </w:pPr>
      <w:r w:rsidRPr="009D44E8">
        <w:rPr>
          <w:rFonts w:ascii="Courier New" w:hAnsi="Courier New" w:cs="Courier New"/>
          <w:sz w:val="22"/>
          <w:szCs w:val="22"/>
        </w:rPr>
        <w:t xml:space="preserve">a simulação </w:t>
      </w:r>
    </w:p>
    <w:p w:rsidR="003A0DF1" w:rsidRPr="009D44E8" w:rsidRDefault="003A0DF1" w:rsidP="00B92407">
      <w:pPr>
        <w:pStyle w:val="PargrafodaLista"/>
        <w:numPr>
          <w:ilvl w:val="0"/>
          <w:numId w:val="7"/>
        </w:numPr>
        <w:rPr>
          <w:rFonts w:ascii="Courier New" w:hAnsi="Courier New" w:cs="Courier New"/>
          <w:sz w:val="22"/>
          <w:szCs w:val="22"/>
        </w:rPr>
      </w:pPr>
      <w:r w:rsidRPr="009D44E8">
        <w:rPr>
          <w:rFonts w:ascii="Courier New" w:hAnsi="Courier New" w:cs="Courier New"/>
          <w:sz w:val="22"/>
          <w:szCs w:val="22"/>
        </w:rPr>
        <w:t>Introdução, conclusão</w:t>
      </w:r>
      <w:r w:rsidR="00206BDB">
        <w:rPr>
          <w:rFonts w:ascii="Courier New" w:hAnsi="Courier New" w:cs="Courier New"/>
          <w:sz w:val="22"/>
          <w:szCs w:val="22"/>
        </w:rPr>
        <w:t>, desenvolvimento</w:t>
      </w:r>
      <w:r w:rsidRPr="009D44E8">
        <w:rPr>
          <w:rFonts w:ascii="Courier New" w:hAnsi="Courier New" w:cs="Courier New"/>
          <w:sz w:val="22"/>
          <w:szCs w:val="22"/>
        </w:rPr>
        <w:t>.</w:t>
      </w:r>
    </w:p>
    <w:p w:rsidR="003A0DF1" w:rsidRPr="009D44E8" w:rsidRDefault="003A0DF1" w:rsidP="003A0DF1">
      <w:pPr>
        <w:rPr>
          <w:rFonts w:ascii="Courier New" w:hAnsi="Courier New" w:cs="Courier New"/>
          <w:sz w:val="22"/>
          <w:szCs w:val="22"/>
        </w:rPr>
      </w:pPr>
    </w:p>
    <w:p w:rsidR="003A0DF1" w:rsidRPr="009D44E8" w:rsidRDefault="003A0DF1" w:rsidP="003A0DF1">
      <w:pPr>
        <w:rPr>
          <w:rFonts w:ascii="Courier New" w:hAnsi="Courier New" w:cs="Courier New"/>
          <w:sz w:val="22"/>
          <w:szCs w:val="22"/>
        </w:rPr>
      </w:pPr>
    </w:p>
    <w:p w:rsidR="00B92407" w:rsidRPr="009D44E8" w:rsidRDefault="00B92407" w:rsidP="00B92407">
      <w:pPr>
        <w:rPr>
          <w:rFonts w:ascii="Courier New" w:hAnsi="Courier New" w:cs="Courier New"/>
          <w:sz w:val="22"/>
          <w:szCs w:val="22"/>
        </w:rPr>
      </w:pPr>
      <w:r w:rsidRPr="009D44E8">
        <w:rPr>
          <w:rFonts w:ascii="Courier New" w:hAnsi="Courier New" w:cs="Courier New"/>
          <w:sz w:val="22"/>
          <w:szCs w:val="22"/>
        </w:rPr>
        <w:t xml:space="preserve"> Em relação ao simulador, pode ser:</w:t>
      </w:r>
    </w:p>
    <w:p w:rsidR="00B92407" w:rsidRPr="009D44E8" w:rsidRDefault="00B92407" w:rsidP="00B92407">
      <w:pPr>
        <w:rPr>
          <w:rFonts w:ascii="Courier New" w:hAnsi="Courier New" w:cs="Courier New"/>
          <w:sz w:val="22"/>
          <w:szCs w:val="22"/>
        </w:rPr>
      </w:pPr>
      <w:r w:rsidRPr="009D44E8">
        <w:rPr>
          <w:rFonts w:ascii="Courier New" w:hAnsi="Courier New" w:cs="Courier New"/>
          <w:sz w:val="22"/>
          <w:szCs w:val="22"/>
        </w:rPr>
        <w:tab/>
        <w:t xml:space="preserve">a) Multisim - </w:t>
      </w:r>
      <w:hyperlink r:id="rId7" w:history="1">
        <w:r w:rsidRPr="009D44E8">
          <w:rPr>
            <w:rStyle w:val="Hyperlink"/>
            <w:rFonts w:ascii="Courier New" w:hAnsi="Courier New" w:cs="Courier New"/>
            <w:sz w:val="22"/>
            <w:szCs w:val="22"/>
          </w:rPr>
          <w:t>http://www.ni.com/multisim/pt/</w:t>
        </w:r>
      </w:hyperlink>
      <w:r w:rsidRPr="009D44E8">
        <w:rPr>
          <w:rFonts w:ascii="Courier New" w:hAnsi="Courier New" w:cs="Courier New"/>
          <w:sz w:val="22"/>
          <w:szCs w:val="22"/>
        </w:rPr>
        <w:t xml:space="preserve"> </w:t>
      </w:r>
    </w:p>
    <w:p w:rsidR="00B92407" w:rsidRPr="009D44E8" w:rsidRDefault="00B92407" w:rsidP="00B92407">
      <w:pPr>
        <w:rPr>
          <w:rFonts w:ascii="Courier New" w:hAnsi="Courier New" w:cs="Courier New"/>
          <w:sz w:val="22"/>
          <w:szCs w:val="22"/>
        </w:rPr>
      </w:pPr>
      <w:r w:rsidRPr="009D44E8">
        <w:rPr>
          <w:rFonts w:ascii="Courier New" w:hAnsi="Courier New" w:cs="Courier New"/>
          <w:sz w:val="22"/>
          <w:szCs w:val="22"/>
        </w:rPr>
        <w:tab/>
        <w:t>b) MicroCap</w:t>
      </w:r>
    </w:p>
    <w:p w:rsidR="00B92407" w:rsidRPr="009D44E8" w:rsidRDefault="00B92407" w:rsidP="00B92407">
      <w:pPr>
        <w:rPr>
          <w:rFonts w:ascii="Courier New" w:hAnsi="Courier New" w:cs="Courier New"/>
          <w:sz w:val="22"/>
          <w:szCs w:val="22"/>
        </w:rPr>
      </w:pPr>
      <w:r w:rsidRPr="009D44E8">
        <w:rPr>
          <w:rFonts w:ascii="Courier New" w:hAnsi="Courier New" w:cs="Courier New"/>
          <w:sz w:val="22"/>
          <w:szCs w:val="22"/>
        </w:rPr>
        <w:tab/>
        <w:t xml:space="preserve">c) ISE – Esta ferramenta o prof. João Fragoso deve usar com vocês nas disciplinas seguintes. </w:t>
      </w:r>
    </w:p>
    <w:p w:rsidR="00B92407" w:rsidRPr="009D44E8" w:rsidRDefault="00B92407" w:rsidP="00B92407">
      <w:pPr>
        <w:rPr>
          <w:rFonts w:ascii="Courier New" w:hAnsi="Courier New" w:cs="Courier New"/>
          <w:sz w:val="22"/>
          <w:szCs w:val="22"/>
        </w:rPr>
      </w:pPr>
      <w:r w:rsidRPr="009D44E8">
        <w:rPr>
          <w:rFonts w:ascii="Courier New" w:hAnsi="Courier New" w:cs="Courier New"/>
          <w:sz w:val="22"/>
          <w:szCs w:val="22"/>
        </w:rPr>
        <w:tab/>
        <w:t xml:space="preserve">d) Outro. </w:t>
      </w:r>
    </w:p>
    <w:p w:rsidR="00EE3692" w:rsidRDefault="00EE3692" w:rsidP="00B96B73">
      <w:pPr>
        <w:rPr>
          <w:rFonts w:ascii="Courier New" w:hAnsi="Courier New" w:cs="Courier New"/>
          <w:sz w:val="22"/>
          <w:szCs w:val="22"/>
        </w:rPr>
      </w:pPr>
    </w:p>
    <w:p w:rsidR="00EC122E" w:rsidRDefault="00267F78">
      <w:pPr>
        <w:rPr>
          <w:rFonts w:ascii="Courier New" w:hAnsi="Courier New" w:cs="Courier New"/>
          <w:sz w:val="22"/>
          <w:szCs w:val="22"/>
        </w:rPr>
      </w:pPr>
      <w:r w:rsidRPr="00267F78">
        <w:rPr>
          <w:rFonts w:ascii="Courier New" w:hAnsi="Courier New" w:cs="Courier New"/>
          <w:noProof/>
          <w:sz w:val="22"/>
          <w:szCs w:val="22"/>
          <w:lang w:eastAsia="pt-BR"/>
        </w:rPr>
        <w:drawing>
          <wp:inline distT="0" distB="0" distL="0" distR="0">
            <wp:extent cx="4470356" cy="1240972"/>
            <wp:effectExtent l="19050" t="0" r="6394" b="0"/>
            <wp:docPr id="2" name="Imagem 1" descr="09-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6" name="Picture 6" descr="09-0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064" cy="1243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C2C53" w:rsidRDefault="003C2C53">
      <w:pPr>
        <w:rPr>
          <w:rFonts w:ascii="Courier New" w:hAnsi="Courier New" w:cs="Courier New"/>
          <w:sz w:val="22"/>
          <w:szCs w:val="22"/>
        </w:rPr>
      </w:pPr>
    </w:p>
    <w:p w:rsidR="003C2C53" w:rsidRDefault="003C2C53">
      <w:pPr>
        <w:rPr>
          <w:rFonts w:ascii="Courier New" w:hAnsi="Courier New" w:cs="Courier New"/>
          <w:sz w:val="22"/>
          <w:szCs w:val="22"/>
        </w:rPr>
      </w:pPr>
    </w:p>
    <w:p w:rsidR="003C2C53" w:rsidRDefault="003C2C53">
      <w:pPr>
        <w:rPr>
          <w:rFonts w:ascii="Courier New" w:hAnsi="Courier New" w:cs="Courier New"/>
          <w:sz w:val="22"/>
          <w:szCs w:val="22"/>
        </w:rPr>
      </w:pPr>
    </w:p>
    <w:p w:rsidR="003C2C53" w:rsidRDefault="003C2C53">
      <w:pPr>
        <w:rPr>
          <w:rFonts w:ascii="Courier New" w:hAnsi="Courier New" w:cs="Courier New"/>
          <w:sz w:val="22"/>
          <w:szCs w:val="22"/>
        </w:rPr>
      </w:pPr>
    </w:p>
    <w:p w:rsidR="003C2C53" w:rsidRDefault="003C2C53">
      <w:pPr>
        <w:rPr>
          <w:rFonts w:ascii="Courier New" w:hAnsi="Courier New" w:cs="Courier New"/>
          <w:sz w:val="22"/>
          <w:szCs w:val="22"/>
        </w:rPr>
      </w:pPr>
    </w:p>
    <w:p w:rsidR="003C2C53" w:rsidRDefault="003C2C53">
      <w:pPr>
        <w:rPr>
          <w:rFonts w:ascii="Courier New" w:hAnsi="Courier New" w:cs="Courier New"/>
          <w:sz w:val="22"/>
          <w:szCs w:val="22"/>
        </w:rPr>
      </w:pPr>
    </w:p>
    <w:p w:rsidR="003C2C53" w:rsidRDefault="003C2C53">
      <w:pPr>
        <w:rPr>
          <w:rFonts w:ascii="Courier New" w:hAnsi="Courier New" w:cs="Courier New"/>
          <w:sz w:val="22"/>
          <w:szCs w:val="22"/>
        </w:rPr>
      </w:pPr>
    </w:p>
    <w:p w:rsidR="003C2C53" w:rsidRDefault="003C2C53">
      <w:pPr>
        <w:rPr>
          <w:rFonts w:ascii="Courier New" w:hAnsi="Courier New" w:cs="Courier New"/>
          <w:sz w:val="22"/>
          <w:szCs w:val="22"/>
        </w:rPr>
      </w:pPr>
    </w:p>
    <w:p w:rsidR="003C2C53" w:rsidRDefault="003C2C53">
      <w:pPr>
        <w:rPr>
          <w:rFonts w:ascii="Courier New" w:hAnsi="Courier New" w:cs="Courier New"/>
          <w:sz w:val="22"/>
          <w:szCs w:val="22"/>
        </w:rPr>
      </w:pPr>
    </w:p>
    <w:p w:rsidR="003C2C53" w:rsidRDefault="003C2C53">
      <w:pPr>
        <w:rPr>
          <w:rFonts w:ascii="Courier New" w:hAnsi="Courier New" w:cs="Courier New"/>
          <w:sz w:val="22"/>
          <w:szCs w:val="22"/>
        </w:rPr>
      </w:pPr>
    </w:p>
    <w:p w:rsidR="003C2C53" w:rsidRDefault="003C2C53">
      <w:pPr>
        <w:rPr>
          <w:rFonts w:ascii="Courier New" w:hAnsi="Courier New" w:cs="Courier New"/>
          <w:sz w:val="22"/>
          <w:szCs w:val="22"/>
        </w:rPr>
      </w:pPr>
    </w:p>
    <w:p w:rsidR="003C2C53" w:rsidRDefault="003C2C53">
      <w:pPr>
        <w:rPr>
          <w:rFonts w:ascii="Courier New" w:hAnsi="Courier New" w:cs="Courier New"/>
          <w:sz w:val="22"/>
          <w:szCs w:val="22"/>
        </w:rPr>
      </w:pPr>
    </w:p>
    <w:p w:rsidR="003C2C53" w:rsidRDefault="003C2C53">
      <w:pPr>
        <w:rPr>
          <w:rFonts w:ascii="Courier New" w:hAnsi="Courier New" w:cs="Courier New"/>
          <w:sz w:val="22"/>
          <w:szCs w:val="22"/>
        </w:rPr>
      </w:pPr>
    </w:p>
    <w:p w:rsidR="003C2C53" w:rsidRDefault="003C2C53">
      <w:pPr>
        <w:rPr>
          <w:rFonts w:ascii="Courier New" w:hAnsi="Courier New" w:cs="Courier New"/>
          <w:sz w:val="22"/>
          <w:szCs w:val="22"/>
        </w:rPr>
      </w:pPr>
    </w:p>
    <w:p w:rsidR="003C2C53" w:rsidRDefault="003C2C53">
      <w:pPr>
        <w:rPr>
          <w:rFonts w:ascii="Courier New" w:hAnsi="Courier New" w:cs="Courier New"/>
          <w:sz w:val="22"/>
          <w:szCs w:val="22"/>
        </w:rPr>
      </w:pPr>
    </w:p>
    <w:p w:rsidR="003C2C53" w:rsidRDefault="003C2C53" w:rsidP="003C2C53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Solução</w:t>
      </w:r>
    </w:p>
    <w:p w:rsidR="003C2C53" w:rsidRDefault="003C2C53" w:rsidP="003C2C53">
      <w:pPr>
        <w:rPr>
          <w:rFonts w:ascii="Courier New" w:hAnsi="Courier New" w:cs="Courier New"/>
          <w:sz w:val="22"/>
          <w:szCs w:val="22"/>
        </w:rPr>
      </w:pPr>
    </w:p>
    <w:tbl>
      <w:tblPr>
        <w:tblStyle w:val="Tabelacomgrade"/>
        <w:tblW w:w="5546" w:type="dxa"/>
        <w:tblLook w:val="04A0" w:firstRow="1" w:lastRow="0" w:firstColumn="1" w:lastColumn="0" w:noHBand="0" w:noVBand="1"/>
      </w:tblPr>
      <w:tblGrid>
        <w:gridCol w:w="453"/>
        <w:gridCol w:w="446"/>
        <w:gridCol w:w="443"/>
        <w:gridCol w:w="461"/>
        <w:gridCol w:w="539"/>
        <w:gridCol w:w="549"/>
        <w:gridCol w:w="526"/>
        <w:gridCol w:w="549"/>
        <w:gridCol w:w="543"/>
        <w:gridCol w:w="500"/>
        <w:gridCol w:w="537"/>
      </w:tblGrid>
      <w:tr w:rsidR="003C2C53" w:rsidRPr="00206BDB" w:rsidTr="00543974">
        <w:trPr>
          <w:trHeight w:val="315"/>
        </w:trPr>
        <w:tc>
          <w:tcPr>
            <w:tcW w:w="453" w:type="dxa"/>
            <w:noWrap/>
            <w:hideMark/>
          </w:tcPr>
          <w:p w:rsidR="003C2C53" w:rsidRPr="00206BDB" w:rsidRDefault="003C2C53" w:rsidP="0054397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A</w:t>
            </w:r>
          </w:p>
        </w:tc>
        <w:tc>
          <w:tcPr>
            <w:tcW w:w="446" w:type="dxa"/>
            <w:noWrap/>
            <w:hideMark/>
          </w:tcPr>
          <w:p w:rsidR="003C2C53" w:rsidRPr="00206BDB" w:rsidRDefault="003C2C53" w:rsidP="0054397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B</w:t>
            </w:r>
          </w:p>
        </w:tc>
        <w:tc>
          <w:tcPr>
            <w:tcW w:w="443" w:type="dxa"/>
            <w:noWrap/>
            <w:hideMark/>
          </w:tcPr>
          <w:p w:rsidR="003C2C53" w:rsidRPr="00206BDB" w:rsidRDefault="003C2C53" w:rsidP="0054397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C</w:t>
            </w:r>
          </w:p>
        </w:tc>
        <w:tc>
          <w:tcPr>
            <w:tcW w:w="461" w:type="dxa"/>
            <w:noWrap/>
            <w:hideMark/>
          </w:tcPr>
          <w:p w:rsidR="003C2C53" w:rsidRPr="00206BDB" w:rsidRDefault="003C2C53" w:rsidP="0054397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D</w:t>
            </w:r>
          </w:p>
        </w:tc>
        <w:tc>
          <w:tcPr>
            <w:tcW w:w="539" w:type="dxa"/>
            <w:shd w:val="clear" w:color="auto" w:fill="EEECE1" w:themeFill="background2"/>
          </w:tcPr>
          <w:p w:rsidR="003C2C53" w:rsidRPr="00206BDB" w:rsidRDefault="003C2C53" w:rsidP="0054397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Ya</w:t>
            </w:r>
          </w:p>
        </w:tc>
        <w:tc>
          <w:tcPr>
            <w:tcW w:w="549" w:type="dxa"/>
            <w:shd w:val="clear" w:color="auto" w:fill="EEECE1" w:themeFill="background2"/>
          </w:tcPr>
          <w:p w:rsidR="003C2C53" w:rsidRPr="00206BDB" w:rsidRDefault="003C2C53" w:rsidP="0054397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Yb</w:t>
            </w:r>
          </w:p>
        </w:tc>
        <w:tc>
          <w:tcPr>
            <w:tcW w:w="526" w:type="dxa"/>
            <w:shd w:val="clear" w:color="auto" w:fill="EEECE1" w:themeFill="background2"/>
          </w:tcPr>
          <w:p w:rsidR="003C2C53" w:rsidRPr="00206BDB" w:rsidRDefault="003C2C53" w:rsidP="0054397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Yc</w:t>
            </w:r>
          </w:p>
        </w:tc>
        <w:tc>
          <w:tcPr>
            <w:tcW w:w="549" w:type="dxa"/>
            <w:shd w:val="clear" w:color="auto" w:fill="EEECE1" w:themeFill="background2"/>
          </w:tcPr>
          <w:p w:rsidR="003C2C53" w:rsidRPr="00206BDB" w:rsidRDefault="003C2C53" w:rsidP="0054397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Yd</w:t>
            </w:r>
          </w:p>
        </w:tc>
        <w:tc>
          <w:tcPr>
            <w:tcW w:w="543" w:type="dxa"/>
            <w:shd w:val="clear" w:color="auto" w:fill="EEECE1" w:themeFill="background2"/>
            <w:noWrap/>
            <w:hideMark/>
          </w:tcPr>
          <w:p w:rsidR="003C2C53" w:rsidRPr="00206BDB" w:rsidRDefault="003C2C53" w:rsidP="0054397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Ye</w:t>
            </w:r>
          </w:p>
        </w:tc>
        <w:tc>
          <w:tcPr>
            <w:tcW w:w="500" w:type="dxa"/>
            <w:shd w:val="clear" w:color="auto" w:fill="EEECE1" w:themeFill="background2"/>
            <w:noWrap/>
            <w:hideMark/>
          </w:tcPr>
          <w:p w:rsidR="003C2C53" w:rsidRPr="00206BDB" w:rsidRDefault="003C2C53" w:rsidP="0054397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Yf</w:t>
            </w:r>
          </w:p>
        </w:tc>
        <w:tc>
          <w:tcPr>
            <w:tcW w:w="537" w:type="dxa"/>
            <w:shd w:val="clear" w:color="auto" w:fill="EEECE1" w:themeFill="background2"/>
            <w:noWrap/>
            <w:hideMark/>
          </w:tcPr>
          <w:p w:rsidR="003C2C53" w:rsidRPr="00206BDB" w:rsidRDefault="003C2C53" w:rsidP="0054397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Yg</w:t>
            </w:r>
          </w:p>
        </w:tc>
      </w:tr>
      <w:tr w:rsidR="003C2C53" w:rsidRPr="000A2C48" w:rsidTr="00543974">
        <w:trPr>
          <w:trHeight w:val="315"/>
        </w:trPr>
        <w:tc>
          <w:tcPr>
            <w:tcW w:w="453" w:type="dxa"/>
            <w:hideMark/>
          </w:tcPr>
          <w:p w:rsidR="003C2C53" w:rsidRPr="00206BDB" w:rsidRDefault="003C2C53" w:rsidP="00543974">
            <w:pPr>
              <w:jc w:val="right"/>
              <w:rPr>
                <w:rFonts w:eastAsia="Times New Roman"/>
                <w:color w:val="000000"/>
                <w:sz w:val="22"/>
                <w:szCs w:val="22"/>
                <w:lang w:eastAsia="pt-BR"/>
              </w:rPr>
            </w:pPr>
            <w:r w:rsidRPr="00206BDB">
              <w:rPr>
                <w:rFonts w:eastAsia="Times New Roman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446" w:type="dxa"/>
            <w:hideMark/>
          </w:tcPr>
          <w:p w:rsidR="003C2C53" w:rsidRPr="00206BDB" w:rsidRDefault="003C2C53" w:rsidP="00543974">
            <w:pPr>
              <w:jc w:val="right"/>
              <w:rPr>
                <w:rFonts w:eastAsia="Times New Roman"/>
                <w:color w:val="000000"/>
                <w:sz w:val="22"/>
                <w:szCs w:val="22"/>
                <w:lang w:eastAsia="pt-BR"/>
              </w:rPr>
            </w:pPr>
            <w:r w:rsidRPr="00206BDB">
              <w:rPr>
                <w:rFonts w:eastAsia="Times New Roman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443" w:type="dxa"/>
            <w:hideMark/>
          </w:tcPr>
          <w:p w:rsidR="003C2C53" w:rsidRPr="00206BDB" w:rsidRDefault="003C2C53" w:rsidP="00543974">
            <w:pPr>
              <w:jc w:val="right"/>
              <w:rPr>
                <w:rFonts w:eastAsia="Times New Roman"/>
                <w:color w:val="000000"/>
                <w:sz w:val="22"/>
                <w:szCs w:val="22"/>
                <w:lang w:eastAsia="pt-BR"/>
              </w:rPr>
            </w:pPr>
            <w:r w:rsidRPr="00206BDB">
              <w:rPr>
                <w:rFonts w:eastAsia="Times New Roman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461" w:type="dxa"/>
            <w:hideMark/>
          </w:tcPr>
          <w:p w:rsidR="003C2C53" w:rsidRPr="00206BDB" w:rsidRDefault="003C2C53" w:rsidP="00543974">
            <w:pPr>
              <w:jc w:val="right"/>
              <w:rPr>
                <w:rFonts w:eastAsia="Times New Roman"/>
                <w:color w:val="000000"/>
                <w:sz w:val="22"/>
                <w:szCs w:val="22"/>
                <w:lang w:eastAsia="pt-BR"/>
              </w:rPr>
            </w:pPr>
            <w:r w:rsidRPr="00206BDB">
              <w:rPr>
                <w:rFonts w:eastAsia="Times New Roman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39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  <w:r w:rsidRPr="000A2C48">
              <w:rPr>
                <w:rFonts w:eastAsia="Times New Roman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549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  <w:r w:rsidRPr="000A2C48">
              <w:rPr>
                <w:rFonts w:eastAsia="Times New Roman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26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  <w:r w:rsidRPr="000A2C48">
              <w:rPr>
                <w:rFonts w:eastAsia="Times New Roman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49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  <w:r w:rsidRPr="000A2C48">
              <w:rPr>
                <w:rFonts w:eastAsia="Times New Roman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43" w:type="dxa"/>
            <w:shd w:val="clear" w:color="auto" w:fill="EEECE1" w:themeFill="background2"/>
            <w:hideMark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  <w:r w:rsidRPr="000A2C48">
              <w:rPr>
                <w:rFonts w:eastAsia="Times New Roman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00" w:type="dxa"/>
            <w:shd w:val="clear" w:color="auto" w:fill="EEECE1" w:themeFill="background2"/>
            <w:hideMark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  <w:r w:rsidRPr="000A2C48">
              <w:rPr>
                <w:rFonts w:eastAsia="Times New Roman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537" w:type="dxa"/>
            <w:shd w:val="clear" w:color="auto" w:fill="EEECE1" w:themeFill="background2"/>
            <w:hideMark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  <w:r w:rsidRPr="000A2C48">
              <w:rPr>
                <w:rFonts w:eastAsia="Times New Roman"/>
                <w:sz w:val="22"/>
                <w:szCs w:val="22"/>
                <w:lang w:eastAsia="pt-BR"/>
              </w:rPr>
              <w:t>0</w:t>
            </w:r>
          </w:p>
        </w:tc>
      </w:tr>
      <w:tr w:rsidR="003C2C53" w:rsidRPr="000A2C48" w:rsidTr="00543974">
        <w:trPr>
          <w:trHeight w:val="315"/>
        </w:trPr>
        <w:tc>
          <w:tcPr>
            <w:tcW w:w="453" w:type="dxa"/>
            <w:hideMark/>
          </w:tcPr>
          <w:p w:rsidR="003C2C53" w:rsidRPr="00206BDB" w:rsidRDefault="003C2C53" w:rsidP="00543974">
            <w:pPr>
              <w:jc w:val="right"/>
              <w:rPr>
                <w:rFonts w:eastAsia="Times New Roman"/>
                <w:color w:val="000000"/>
                <w:sz w:val="22"/>
                <w:szCs w:val="22"/>
                <w:lang w:eastAsia="pt-BR"/>
              </w:rPr>
            </w:pPr>
            <w:r w:rsidRPr="00206BDB">
              <w:rPr>
                <w:rFonts w:eastAsia="Times New Roman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446" w:type="dxa"/>
            <w:hideMark/>
          </w:tcPr>
          <w:p w:rsidR="003C2C53" w:rsidRPr="00206BDB" w:rsidRDefault="003C2C53" w:rsidP="00543974">
            <w:pPr>
              <w:jc w:val="right"/>
              <w:rPr>
                <w:rFonts w:eastAsia="Times New Roman"/>
                <w:color w:val="000000"/>
                <w:sz w:val="22"/>
                <w:szCs w:val="22"/>
                <w:lang w:eastAsia="pt-BR"/>
              </w:rPr>
            </w:pPr>
            <w:r w:rsidRPr="00206BDB">
              <w:rPr>
                <w:rFonts w:eastAsia="Times New Roman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443" w:type="dxa"/>
            <w:hideMark/>
          </w:tcPr>
          <w:p w:rsidR="003C2C53" w:rsidRPr="00206BDB" w:rsidRDefault="003C2C53" w:rsidP="00543974">
            <w:pPr>
              <w:jc w:val="right"/>
              <w:rPr>
                <w:rFonts w:eastAsia="Times New Roman"/>
                <w:color w:val="000000"/>
                <w:sz w:val="22"/>
                <w:szCs w:val="22"/>
                <w:lang w:eastAsia="pt-BR"/>
              </w:rPr>
            </w:pPr>
            <w:r w:rsidRPr="00206BDB">
              <w:rPr>
                <w:rFonts w:eastAsia="Times New Roman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461" w:type="dxa"/>
            <w:hideMark/>
          </w:tcPr>
          <w:p w:rsidR="003C2C53" w:rsidRPr="00206BDB" w:rsidRDefault="003C2C53" w:rsidP="00543974">
            <w:pPr>
              <w:jc w:val="right"/>
              <w:rPr>
                <w:rFonts w:eastAsia="Times New Roman"/>
                <w:color w:val="000000"/>
                <w:sz w:val="22"/>
                <w:szCs w:val="22"/>
                <w:lang w:eastAsia="pt-BR"/>
              </w:rPr>
            </w:pPr>
            <w:r w:rsidRPr="00206BDB">
              <w:rPr>
                <w:rFonts w:eastAsia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539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  <w:r w:rsidRPr="000A2C48">
              <w:rPr>
                <w:rFonts w:eastAsia="Times New Roman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549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  <w:r w:rsidRPr="000A2C48">
              <w:rPr>
                <w:rFonts w:eastAsia="Times New Roman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26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  <w:r w:rsidRPr="000A2C48">
              <w:rPr>
                <w:rFonts w:eastAsia="Times New Roman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49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  <w:r w:rsidRPr="000A2C48">
              <w:rPr>
                <w:rFonts w:eastAsia="Times New Roman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43" w:type="dxa"/>
            <w:shd w:val="clear" w:color="auto" w:fill="EEECE1" w:themeFill="background2"/>
            <w:hideMark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  <w:r w:rsidRPr="000A2C48">
              <w:rPr>
                <w:rFonts w:eastAsia="Times New Roman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00" w:type="dxa"/>
            <w:shd w:val="clear" w:color="auto" w:fill="EEECE1" w:themeFill="background2"/>
            <w:hideMark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  <w:r w:rsidRPr="000A2C48">
              <w:rPr>
                <w:rFonts w:eastAsia="Times New Roman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537" w:type="dxa"/>
            <w:shd w:val="clear" w:color="auto" w:fill="EEECE1" w:themeFill="background2"/>
            <w:hideMark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  <w:r w:rsidRPr="000A2C48">
              <w:rPr>
                <w:rFonts w:eastAsia="Times New Roman"/>
                <w:sz w:val="22"/>
                <w:szCs w:val="22"/>
                <w:lang w:eastAsia="pt-BR"/>
              </w:rPr>
              <w:t>0</w:t>
            </w:r>
          </w:p>
        </w:tc>
      </w:tr>
      <w:tr w:rsidR="003C2C53" w:rsidRPr="000A2C48" w:rsidTr="00543974">
        <w:trPr>
          <w:trHeight w:val="315"/>
        </w:trPr>
        <w:tc>
          <w:tcPr>
            <w:tcW w:w="453" w:type="dxa"/>
            <w:hideMark/>
          </w:tcPr>
          <w:p w:rsidR="003C2C53" w:rsidRPr="00206BDB" w:rsidRDefault="003C2C53" w:rsidP="00543974">
            <w:pPr>
              <w:jc w:val="right"/>
              <w:rPr>
                <w:rFonts w:eastAsia="Times New Roman"/>
                <w:color w:val="000000"/>
                <w:sz w:val="22"/>
                <w:szCs w:val="22"/>
                <w:lang w:eastAsia="pt-BR"/>
              </w:rPr>
            </w:pPr>
            <w:r w:rsidRPr="00206BDB">
              <w:rPr>
                <w:rFonts w:eastAsia="Times New Roman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446" w:type="dxa"/>
            <w:hideMark/>
          </w:tcPr>
          <w:p w:rsidR="003C2C53" w:rsidRPr="00206BDB" w:rsidRDefault="003C2C53" w:rsidP="00543974">
            <w:pPr>
              <w:jc w:val="right"/>
              <w:rPr>
                <w:rFonts w:eastAsia="Times New Roman"/>
                <w:color w:val="000000"/>
                <w:sz w:val="22"/>
                <w:szCs w:val="22"/>
                <w:lang w:eastAsia="pt-BR"/>
              </w:rPr>
            </w:pPr>
            <w:r w:rsidRPr="00206BDB">
              <w:rPr>
                <w:rFonts w:eastAsia="Times New Roman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443" w:type="dxa"/>
            <w:hideMark/>
          </w:tcPr>
          <w:p w:rsidR="003C2C53" w:rsidRPr="00206BDB" w:rsidRDefault="003C2C53" w:rsidP="00543974">
            <w:pPr>
              <w:jc w:val="right"/>
              <w:rPr>
                <w:rFonts w:eastAsia="Times New Roman"/>
                <w:color w:val="000000"/>
                <w:sz w:val="22"/>
                <w:szCs w:val="22"/>
                <w:lang w:eastAsia="pt-BR"/>
              </w:rPr>
            </w:pPr>
            <w:r w:rsidRPr="00206BDB">
              <w:rPr>
                <w:rFonts w:eastAsia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461" w:type="dxa"/>
            <w:hideMark/>
          </w:tcPr>
          <w:p w:rsidR="003C2C53" w:rsidRPr="00206BDB" w:rsidRDefault="003C2C53" w:rsidP="00543974">
            <w:pPr>
              <w:jc w:val="right"/>
              <w:rPr>
                <w:rFonts w:eastAsia="Times New Roman"/>
                <w:color w:val="000000"/>
                <w:sz w:val="22"/>
                <w:szCs w:val="22"/>
                <w:lang w:eastAsia="pt-BR"/>
              </w:rPr>
            </w:pPr>
            <w:r w:rsidRPr="00206BDB">
              <w:rPr>
                <w:rFonts w:eastAsia="Times New Roman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39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  <w:r w:rsidRPr="000A2C48">
              <w:rPr>
                <w:rFonts w:eastAsia="Times New Roman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549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  <w:r w:rsidRPr="000A2C48">
              <w:rPr>
                <w:rFonts w:eastAsia="Times New Roman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26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  <w:r w:rsidRPr="000A2C48">
              <w:rPr>
                <w:rFonts w:eastAsia="Times New Roman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49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  <w:r w:rsidRPr="000A2C48">
              <w:rPr>
                <w:rFonts w:eastAsia="Times New Roman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43" w:type="dxa"/>
            <w:shd w:val="clear" w:color="auto" w:fill="EEECE1" w:themeFill="background2"/>
            <w:hideMark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  <w:r w:rsidRPr="000A2C48">
              <w:rPr>
                <w:rFonts w:eastAsia="Times New Roman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00" w:type="dxa"/>
            <w:shd w:val="clear" w:color="auto" w:fill="EEECE1" w:themeFill="background2"/>
            <w:hideMark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  <w:r w:rsidRPr="000A2C48">
              <w:rPr>
                <w:rFonts w:eastAsia="Times New Roman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537" w:type="dxa"/>
            <w:shd w:val="clear" w:color="auto" w:fill="EEECE1" w:themeFill="background2"/>
            <w:hideMark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  <w:r w:rsidRPr="000A2C48">
              <w:rPr>
                <w:rFonts w:eastAsia="Times New Roman"/>
                <w:sz w:val="22"/>
                <w:szCs w:val="22"/>
                <w:lang w:eastAsia="pt-BR"/>
              </w:rPr>
              <w:t>0</w:t>
            </w:r>
          </w:p>
        </w:tc>
      </w:tr>
      <w:tr w:rsidR="003C2C53" w:rsidRPr="000A2C48" w:rsidTr="00543974">
        <w:trPr>
          <w:trHeight w:val="315"/>
        </w:trPr>
        <w:tc>
          <w:tcPr>
            <w:tcW w:w="453" w:type="dxa"/>
            <w:hideMark/>
          </w:tcPr>
          <w:p w:rsidR="003C2C53" w:rsidRPr="00206BDB" w:rsidRDefault="003C2C53" w:rsidP="00543974">
            <w:pPr>
              <w:jc w:val="right"/>
              <w:rPr>
                <w:rFonts w:eastAsia="Times New Roman"/>
                <w:color w:val="000000"/>
                <w:sz w:val="22"/>
                <w:szCs w:val="22"/>
                <w:lang w:eastAsia="pt-BR"/>
              </w:rPr>
            </w:pPr>
            <w:r w:rsidRPr="00206BDB">
              <w:rPr>
                <w:rFonts w:eastAsia="Times New Roman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446" w:type="dxa"/>
            <w:hideMark/>
          </w:tcPr>
          <w:p w:rsidR="003C2C53" w:rsidRPr="00206BDB" w:rsidRDefault="003C2C53" w:rsidP="00543974">
            <w:pPr>
              <w:jc w:val="right"/>
              <w:rPr>
                <w:rFonts w:eastAsia="Times New Roman"/>
                <w:color w:val="000000"/>
                <w:sz w:val="22"/>
                <w:szCs w:val="22"/>
                <w:lang w:eastAsia="pt-BR"/>
              </w:rPr>
            </w:pPr>
            <w:r w:rsidRPr="00206BDB">
              <w:rPr>
                <w:rFonts w:eastAsia="Times New Roman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443" w:type="dxa"/>
            <w:hideMark/>
          </w:tcPr>
          <w:p w:rsidR="003C2C53" w:rsidRPr="00206BDB" w:rsidRDefault="003C2C53" w:rsidP="00543974">
            <w:pPr>
              <w:jc w:val="right"/>
              <w:rPr>
                <w:rFonts w:eastAsia="Times New Roman"/>
                <w:color w:val="000000"/>
                <w:sz w:val="22"/>
                <w:szCs w:val="22"/>
                <w:lang w:eastAsia="pt-BR"/>
              </w:rPr>
            </w:pPr>
            <w:r w:rsidRPr="00206BDB">
              <w:rPr>
                <w:rFonts w:eastAsia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461" w:type="dxa"/>
            <w:hideMark/>
          </w:tcPr>
          <w:p w:rsidR="003C2C53" w:rsidRPr="00206BDB" w:rsidRDefault="003C2C53" w:rsidP="00543974">
            <w:pPr>
              <w:jc w:val="right"/>
              <w:rPr>
                <w:rFonts w:eastAsia="Times New Roman"/>
                <w:color w:val="000000"/>
                <w:sz w:val="22"/>
                <w:szCs w:val="22"/>
                <w:lang w:eastAsia="pt-BR"/>
              </w:rPr>
            </w:pPr>
            <w:r w:rsidRPr="00206BDB">
              <w:rPr>
                <w:rFonts w:eastAsia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539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  <w:r w:rsidRPr="000A2C48">
              <w:rPr>
                <w:rFonts w:eastAsia="Times New Roman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549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  <w:r w:rsidRPr="000A2C48">
              <w:rPr>
                <w:rFonts w:eastAsia="Times New Roman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26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  <w:r w:rsidRPr="000A2C48">
              <w:rPr>
                <w:rFonts w:eastAsia="Times New Roman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49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  <w:r w:rsidRPr="000A2C48">
              <w:rPr>
                <w:rFonts w:eastAsia="Times New Roman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43" w:type="dxa"/>
            <w:shd w:val="clear" w:color="auto" w:fill="EEECE1" w:themeFill="background2"/>
            <w:hideMark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  <w:r w:rsidRPr="000A2C48">
              <w:rPr>
                <w:rFonts w:eastAsia="Times New Roman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00" w:type="dxa"/>
            <w:shd w:val="clear" w:color="auto" w:fill="EEECE1" w:themeFill="background2"/>
            <w:hideMark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  <w:r w:rsidRPr="000A2C48">
              <w:rPr>
                <w:rFonts w:eastAsia="Times New Roman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537" w:type="dxa"/>
            <w:shd w:val="clear" w:color="auto" w:fill="EEECE1" w:themeFill="background2"/>
            <w:hideMark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  <w:r w:rsidRPr="000A2C48">
              <w:rPr>
                <w:rFonts w:eastAsia="Times New Roman"/>
                <w:sz w:val="22"/>
                <w:szCs w:val="22"/>
                <w:lang w:eastAsia="pt-BR"/>
              </w:rPr>
              <w:t>0</w:t>
            </w:r>
          </w:p>
        </w:tc>
      </w:tr>
      <w:tr w:rsidR="003C2C53" w:rsidRPr="000A2C48" w:rsidTr="00543974">
        <w:trPr>
          <w:trHeight w:val="315"/>
        </w:trPr>
        <w:tc>
          <w:tcPr>
            <w:tcW w:w="453" w:type="dxa"/>
            <w:hideMark/>
          </w:tcPr>
          <w:p w:rsidR="003C2C53" w:rsidRPr="00206BDB" w:rsidRDefault="003C2C53" w:rsidP="00543974">
            <w:pPr>
              <w:jc w:val="right"/>
              <w:rPr>
                <w:rFonts w:eastAsia="Times New Roman"/>
                <w:color w:val="000000"/>
                <w:sz w:val="22"/>
                <w:szCs w:val="22"/>
                <w:lang w:eastAsia="pt-BR"/>
              </w:rPr>
            </w:pPr>
            <w:r w:rsidRPr="00206BDB">
              <w:rPr>
                <w:rFonts w:eastAsia="Times New Roman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446" w:type="dxa"/>
            <w:hideMark/>
          </w:tcPr>
          <w:p w:rsidR="003C2C53" w:rsidRPr="00206BDB" w:rsidRDefault="003C2C53" w:rsidP="00543974">
            <w:pPr>
              <w:jc w:val="right"/>
              <w:rPr>
                <w:rFonts w:eastAsia="Times New Roman"/>
                <w:color w:val="000000"/>
                <w:sz w:val="22"/>
                <w:szCs w:val="22"/>
                <w:lang w:eastAsia="pt-BR"/>
              </w:rPr>
            </w:pPr>
            <w:r w:rsidRPr="00206BDB">
              <w:rPr>
                <w:rFonts w:eastAsia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443" w:type="dxa"/>
            <w:hideMark/>
          </w:tcPr>
          <w:p w:rsidR="003C2C53" w:rsidRPr="00206BDB" w:rsidRDefault="003C2C53" w:rsidP="00543974">
            <w:pPr>
              <w:jc w:val="right"/>
              <w:rPr>
                <w:rFonts w:eastAsia="Times New Roman"/>
                <w:color w:val="000000"/>
                <w:sz w:val="22"/>
                <w:szCs w:val="22"/>
                <w:lang w:eastAsia="pt-BR"/>
              </w:rPr>
            </w:pPr>
            <w:r w:rsidRPr="00206BDB">
              <w:rPr>
                <w:rFonts w:eastAsia="Times New Roman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461" w:type="dxa"/>
            <w:hideMark/>
          </w:tcPr>
          <w:p w:rsidR="003C2C53" w:rsidRPr="00206BDB" w:rsidRDefault="003C2C53" w:rsidP="00543974">
            <w:pPr>
              <w:jc w:val="right"/>
              <w:rPr>
                <w:rFonts w:eastAsia="Times New Roman"/>
                <w:color w:val="000000"/>
                <w:sz w:val="22"/>
                <w:szCs w:val="22"/>
                <w:lang w:eastAsia="pt-BR"/>
              </w:rPr>
            </w:pPr>
            <w:r w:rsidRPr="00206BDB">
              <w:rPr>
                <w:rFonts w:eastAsia="Times New Roman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39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  <w:r w:rsidRPr="000A2C48">
              <w:rPr>
                <w:rFonts w:eastAsia="Times New Roman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549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  <w:r w:rsidRPr="000A2C48">
              <w:rPr>
                <w:rFonts w:eastAsia="Times New Roman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26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  <w:r w:rsidRPr="000A2C48">
              <w:rPr>
                <w:rFonts w:eastAsia="Times New Roman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49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  <w:r w:rsidRPr="000A2C48">
              <w:rPr>
                <w:rFonts w:eastAsia="Times New Roman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43" w:type="dxa"/>
            <w:shd w:val="clear" w:color="auto" w:fill="EEECE1" w:themeFill="background2"/>
            <w:hideMark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  <w:r w:rsidRPr="000A2C48">
              <w:rPr>
                <w:rFonts w:eastAsia="Times New Roman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00" w:type="dxa"/>
            <w:shd w:val="clear" w:color="auto" w:fill="EEECE1" w:themeFill="background2"/>
            <w:hideMark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  <w:r w:rsidRPr="000A2C48">
              <w:rPr>
                <w:rFonts w:eastAsia="Times New Roman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537" w:type="dxa"/>
            <w:shd w:val="clear" w:color="auto" w:fill="EEECE1" w:themeFill="background2"/>
            <w:hideMark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  <w:r w:rsidRPr="000A2C48">
              <w:rPr>
                <w:rFonts w:eastAsia="Times New Roman"/>
                <w:sz w:val="22"/>
                <w:szCs w:val="22"/>
                <w:lang w:eastAsia="pt-BR"/>
              </w:rPr>
              <w:t>0</w:t>
            </w:r>
          </w:p>
        </w:tc>
      </w:tr>
      <w:tr w:rsidR="003C2C53" w:rsidRPr="000A2C48" w:rsidTr="00543974">
        <w:trPr>
          <w:trHeight w:val="315"/>
        </w:trPr>
        <w:tc>
          <w:tcPr>
            <w:tcW w:w="453" w:type="dxa"/>
            <w:hideMark/>
          </w:tcPr>
          <w:p w:rsidR="003C2C53" w:rsidRPr="00206BDB" w:rsidRDefault="003C2C53" w:rsidP="00543974">
            <w:pPr>
              <w:jc w:val="right"/>
              <w:rPr>
                <w:rFonts w:eastAsia="Times New Roman"/>
                <w:color w:val="000000"/>
                <w:sz w:val="22"/>
                <w:szCs w:val="22"/>
                <w:lang w:eastAsia="pt-BR"/>
              </w:rPr>
            </w:pPr>
            <w:r w:rsidRPr="00206BDB">
              <w:rPr>
                <w:rFonts w:eastAsia="Times New Roman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446" w:type="dxa"/>
            <w:hideMark/>
          </w:tcPr>
          <w:p w:rsidR="003C2C53" w:rsidRPr="00206BDB" w:rsidRDefault="003C2C53" w:rsidP="00543974">
            <w:pPr>
              <w:jc w:val="right"/>
              <w:rPr>
                <w:rFonts w:eastAsia="Times New Roman"/>
                <w:color w:val="000000"/>
                <w:sz w:val="22"/>
                <w:szCs w:val="22"/>
                <w:lang w:eastAsia="pt-BR"/>
              </w:rPr>
            </w:pPr>
            <w:r w:rsidRPr="00206BDB">
              <w:rPr>
                <w:rFonts w:eastAsia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443" w:type="dxa"/>
            <w:hideMark/>
          </w:tcPr>
          <w:p w:rsidR="003C2C53" w:rsidRPr="00206BDB" w:rsidRDefault="003C2C53" w:rsidP="00543974">
            <w:pPr>
              <w:jc w:val="right"/>
              <w:rPr>
                <w:rFonts w:eastAsia="Times New Roman"/>
                <w:color w:val="000000"/>
                <w:sz w:val="22"/>
                <w:szCs w:val="22"/>
                <w:lang w:eastAsia="pt-BR"/>
              </w:rPr>
            </w:pPr>
            <w:r w:rsidRPr="00206BDB">
              <w:rPr>
                <w:rFonts w:eastAsia="Times New Roman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461" w:type="dxa"/>
            <w:hideMark/>
          </w:tcPr>
          <w:p w:rsidR="003C2C53" w:rsidRPr="00206BDB" w:rsidRDefault="003C2C53" w:rsidP="00543974">
            <w:pPr>
              <w:jc w:val="right"/>
              <w:rPr>
                <w:rFonts w:eastAsia="Times New Roman"/>
                <w:color w:val="000000"/>
                <w:sz w:val="22"/>
                <w:szCs w:val="22"/>
                <w:lang w:eastAsia="pt-BR"/>
              </w:rPr>
            </w:pPr>
            <w:r w:rsidRPr="00206BDB">
              <w:rPr>
                <w:rFonts w:eastAsia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539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  <w:r w:rsidRPr="000A2C48">
              <w:rPr>
                <w:rFonts w:eastAsia="Times New Roman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549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  <w:r w:rsidRPr="000A2C48">
              <w:rPr>
                <w:rFonts w:eastAsia="Times New Roman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26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  <w:r w:rsidRPr="000A2C48">
              <w:rPr>
                <w:rFonts w:eastAsia="Times New Roman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49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  <w:r w:rsidRPr="000A2C48">
              <w:rPr>
                <w:rFonts w:eastAsia="Times New Roman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43" w:type="dxa"/>
            <w:shd w:val="clear" w:color="auto" w:fill="EEECE1" w:themeFill="background2"/>
            <w:hideMark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  <w:r w:rsidRPr="000A2C48">
              <w:rPr>
                <w:rFonts w:eastAsia="Times New Roman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00" w:type="dxa"/>
            <w:shd w:val="clear" w:color="auto" w:fill="EEECE1" w:themeFill="background2"/>
            <w:hideMark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  <w:r w:rsidRPr="000A2C48">
              <w:rPr>
                <w:rFonts w:eastAsia="Times New Roman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537" w:type="dxa"/>
            <w:shd w:val="clear" w:color="auto" w:fill="EEECE1" w:themeFill="background2"/>
            <w:hideMark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  <w:r w:rsidRPr="000A2C48">
              <w:rPr>
                <w:rFonts w:eastAsia="Times New Roman"/>
                <w:sz w:val="22"/>
                <w:szCs w:val="22"/>
                <w:lang w:eastAsia="pt-BR"/>
              </w:rPr>
              <w:t>0</w:t>
            </w:r>
          </w:p>
        </w:tc>
      </w:tr>
      <w:tr w:rsidR="003C2C53" w:rsidRPr="000A2C48" w:rsidTr="00543974">
        <w:trPr>
          <w:trHeight w:val="315"/>
        </w:trPr>
        <w:tc>
          <w:tcPr>
            <w:tcW w:w="453" w:type="dxa"/>
            <w:hideMark/>
          </w:tcPr>
          <w:p w:rsidR="003C2C53" w:rsidRPr="00206BDB" w:rsidRDefault="003C2C53" w:rsidP="00543974">
            <w:pPr>
              <w:jc w:val="right"/>
              <w:rPr>
                <w:rFonts w:eastAsia="Times New Roman"/>
                <w:color w:val="000000"/>
                <w:sz w:val="22"/>
                <w:szCs w:val="22"/>
                <w:lang w:eastAsia="pt-BR"/>
              </w:rPr>
            </w:pPr>
            <w:r w:rsidRPr="00206BDB">
              <w:rPr>
                <w:rFonts w:eastAsia="Times New Roman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446" w:type="dxa"/>
            <w:hideMark/>
          </w:tcPr>
          <w:p w:rsidR="003C2C53" w:rsidRPr="00206BDB" w:rsidRDefault="003C2C53" w:rsidP="00543974">
            <w:pPr>
              <w:jc w:val="right"/>
              <w:rPr>
                <w:rFonts w:eastAsia="Times New Roman"/>
                <w:color w:val="000000"/>
                <w:sz w:val="22"/>
                <w:szCs w:val="22"/>
                <w:lang w:eastAsia="pt-BR"/>
              </w:rPr>
            </w:pPr>
            <w:r w:rsidRPr="00206BDB">
              <w:rPr>
                <w:rFonts w:eastAsia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443" w:type="dxa"/>
            <w:hideMark/>
          </w:tcPr>
          <w:p w:rsidR="003C2C53" w:rsidRPr="00206BDB" w:rsidRDefault="003C2C53" w:rsidP="00543974">
            <w:pPr>
              <w:jc w:val="right"/>
              <w:rPr>
                <w:rFonts w:eastAsia="Times New Roman"/>
                <w:color w:val="000000"/>
                <w:sz w:val="22"/>
                <w:szCs w:val="22"/>
                <w:lang w:eastAsia="pt-BR"/>
              </w:rPr>
            </w:pPr>
            <w:r w:rsidRPr="00206BDB">
              <w:rPr>
                <w:rFonts w:eastAsia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461" w:type="dxa"/>
            <w:hideMark/>
          </w:tcPr>
          <w:p w:rsidR="003C2C53" w:rsidRPr="00206BDB" w:rsidRDefault="003C2C53" w:rsidP="00543974">
            <w:pPr>
              <w:jc w:val="right"/>
              <w:rPr>
                <w:rFonts w:eastAsia="Times New Roman"/>
                <w:color w:val="000000"/>
                <w:sz w:val="22"/>
                <w:szCs w:val="22"/>
                <w:lang w:eastAsia="pt-BR"/>
              </w:rPr>
            </w:pPr>
            <w:r w:rsidRPr="00206BDB">
              <w:rPr>
                <w:rFonts w:eastAsia="Times New Roman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39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  <w:r w:rsidRPr="000A2C48">
              <w:rPr>
                <w:rFonts w:eastAsia="Times New Roman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49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  <w:r w:rsidRPr="000A2C48">
              <w:rPr>
                <w:rFonts w:eastAsia="Times New Roman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526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  <w:r w:rsidRPr="000A2C48">
              <w:rPr>
                <w:rFonts w:eastAsia="Times New Roman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549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  <w:r w:rsidRPr="000A2C48">
              <w:rPr>
                <w:rFonts w:eastAsia="Times New Roman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43" w:type="dxa"/>
            <w:shd w:val="clear" w:color="auto" w:fill="EEECE1" w:themeFill="background2"/>
            <w:hideMark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  <w:r w:rsidRPr="000A2C48">
              <w:rPr>
                <w:rFonts w:eastAsia="Times New Roman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00" w:type="dxa"/>
            <w:shd w:val="clear" w:color="auto" w:fill="EEECE1" w:themeFill="background2"/>
            <w:hideMark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  <w:r w:rsidRPr="000A2C48">
              <w:rPr>
                <w:rFonts w:eastAsia="Times New Roman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37" w:type="dxa"/>
            <w:shd w:val="clear" w:color="auto" w:fill="EEECE1" w:themeFill="background2"/>
            <w:hideMark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  <w:r w:rsidRPr="000A2C48">
              <w:rPr>
                <w:rFonts w:eastAsia="Times New Roman"/>
                <w:sz w:val="22"/>
                <w:szCs w:val="22"/>
                <w:lang w:eastAsia="pt-BR"/>
              </w:rPr>
              <w:t>0</w:t>
            </w:r>
          </w:p>
        </w:tc>
      </w:tr>
      <w:tr w:rsidR="003C2C53" w:rsidRPr="000A2C48" w:rsidTr="00543974">
        <w:trPr>
          <w:trHeight w:val="315"/>
        </w:trPr>
        <w:tc>
          <w:tcPr>
            <w:tcW w:w="453" w:type="dxa"/>
            <w:hideMark/>
          </w:tcPr>
          <w:p w:rsidR="003C2C53" w:rsidRPr="00206BDB" w:rsidRDefault="003C2C53" w:rsidP="00543974">
            <w:pPr>
              <w:jc w:val="right"/>
              <w:rPr>
                <w:rFonts w:eastAsia="Times New Roman"/>
                <w:color w:val="000000"/>
                <w:sz w:val="22"/>
                <w:szCs w:val="22"/>
                <w:lang w:eastAsia="pt-BR"/>
              </w:rPr>
            </w:pPr>
            <w:r w:rsidRPr="00206BDB">
              <w:rPr>
                <w:rFonts w:eastAsia="Times New Roman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446" w:type="dxa"/>
            <w:hideMark/>
          </w:tcPr>
          <w:p w:rsidR="003C2C53" w:rsidRPr="00206BDB" w:rsidRDefault="003C2C53" w:rsidP="00543974">
            <w:pPr>
              <w:jc w:val="right"/>
              <w:rPr>
                <w:rFonts w:eastAsia="Times New Roman"/>
                <w:color w:val="000000"/>
                <w:sz w:val="22"/>
                <w:szCs w:val="22"/>
                <w:lang w:eastAsia="pt-BR"/>
              </w:rPr>
            </w:pPr>
            <w:r w:rsidRPr="00206BDB">
              <w:rPr>
                <w:rFonts w:eastAsia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443" w:type="dxa"/>
            <w:hideMark/>
          </w:tcPr>
          <w:p w:rsidR="003C2C53" w:rsidRPr="00206BDB" w:rsidRDefault="003C2C53" w:rsidP="00543974">
            <w:pPr>
              <w:jc w:val="right"/>
              <w:rPr>
                <w:rFonts w:eastAsia="Times New Roman"/>
                <w:color w:val="000000"/>
                <w:sz w:val="22"/>
                <w:szCs w:val="22"/>
                <w:lang w:eastAsia="pt-BR"/>
              </w:rPr>
            </w:pPr>
            <w:r w:rsidRPr="00206BDB">
              <w:rPr>
                <w:rFonts w:eastAsia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461" w:type="dxa"/>
            <w:hideMark/>
          </w:tcPr>
          <w:p w:rsidR="003C2C53" w:rsidRPr="00206BDB" w:rsidRDefault="003C2C53" w:rsidP="00543974">
            <w:pPr>
              <w:jc w:val="right"/>
              <w:rPr>
                <w:rFonts w:eastAsia="Times New Roman"/>
                <w:color w:val="000000"/>
                <w:sz w:val="22"/>
                <w:szCs w:val="22"/>
                <w:lang w:eastAsia="pt-BR"/>
              </w:rPr>
            </w:pPr>
            <w:r w:rsidRPr="00206BDB">
              <w:rPr>
                <w:rFonts w:eastAsia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539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  <w:r w:rsidRPr="000A2C48">
              <w:rPr>
                <w:rFonts w:eastAsia="Times New Roman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49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  <w:r w:rsidRPr="000A2C48">
              <w:rPr>
                <w:rFonts w:eastAsia="Times New Roman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526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  <w:r w:rsidRPr="000A2C48">
              <w:rPr>
                <w:rFonts w:eastAsia="Times New Roman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549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  <w:r w:rsidRPr="000A2C48">
              <w:rPr>
                <w:rFonts w:eastAsia="Times New Roman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43" w:type="dxa"/>
            <w:shd w:val="clear" w:color="auto" w:fill="EEECE1" w:themeFill="background2"/>
            <w:hideMark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  <w:r w:rsidRPr="000A2C48">
              <w:rPr>
                <w:rFonts w:eastAsia="Times New Roman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00" w:type="dxa"/>
            <w:shd w:val="clear" w:color="auto" w:fill="EEECE1" w:themeFill="background2"/>
            <w:hideMark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  <w:r w:rsidRPr="000A2C48">
              <w:rPr>
                <w:rFonts w:eastAsia="Times New Roman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37" w:type="dxa"/>
            <w:shd w:val="clear" w:color="auto" w:fill="EEECE1" w:themeFill="background2"/>
            <w:hideMark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  <w:r w:rsidRPr="000A2C48">
              <w:rPr>
                <w:rFonts w:eastAsia="Times New Roman"/>
                <w:sz w:val="22"/>
                <w:szCs w:val="22"/>
                <w:lang w:eastAsia="pt-BR"/>
              </w:rPr>
              <w:t>1</w:t>
            </w:r>
          </w:p>
        </w:tc>
      </w:tr>
      <w:tr w:rsidR="003C2C53" w:rsidRPr="000A2C48" w:rsidTr="00543974">
        <w:trPr>
          <w:trHeight w:val="315"/>
        </w:trPr>
        <w:tc>
          <w:tcPr>
            <w:tcW w:w="453" w:type="dxa"/>
            <w:hideMark/>
          </w:tcPr>
          <w:p w:rsidR="003C2C53" w:rsidRPr="00206BDB" w:rsidRDefault="003C2C53" w:rsidP="00543974">
            <w:pPr>
              <w:jc w:val="right"/>
              <w:rPr>
                <w:rFonts w:eastAsia="Times New Roman"/>
                <w:color w:val="000000"/>
                <w:sz w:val="22"/>
                <w:szCs w:val="22"/>
                <w:lang w:eastAsia="pt-BR"/>
              </w:rPr>
            </w:pPr>
            <w:r w:rsidRPr="00206BDB">
              <w:rPr>
                <w:rFonts w:eastAsia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446" w:type="dxa"/>
            <w:hideMark/>
          </w:tcPr>
          <w:p w:rsidR="003C2C53" w:rsidRPr="00206BDB" w:rsidRDefault="003C2C53" w:rsidP="00543974">
            <w:pPr>
              <w:jc w:val="right"/>
              <w:rPr>
                <w:rFonts w:eastAsia="Times New Roman"/>
                <w:color w:val="000000"/>
                <w:sz w:val="22"/>
                <w:szCs w:val="22"/>
                <w:lang w:eastAsia="pt-BR"/>
              </w:rPr>
            </w:pPr>
            <w:r w:rsidRPr="00206BDB">
              <w:rPr>
                <w:rFonts w:eastAsia="Times New Roman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443" w:type="dxa"/>
            <w:hideMark/>
          </w:tcPr>
          <w:p w:rsidR="003C2C53" w:rsidRPr="00206BDB" w:rsidRDefault="003C2C53" w:rsidP="00543974">
            <w:pPr>
              <w:jc w:val="right"/>
              <w:rPr>
                <w:rFonts w:eastAsia="Times New Roman"/>
                <w:color w:val="000000"/>
                <w:sz w:val="22"/>
                <w:szCs w:val="22"/>
                <w:lang w:eastAsia="pt-BR"/>
              </w:rPr>
            </w:pPr>
            <w:r w:rsidRPr="00206BDB">
              <w:rPr>
                <w:rFonts w:eastAsia="Times New Roman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461" w:type="dxa"/>
            <w:hideMark/>
          </w:tcPr>
          <w:p w:rsidR="003C2C53" w:rsidRPr="00206BDB" w:rsidRDefault="003C2C53" w:rsidP="00543974">
            <w:pPr>
              <w:jc w:val="right"/>
              <w:rPr>
                <w:rFonts w:eastAsia="Times New Roman"/>
                <w:color w:val="000000"/>
                <w:sz w:val="22"/>
                <w:szCs w:val="22"/>
                <w:lang w:eastAsia="pt-BR"/>
              </w:rPr>
            </w:pPr>
            <w:r w:rsidRPr="00206BDB">
              <w:rPr>
                <w:rFonts w:eastAsia="Times New Roman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39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  <w:r w:rsidRPr="000A2C48">
              <w:rPr>
                <w:rFonts w:eastAsia="Times New Roman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549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  <w:r w:rsidRPr="000A2C48">
              <w:rPr>
                <w:rFonts w:eastAsia="Times New Roman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526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  <w:r w:rsidRPr="000A2C48">
              <w:rPr>
                <w:rFonts w:eastAsia="Times New Roman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49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  <w:r w:rsidRPr="000A2C48">
              <w:rPr>
                <w:rFonts w:eastAsia="Times New Roman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43" w:type="dxa"/>
            <w:shd w:val="clear" w:color="auto" w:fill="EEECE1" w:themeFill="background2"/>
            <w:hideMark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  <w:r w:rsidRPr="000A2C48">
              <w:rPr>
                <w:rFonts w:eastAsia="Times New Roman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00" w:type="dxa"/>
            <w:shd w:val="clear" w:color="auto" w:fill="EEECE1" w:themeFill="background2"/>
            <w:hideMark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  <w:r w:rsidRPr="000A2C48">
              <w:rPr>
                <w:rFonts w:eastAsia="Times New Roman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37" w:type="dxa"/>
            <w:shd w:val="clear" w:color="auto" w:fill="EEECE1" w:themeFill="background2"/>
            <w:hideMark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  <w:r w:rsidRPr="000A2C48">
              <w:rPr>
                <w:rFonts w:eastAsia="Times New Roman"/>
                <w:sz w:val="22"/>
                <w:szCs w:val="22"/>
                <w:lang w:eastAsia="pt-BR"/>
              </w:rPr>
              <w:t>0</w:t>
            </w:r>
          </w:p>
        </w:tc>
      </w:tr>
      <w:tr w:rsidR="003C2C53" w:rsidRPr="000A2C48" w:rsidTr="00543974">
        <w:trPr>
          <w:trHeight w:val="315"/>
        </w:trPr>
        <w:tc>
          <w:tcPr>
            <w:tcW w:w="453" w:type="dxa"/>
            <w:hideMark/>
          </w:tcPr>
          <w:p w:rsidR="003C2C53" w:rsidRPr="00206BDB" w:rsidRDefault="003C2C53" w:rsidP="00543974">
            <w:pPr>
              <w:jc w:val="right"/>
              <w:rPr>
                <w:rFonts w:eastAsia="Times New Roman"/>
                <w:color w:val="000000"/>
                <w:sz w:val="22"/>
                <w:szCs w:val="22"/>
                <w:lang w:eastAsia="pt-BR"/>
              </w:rPr>
            </w:pPr>
            <w:r w:rsidRPr="00206BDB">
              <w:rPr>
                <w:rFonts w:eastAsia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446" w:type="dxa"/>
            <w:hideMark/>
          </w:tcPr>
          <w:p w:rsidR="003C2C53" w:rsidRPr="00206BDB" w:rsidRDefault="003C2C53" w:rsidP="00543974">
            <w:pPr>
              <w:jc w:val="right"/>
              <w:rPr>
                <w:rFonts w:eastAsia="Times New Roman"/>
                <w:color w:val="000000"/>
                <w:sz w:val="22"/>
                <w:szCs w:val="22"/>
                <w:lang w:eastAsia="pt-BR"/>
              </w:rPr>
            </w:pPr>
            <w:r w:rsidRPr="00206BDB">
              <w:rPr>
                <w:rFonts w:eastAsia="Times New Roman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443" w:type="dxa"/>
            <w:hideMark/>
          </w:tcPr>
          <w:p w:rsidR="003C2C53" w:rsidRPr="00206BDB" w:rsidRDefault="003C2C53" w:rsidP="00543974">
            <w:pPr>
              <w:jc w:val="right"/>
              <w:rPr>
                <w:rFonts w:eastAsia="Times New Roman"/>
                <w:color w:val="000000"/>
                <w:sz w:val="22"/>
                <w:szCs w:val="22"/>
                <w:lang w:eastAsia="pt-BR"/>
              </w:rPr>
            </w:pPr>
            <w:r w:rsidRPr="00206BDB">
              <w:rPr>
                <w:rFonts w:eastAsia="Times New Roman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461" w:type="dxa"/>
            <w:hideMark/>
          </w:tcPr>
          <w:p w:rsidR="003C2C53" w:rsidRPr="00206BDB" w:rsidRDefault="003C2C53" w:rsidP="00543974">
            <w:pPr>
              <w:jc w:val="right"/>
              <w:rPr>
                <w:rFonts w:eastAsia="Times New Roman"/>
                <w:color w:val="000000"/>
                <w:sz w:val="22"/>
                <w:szCs w:val="22"/>
                <w:lang w:eastAsia="pt-BR"/>
              </w:rPr>
            </w:pPr>
            <w:r w:rsidRPr="00206BDB">
              <w:rPr>
                <w:rFonts w:eastAsia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539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  <w:r w:rsidRPr="000A2C48">
              <w:rPr>
                <w:rFonts w:eastAsia="Times New Roman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49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  <w:r w:rsidRPr="000A2C48">
              <w:rPr>
                <w:rFonts w:eastAsia="Times New Roman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26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  <w:r w:rsidRPr="000A2C48">
              <w:rPr>
                <w:rFonts w:eastAsia="Times New Roman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49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  <w:r w:rsidRPr="000A2C48">
              <w:rPr>
                <w:rFonts w:eastAsia="Times New Roman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543" w:type="dxa"/>
            <w:shd w:val="clear" w:color="auto" w:fill="EEECE1" w:themeFill="background2"/>
            <w:hideMark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  <w:r w:rsidRPr="000A2C48">
              <w:rPr>
                <w:rFonts w:eastAsia="Times New Roman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00" w:type="dxa"/>
            <w:shd w:val="clear" w:color="auto" w:fill="EEECE1" w:themeFill="background2"/>
            <w:hideMark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  <w:r w:rsidRPr="000A2C48">
              <w:rPr>
                <w:rFonts w:eastAsia="Times New Roman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37" w:type="dxa"/>
            <w:shd w:val="clear" w:color="auto" w:fill="EEECE1" w:themeFill="background2"/>
            <w:hideMark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  <w:r w:rsidRPr="000A2C48">
              <w:rPr>
                <w:rFonts w:eastAsia="Times New Roman"/>
                <w:sz w:val="22"/>
                <w:szCs w:val="22"/>
                <w:lang w:eastAsia="pt-BR"/>
              </w:rPr>
              <w:t>0</w:t>
            </w:r>
          </w:p>
        </w:tc>
      </w:tr>
      <w:tr w:rsidR="003C2C53" w:rsidRPr="000A2C48" w:rsidTr="00543974">
        <w:trPr>
          <w:trHeight w:val="315"/>
        </w:trPr>
        <w:tc>
          <w:tcPr>
            <w:tcW w:w="453" w:type="dxa"/>
            <w:hideMark/>
          </w:tcPr>
          <w:p w:rsidR="003C2C53" w:rsidRPr="00206BDB" w:rsidRDefault="003C2C53" w:rsidP="00543974">
            <w:pPr>
              <w:jc w:val="right"/>
              <w:rPr>
                <w:rFonts w:eastAsia="Times New Roman"/>
                <w:color w:val="000000"/>
                <w:sz w:val="22"/>
                <w:szCs w:val="22"/>
                <w:lang w:eastAsia="pt-BR"/>
              </w:rPr>
            </w:pPr>
            <w:r w:rsidRPr="00206BDB">
              <w:rPr>
                <w:rFonts w:eastAsia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446" w:type="dxa"/>
            <w:hideMark/>
          </w:tcPr>
          <w:p w:rsidR="003C2C53" w:rsidRPr="00206BDB" w:rsidRDefault="003C2C53" w:rsidP="00543974">
            <w:pPr>
              <w:jc w:val="right"/>
              <w:rPr>
                <w:rFonts w:eastAsia="Times New Roman"/>
                <w:color w:val="000000"/>
                <w:sz w:val="22"/>
                <w:szCs w:val="22"/>
                <w:lang w:eastAsia="pt-BR"/>
              </w:rPr>
            </w:pPr>
            <w:r w:rsidRPr="00206BDB">
              <w:rPr>
                <w:rFonts w:eastAsia="Times New Roman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443" w:type="dxa"/>
            <w:hideMark/>
          </w:tcPr>
          <w:p w:rsidR="003C2C53" w:rsidRPr="00206BDB" w:rsidRDefault="003C2C53" w:rsidP="00543974">
            <w:pPr>
              <w:jc w:val="right"/>
              <w:rPr>
                <w:rFonts w:eastAsia="Times New Roman"/>
                <w:color w:val="000000"/>
                <w:sz w:val="22"/>
                <w:szCs w:val="22"/>
                <w:lang w:eastAsia="pt-BR"/>
              </w:rPr>
            </w:pPr>
            <w:r w:rsidRPr="00206BDB">
              <w:rPr>
                <w:rFonts w:eastAsia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461" w:type="dxa"/>
            <w:hideMark/>
          </w:tcPr>
          <w:p w:rsidR="003C2C53" w:rsidRPr="00206BDB" w:rsidRDefault="003C2C53" w:rsidP="00543974">
            <w:pPr>
              <w:jc w:val="right"/>
              <w:rPr>
                <w:rFonts w:eastAsia="Times New Roman"/>
                <w:color w:val="000000"/>
                <w:sz w:val="22"/>
                <w:szCs w:val="22"/>
                <w:lang w:eastAsia="pt-BR"/>
              </w:rPr>
            </w:pPr>
            <w:r w:rsidRPr="00206BDB">
              <w:rPr>
                <w:rFonts w:eastAsia="Times New Roman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39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  <w:r w:rsidRPr="000A2C48">
              <w:rPr>
                <w:rFonts w:eastAsia="Times New Roman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549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  <w:r w:rsidRPr="000A2C48">
              <w:rPr>
                <w:rFonts w:eastAsia="Times New Roman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26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  <w:r w:rsidRPr="000A2C48">
              <w:rPr>
                <w:rFonts w:eastAsia="Times New Roman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49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  <w:r w:rsidRPr="000A2C48">
              <w:rPr>
                <w:rFonts w:eastAsia="Times New Roman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543" w:type="dxa"/>
            <w:shd w:val="clear" w:color="auto" w:fill="EEECE1" w:themeFill="background2"/>
            <w:hideMark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  <w:r w:rsidRPr="000A2C48">
              <w:rPr>
                <w:rFonts w:eastAsia="Times New Roman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500" w:type="dxa"/>
            <w:shd w:val="clear" w:color="auto" w:fill="EEECE1" w:themeFill="background2"/>
            <w:hideMark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  <w:r w:rsidRPr="000A2C48">
              <w:rPr>
                <w:rFonts w:eastAsia="Times New Roman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537" w:type="dxa"/>
            <w:shd w:val="clear" w:color="auto" w:fill="EEECE1" w:themeFill="background2"/>
            <w:hideMark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  <w:r w:rsidRPr="000A2C48">
              <w:rPr>
                <w:rFonts w:eastAsia="Times New Roman"/>
                <w:sz w:val="22"/>
                <w:szCs w:val="22"/>
                <w:lang w:eastAsia="pt-BR"/>
              </w:rPr>
              <w:t>1</w:t>
            </w:r>
          </w:p>
        </w:tc>
      </w:tr>
      <w:tr w:rsidR="003C2C53" w:rsidRPr="000A2C48" w:rsidTr="00543974">
        <w:trPr>
          <w:trHeight w:val="315"/>
        </w:trPr>
        <w:tc>
          <w:tcPr>
            <w:tcW w:w="453" w:type="dxa"/>
            <w:hideMark/>
          </w:tcPr>
          <w:p w:rsidR="003C2C53" w:rsidRPr="00206BDB" w:rsidRDefault="003C2C53" w:rsidP="00543974">
            <w:pPr>
              <w:jc w:val="right"/>
              <w:rPr>
                <w:rFonts w:eastAsia="Times New Roman"/>
                <w:color w:val="000000"/>
                <w:sz w:val="22"/>
                <w:szCs w:val="22"/>
                <w:lang w:eastAsia="pt-BR"/>
              </w:rPr>
            </w:pPr>
            <w:r w:rsidRPr="00206BDB">
              <w:rPr>
                <w:rFonts w:eastAsia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446" w:type="dxa"/>
            <w:hideMark/>
          </w:tcPr>
          <w:p w:rsidR="003C2C53" w:rsidRPr="00206BDB" w:rsidRDefault="003C2C53" w:rsidP="00543974">
            <w:pPr>
              <w:jc w:val="right"/>
              <w:rPr>
                <w:rFonts w:eastAsia="Times New Roman"/>
                <w:color w:val="000000"/>
                <w:sz w:val="22"/>
                <w:szCs w:val="22"/>
                <w:lang w:eastAsia="pt-BR"/>
              </w:rPr>
            </w:pPr>
            <w:r w:rsidRPr="00206BDB">
              <w:rPr>
                <w:rFonts w:eastAsia="Times New Roman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443" w:type="dxa"/>
            <w:hideMark/>
          </w:tcPr>
          <w:p w:rsidR="003C2C53" w:rsidRPr="00206BDB" w:rsidRDefault="003C2C53" w:rsidP="00543974">
            <w:pPr>
              <w:jc w:val="right"/>
              <w:rPr>
                <w:rFonts w:eastAsia="Times New Roman"/>
                <w:color w:val="000000"/>
                <w:sz w:val="22"/>
                <w:szCs w:val="22"/>
                <w:lang w:eastAsia="pt-BR"/>
              </w:rPr>
            </w:pPr>
            <w:r w:rsidRPr="00206BDB">
              <w:rPr>
                <w:rFonts w:eastAsia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461" w:type="dxa"/>
            <w:hideMark/>
          </w:tcPr>
          <w:p w:rsidR="003C2C53" w:rsidRPr="00206BDB" w:rsidRDefault="003C2C53" w:rsidP="00543974">
            <w:pPr>
              <w:jc w:val="right"/>
              <w:rPr>
                <w:rFonts w:eastAsia="Times New Roman"/>
                <w:color w:val="000000"/>
                <w:sz w:val="22"/>
                <w:szCs w:val="22"/>
                <w:lang w:eastAsia="pt-BR"/>
              </w:rPr>
            </w:pPr>
            <w:r w:rsidRPr="00206BDB">
              <w:rPr>
                <w:rFonts w:eastAsia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539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  <w:r w:rsidRPr="000A2C48">
              <w:rPr>
                <w:rFonts w:eastAsia="Times New Roman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549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  <w:r w:rsidRPr="000A2C48">
              <w:rPr>
                <w:rFonts w:eastAsia="Times New Roman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26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  <w:r w:rsidRPr="000A2C48">
              <w:rPr>
                <w:rFonts w:eastAsia="Times New Roman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49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  <w:r w:rsidRPr="000A2C48">
              <w:rPr>
                <w:rFonts w:eastAsia="Times New Roman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543" w:type="dxa"/>
            <w:shd w:val="clear" w:color="auto" w:fill="EEECE1" w:themeFill="background2"/>
            <w:hideMark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  <w:r w:rsidRPr="000A2C48">
              <w:rPr>
                <w:rFonts w:eastAsia="Times New Roman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500" w:type="dxa"/>
            <w:shd w:val="clear" w:color="auto" w:fill="EEECE1" w:themeFill="background2"/>
            <w:hideMark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  <w:r w:rsidRPr="000A2C48">
              <w:rPr>
                <w:rFonts w:eastAsia="Times New Roman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537" w:type="dxa"/>
            <w:shd w:val="clear" w:color="auto" w:fill="EEECE1" w:themeFill="background2"/>
            <w:hideMark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  <w:r w:rsidRPr="000A2C48">
              <w:rPr>
                <w:rFonts w:eastAsia="Times New Roman"/>
                <w:sz w:val="22"/>
                <w:szCs w:val="22"/>
                <w:lang w:eastAsia="pt-BR"/>
              </w:rPr>
              <w:t>1</w:t>
            </w:r>
          </w:p>
        </w:tc>
      </w:tr>
      <w:tr w:rsidR="003C2C53" w:rsidRPr="000A2C48" w:rsidTr="00543974">
        <w:trPr>
          <w:trHeight w:val="315"/>
        </w:trPr>
        <w:tc>
          <w:tcPr>
            <w:tcW w:w="453" w:type="dxa"/>
            <w:hideMark/>
          </w:tcPr>
          <w:p w:rsidR="003C2C53" w:rsidRPr="00206BDB" w:rsidRDefault="003C2C53" w:rsidP="00543974">
            <w:pPr>
              <w:jc w:val="right"/>
              <w:rPr>
                <w:rFonts w:eastAsia="Times New Roman"/>
                <w:color w:val="000000"/>
                <w:sz w:val="22"/>
                <w:szCs w:val="22"/>
                <w:lang w:eastAsia="pt-BR"/>
              </w:rPr>
            </w:pPr>
            <w:r w:rsidRPr="00206BDB">
              <w:rPr>
                <w:rFonts w:eastAsia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446" w:type="dxa"/>
            <w:hideMark/>
          </w:tcPr>
          <w:p w:rsidR="003C2C53" w:rsidRPr="00206BDB" w:rsidRDefault="003C2C53" w:rsidP="00543974">
            <w:pPr>
              <w:jc w:val="right"/>
              <w:rPr>
                <w:rFonts w:eastAsia="Times New Roman"/>
                <w:color w:val="000000"/>
                <w:sz w:val="22"/>
                <w:szCs w:val="22"/>
                <w:lang w:eastAsia="pt-BR"/>
              </w:rPr>
            </w:pPr>
            <w:r w:rsidRPr="00206BDB">
              <w:rPr>
                <w:rFonts w:eastAsia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443" w:type="dxa"/>
            <w:hideMark/>
          </w:tcPr>
          <w:p w:rsidR="003C2C53" w:rsidRPr="00206BDB" w:rsidRDefault="003C2C53" w:rsidP="00543974">
            <w:pPr>
              <w:jc w:val="right"/>
              <w:rPr>
                <w:rFonts w:eastAsia="Times New Roman"/>
                <w:color w:val="000000"/>
                <w:sz w:val="22"/>
                <w:szCs w:val="22"/>
                <w:lang w:eastAsia="pt-BR"/>
              </w:rPr>
            </w:pPr>
            <w:r w:rsidRPr="00206BDB">
              <w:rPr>
                <w:rFonts w:eastAsia="Times New Roman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461" w:type="dxa"/>
            <w:hideMark/>
          </w:tcPr>
          <w:p w:rsidR="003C2C53" w:rsidRPr="00206BDB" w:rsidRDefault="003C2C53" w:rsidP="00543974">
            <w:pPr>
              <w:jc w:val="right"/>
              <w:rPr>
                <w:rFonts w:eastAsia="Times New Roman"/>
                <w:color w:val="000000"/>
                <w:sz w:val="22"/>
                <w:szCs w:val="22"/>
                <w:lang w:eastAsia="pt-BR"/>
              </w:rPr>
            </w:pPr>
            <w:r w:rsidRPr="00206BDB">
              <w:rPr>
                <w:rFonts w:eastAsia="Times New Roman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39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  <w:r w:rsidRPr="000A2C48">
              <w:rPr>
                <w:rFonts w:eastAsia="Times New Roman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549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  <w:r w:rsidRPr="000A2C48">
              <w:rPr>
                <w:rFonts w:eastAsia="Times New Roman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26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  <w:r w:rsidRPr="000A2C48">
              <w:rPr>
                <w:rFonts w:eastAsia="Times New Roman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49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  <w:r w:rsidRPr="000A2C48">
              <w:rPr>
                <w:rFonts w:eastAsia="Times New Roman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543" w:type="dxa"/>
            <w:shd w:val="clear" w:color="auto" w:fill="EEECE1" w:themeFill="background2"/>
            <w:hideMark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  <w:r w:rsidRPr="000A2C48">
              <w:rPr>
                <w:rFonts w:eastAsia="Times New Roman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500" w:type="dxa"/>
            <w:shd w:val="clear" w:color="auto" w:fill="EEECE1" w:themeFill="background2"/>
            <w:hideMark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  <w:r w:rsidRPr="000A2C48">
              <w:rPr>
                <w:rFonts w:eastAsia="Times New Roman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537" w:type="dxa"/>
            <w:shd w:val="clear" w:color="auto" w:fill="EEECE1" w:themeFill="background2"/>
            <w:hideMark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  <w:r w:rsidRPr="000A2C48">
              <w:rPr>
                <w:rFonts w:eastAsia="Times New Roman"/>
                <w:sz w:val="22"/>
                <w:szCs w:val="22"/>
                <w:lang w:eastAsia="pt-BR"/>
              </w:rPr>
              <w:t>1</w:t>
            </w:r>
          </w:p>
        </w:tc>
      </w:tr>
      <w:tr w:rsidR="003C2C53" w:rsidRPr="000A2C48" w:rsidTr="00543974">
        <w:trPr>
          <w:trHeight w:val="315"/>
        </w:trPr>
        <w:tc>
          <w:tcPr>
            <w:tcW w:w="453" w:type="dxa"/>
            <w:hideMark/>
          </w:tcPr>
          <w:p w:rsidR="003C2C53" w:rsidRPr="00206BDB" w:rsidRDefault="003C2C53" w:rsidP="00543974">
            <w:pPr>
              <w:jc w:val="right"/>
              <w:rPr>
                <w:rFonts w:eastAsia="Times New Roman"/>
                <w:color w:val="000000"/>
                <w:sz w:val="22"/>
                <w:szCs w:val="22"/>
                <w:lang w:eastAsia="pt-BR"/>
              </w:rPr>
            </w:pPr>
            <w:r w:rsidRPr="00206BDB">
              <w:rPr>
                <w:rFonts w:eastAsia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446" w:type="dxa"/>
            <w:hideMark/>
          </w:tcPr>
          <w:p w:rsidR="003C2C53" w:rsidRPr="00206BDB" w:rsidRDefault="003C2C53" w:rsidP="00543974">
            <w:pPr>
              <w:jc w:val="right"/>
              <w:rPr>
                <w:rFonts w:eastAsia="Times New Roman"/>
                <w:color w:val="000000"/>
                <w:sz w:val="22"/>
                <w:szCs w:val="22"/>
                <w:lang w:eastAsia="pt-BR"/>
              </w:rPr>
            </w:pPr>
            <w:r w:rsidRPr="00206BDB">
              <w:rPr>
                <w:rFonts w:eastAsia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443" w:type="dxa"/>
            <w:hideMark/>
          </w:tcPr>
          <w:p w:rsidR="003C2C53" w:rsidRPr="00206BDB" w:rsidRDefault="003C2C53" w:rsidP="00543974">
            <w:pPr>
              <w:jc w:val="right"/>
              <w:rPr>
                <w:rFonts w:eastAsia="Times New Roman"/>
                <w:color w:val="000000"/>
                <w:sz w:val="22"/>
                <w:szCs w:val="22"/>
                <w:lang w:eastAsia="pt-BR"/>
              </w:rPr>
            </w:pPr>
            <w:r w:rsidRPr="00206BDB">
              <w:rPr>
                <w:rFonts w:eastAsia="Times New Roman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461" w:type="dxa"/>
            <w:hideMark/>
          </w:tcPr>
          <w:p w:rsidR="003C2C53" w:rsidRPr="00206BDB" w:rsidRDefault="003C2C53" w:rsidP="00543974">
            <w:pPr>
              <w:jc w:val="right"/>
              <w:rPr>
                <w:rFonts w:eastAsia="Times New Roman"/>
                <w:color w:val="000000"/>
                <w:sz w:val="22"/>
                <w:szCs w:val="22"/>
                <w:lang w:eastAsia="pt-BR"/>
              </w:rPr>
            </w:pPr>
            <w:bookmarkStart w:id="0" w:name="_GoBack"/>
            <w:bookmarkEnd w:id="0"/>
            <w:r w:rsidRPr="00206BDB">
              <w:rPr>
                <w:rFonts w:eastAsia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539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  <w:r w:rsidRPr="000A2C48">
              <w:rPr>
                <w:rFonts w:eastAsia="Times New Roman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549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  <w:r w:rsidRPr="000A2C48">
              <w:rPr>
                <w:rFonts w:eastAsia="Times New Roman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26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  <w:r w:rsidRPr="000A2C48">
              <w:rPr>
                <w:rFonts w:eastAsia="Times New Roman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49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  <w:r w:rsidRPr="000A2C48">
              <w:rPr>
                <w:rFonts w:eastAsia="Times New Roman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543" w:type="dxa"/>
            <w:shd w:val="clear" w:color="auto" w:fill="EEECE1" w:themeFill="background2"/>
            <w:hideMark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  <w:r w:rsidRPr="000A2C48">
              <w:rPr>
                <w:rFonts w:eastAsia="Times New Roman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500" w:type="dxa"/>
            <w:shd w:val="clear" w:color="auto" w:fill="EEECE1" w:themeFill="background2"/>
            <w:hideMark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  <w:r w:rsidRPr="000A2C48">
              <w:rPr>
                <w:rFonts w:eastAsia="Times New Roman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537" w:type="dxa"/>
            <w:shd w:val="clear" w:color="auto" w:fill="EEECE1" w:themeFill="background2"/>
            <w:hideMark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  <w:r w:rsidRPr="000A2C48">
              <w:rPr>
                <w:rFonts w:eastAsia="Times New Roman"/>
                <w:sz w:val="22"/>
                <w:szCs w:val="22"/>
                <w:lang w:eastAsia="pt-BR"/>
              </w:rPr>
              <w:t>1</w:t>
            </w:r>
          </w:p>
        </w:tc>
      </w:tr>
      <w:tr w:rsidR="003C2C53" w:rsidRPr="000A2C48" w:rsidTr="00543974">
        <w:trPr>
          <w:trHeight w:val="315"/>
        </w:trPr>
        <w:tc>
          <w:tcPr>
            <w:tcW w:w="453" w:type="dxa"/>
            <w:hideMark/>
          </w:tcPr>
          <w:p w:rsidR="003C2C53" w:rsidRPr="00206BDB" w:rsidRDefault="003C2C53" w:rsidP="00543974">
            <w:pPr>
              <w:jc w:val="right"/>
              <w:rPr>
                <w:rFonts w:eastAsia="Times New Roman"/>
                <w:color w:val="000000"/>
                <w:sz w:val="22"/>
                <w:szCs w:val="22"/>
                <w:lang w:eastAsia="pt-BR"/>
              </w:rPr>
            </w:pPr>
            <w:r w:rsidRPr="00206BDB">
              <w:rPr>
                <w:rFonts w:eastAsia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446" w:type="dxa"/>
            <w:hideMark/>
          </w:tcPr>
          <w:p w:rsidR="003C2C53" w:rsidRPr="00206BDB" w:rsidRDefault="003C2C53" w:rsidP="00543974">
            <w:pPr>
              <w:jc w:val="right"/>
              <w:rPr>
                <w:rFonts w:eastAsia="Times New Roman"/>
                <w:color w:val="000000"/>
                <w:sz w:val="22"/>
                <w:szCs w:val="22"/>
                <w:lang w:eastAsia="pt-BR"/>
              </w:rPr>
            </w:pPr>
            <w:r w:rsidRPr="00206BDB">
              <w:rPr>
                <w:rFonts w:eastAsia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443" w:type="dxa"/>
            <w:hideMark/>
          </w:tcPr>
          <w:p w:rsidR="003C2C53" w:rsidRPr="00206BDB" w:rsidRDefault="003C2C53" w:rsidP="00543974">
            <w:pPr>
              <w:jc w:val="right"/>
              <w:rPr>
                <w:rFonts w:eastAsia="Times New Roman"/>
                <w:color w:val="000000"/>
                <w:sz w:val="22"/>
                <w:szCs w:val="22"/>
                <w:lang w:eastAsia="pt-BR"/>
              </w:rPr>
            </w:pPr>
            <w:r w:rsidRPr="00206BDB">
              <w:rPr>
                <w:rFonts w:eastAsia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461" w:type="dxa"/>
            <w:hideMark/>
          </w:tcPr>
          <w:p w:rsidR="003C2C53" w:rsidRPr="00206BDB" w:rsidRDefault="003C2C53" w:rsidP="00543974">
            <w:pPr>
              <w:jc w:val="right"/>
              <w:rPr>
                <w:rFonts w:eastAsia="Times New Roman"/>
                <w:color w:val="000000"/>
                <w:sz w:val="22"/>
                <w:szCs w:val="22"/>
                <w:lang w:eastAsia="pt-BR"/>
              </w:rPr>
            </w:pPr>
            <w:r w:rsidRPr="00206BDB">
              <w:rPr>
                <w:rFonts w:eastAsia="Times New Roman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39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  <w:r w:rsidRPr="000A2C48">
              <w:rPr>
                <w:rFonts w:eastAsia="Times New Roman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549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  <w:r w:rsidRPr="000A2C48">
              <w:rPr>
                <w:rFonts w:eastAsia="Times New Roman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26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  <w:r w:rsidRPr="000A2C48">
              <w:rPr>
                <w:rFonts w:eastAsia="Times New Roman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49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  <w:r w:rsidRPr="000A2C48">
              <w:rPr>
                <w:rFonts w:eastAsia="Times New Roman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543" w:type="dxa"/>
            <w:shd w:val="clear" w:color="auto" w:fill="EEECE1" w:themeFill="background2"/>
            <w:hideMark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  <w:r w:rsidRPr="000A2C48">
              <w:rPr>
                <w:rFonts w:eastAsia="Times New Roman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500" w:type="dxa"/>
            <w:shd w:val="clear" w:color="auto" w:fill="EEECE1" w:themeFill="background2"/>
            <w:hideMark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  <w:r w:rsidRPr="000A2C48">
              <w:rPr>
                <w:rFonts w:eastAsia="Times New Roman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537" w:type="dxa"/>
            <w:shd w:val="clear" w:color="auto" w:fill="EEECE1" w:themeFill="background2"/>
            <w:hideMark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  <w:r w:rsidRPr="000A2C48">
              <w:rPr>
                <w:rFonts w:eastAsia="Times New Roman"/>
                <w:sz w:val="22"/>
                <w:szCs w:val="22"/>
                <w:lang w:eastAsia="pt-BR"/>
              </w:rPr>
              <w:t>1</w:t>
            </w:r>
          </w:p>
        </w:tc>
      </w:tr>
      <w:tr w:rsidR="003C2C53" w:rsidRPr="000A2C48" w:rsidTr="00543974">
        <w:trPr>
          <w:trHeight w:val="315"/>
        </w:trPr>
        <w:tc>
          <w:tcPr>
            <w:tcW w:w="453" w:type="dxa"/>
            <w:hideMark/>
          </w:tcPr>
          <w:p w:rsidR="003C2C53" w:rsidRPr="00206BDB" w:rsidRDefault="003C2C53" w:rsidP="00543974">
            <w:pPr>
              <w:jc w:val="right"/>
              <w:rPr>
                <w:rFonts w:eastAsia="Times New Roman"/>
                <w:color w:val="000000"/>
                <w:sz w:val="22"/>
                <w:szCs w:val="22"/>
                <w:lang w:eastAsia="pt-BR"/>
              </w:rPr>
            </w:pPr>
            <w:r w:rsidRPr="00206BDB">
              <w:rPr>
                <w:rFonts w:eastAsia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446" w:type="dxa"/>
            <w:hideMark/>
          </w:tcPr>
          <w:p w:rsidR="003C2C53" w:rsidRPr="00206BDB" w:rsidRDefault="003C2C53" w:rsidP="00543974">
            <w:pPr>
              <w:jc w:val="right"/>
              <w:rPr>
                <w:rFonts w:eastAsia="Times New Roman"/>
                <w:color w:val="000000"/>
                <w:sz w:val="22"/>
                <w:szCs w:val="22"/>
                <w:lang w:eastAsia="pt-BR"/>
              </w:rPr>
            </w:pPr>
            <w:r w:rsidRPr="00206BDB">
              <w:rPr>
                <w:rFonts w:eastAsia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443" w:type="dxa"/>
            <w:hideMark/>
          </w:tcPr>
          <w:p w:rsidR="003C2C53" w:rsidRPr="00206BDB" w:rsidRDefault="003C2C53" w:rsidP="00543974">
            <w:pPr>
              <w:jc w:val="right"/>
              <w:rPr>
                <w:rFonts w:eastAsia="Times New Roman"/>
                <w:color w:val="000000"/>
                <w:sz w:val="22"/>
                <w:szCs w:val="22"/>
                <w:lang w:eastAsia="pt-BR"/>
              </w:rPr>
            </w:pPr>
            <w:r w:rsidRPr="00206BDB">
              <w:rPr>
                <w:rFonts w:eastAsia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461" w:type="dxa"/>
            <w:hideMark/>
          </w:tcPr>
          <w:p w:rsidR="003C2C53" w:rsidRPr="00206BDB" w:rsidRDefault="003C2C53" w:rsidP="00543974">
            <w:pPr>
              <w:jc w:val="right"/>
              <w:rPr>
                <w:rFonts w:eastAsia="Times New Roman"/>
                <w:color w:val="000000"/>
                <w:sz w:val="22"/>
                <w:szCs w:val="22"/>
                <w:lang w:eastAsia="pt-BR"/>
              </w:rPr>
            </w:pPr>
            <w:r w:rsidRPr="00206BDB">
              <w:rPr>
                <w:rFonts w:eastAsia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539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  <w:r w:rsidRPr="000A2C48">
              <w:rPr>
                <w:rFonts w:eastAsia="Times New Roman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549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  <w:r w:rsidRPr="000A2C48">
              <w:rPr>
                <w:rFonts w:eastAsia="Times New Roman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26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  <w:r w:rsidRPr="000A2C48">
              <w:rPr>
                <w:rFonts w:eastAsia="Times New Roman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549" w:type="dxa"/>
            <w:shd w:val="clear" w:color="auto" w:fill="EEECE1" w:themeFill="background2"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  <w:r w:rsidRPr="000A2C48">
              <w:rPr>
                <w:rFonts w:eastAsia="Times New Roman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543" w:type="dxa"/>
            <w:shd w:val="clear" w:color="auto" w:fill="EEECE1" w:themeFill="background2"/>
            <w:hideMark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  <w:r w:rsidRPr="000A2C48">
              <w:rPr>
                <w:rFonts w:eastAsia="Times New Roman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500" w:type="dxa"/>
            <w:shd w:val="clear" w:color="auto" w:fill="EEECE1" w:themeFill="background2"/>
            <w:hideMark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  <w:r w:rsidRPr="000A2C48">
              <w:rPr>
                <w:rFonts w:eastAsia="Times New Roman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537" w:type="dxa"/>
            <w:shd w:val="clear" w:color="auto" w:fill="EEECE1" w:themeFill="background2"/>
            <w:hideMark/>
          </w:tcPr>
          <w:p w:rsidR="003C2C53" w:rsidRPr="000A2C48" w:rsidRDefault="003C2C53" w:rsidP="00543974">
            <w:pPr>
              <w:jc w:val="right"/>
              <w:rPr>
                <w:rFonts w:eastAsia="Times New Roman"/>
                <w:sz w:val="22"/>
                <w:szCs w:val="22"/>
                <w:lang w:eastAsia="pt-BR"/>
              </w:rPr>
            </w:pPr>
            <w:r w:rsidRPr="000A2C48">
              <w:rPr>
                <w:rFonts w:eastAsia="Times New Roman"/>
                <w:sz w:val="22"/>
                <w:szCs w:val="22"/>
                <w:lang w:eastAsia="pt-BR"/>
              </w:rPr>
              <w:t>1</w:t>
            </w:r>
          </w:p>
        </w:tc>
      </w:tr>
    </w:tbl>
    <w:p w:rsidR="003C2C53" w:rsidRDefault="003C2C53" w:rsidP="003C2C53">
      <w:pPr>
        <w:rPr>
          <w:rFonts w:ascii="Courier New" w:hAnsi="Courier New" w:cs="Courier New"/>
          <w:sz w:val="22"/>
          <w:szCs w:val="22"/>
        </w:rPr>
      </w:pPr>
    </w:p>
    <w:p w:rsidR="003C2C53" w:rsidRDefault="003C2C53" w:rsidP="003C2C53">
      <w:pPr>
        <w:rPr>
          <w:rFonts w:ascii="Courier New" w:hAnsi="Courier New" w:cs="Courier New"/>
          <w:sz w:val="22"/>
          <w:szCs w:val="22"/>
        </w:rPr>
      </w:pPr>
    </w:p>
    <w:p w:rsidR="003C2C53" w:rsidRDefault="003C2C53" w:rsidP="003C2C53">
      <w:pPr>
        <w:rPr>
          <w:rFonts w:ascii="Courier New" w:hAnsi="Courier New" w:cs="Courier New"/>
          <w:sz w:val="22"/>
          <w:szCs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9"/>
        <w:gridCol w:w="890"/>
        <w:gridCol w:w="836"/>
        <w:gridCol w:w="837"/>
        <w:gridCol w:w="837"/>
        <w:gridCol w:w="336"/>
        <w:gridCol w:w="943"/>
        <w:gridCol w:w="891"/>
        <w:gridCol w:w="837"/>
        <w:gridCol w:w="837"/>
        <w:gridCol w:w="835"/>
      </w:tblGrid>
      <w:tr w:rsidR="003C2C53" w:rsidRPr="00FF695F" w:rsidTr="00543974">
        <w:trPr>
          <w:trHeight w:val="300"/>
        </w:trPr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CD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5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CD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</w:p>
        </w:tc>
      </w:tr>
      <w:tr w:rsidR="003C2C53" w:rsidRPr="00FF695F" w:rsidTr="00543974">
        <w:trPr>
          <w:trHeight w:val="315"/>
        </w:trPr>
        <w:tc>
          <w:tcPr>
            <w:tcW w:w="50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  <w:lang w:eastAsia="pt-BR"/>
              </w:rPr>
              <w:t>AB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FF69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00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FF69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01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FF69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11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FF69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10</w:t>
            </w: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52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AB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FF69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00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FF69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01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FF69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11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FF69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10</w:t>
            </w:r>
          </w:p>
        </w:tc>
      </w:tr>
      <w:tr w:rsidR="003C2C53" w:rsidRPr="00FF695F" w:rsidTr="00543974">
        <w:trPr>
          <w:trHeight w:val="300"/>
        </w:trPr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FF69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00</w:t>
            </w:r>
          </w:p>
        </w:tc>
        <w:tc>
          <w:tcPr>
            <w:tcW w:w="49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5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FF69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00</w:t>
            </w:r>
          </w:p>
        </w:tc>
        <w:tc>
          <w:tcPr>
            <w:tcW w:w="49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</w:tr>
      <w:tr w:rsidR="003C2C53" w:rsidRPr="00FF695F" w:rsidTr="00543974">
        <w:trPr>
          <w:trHeight w:val="300"/>
        </w:trPr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FF69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01</w:t>
            </w:r>
          </w:p>
        </w:tc>
        <w:tc>
          <w:tcPr>
            <w:tcW w:w="49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5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FF69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01</w:t>
            </w:r>
          </w:p>
        </w:tc>
        <w:tc>
          <w:tcPr>
            <w:tcW w:w="49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</w:tr>
      <w:tr w:rsidR="003C2C53" w:rsidRPr="00FF695F" w:rsidTr="00543974">
        <w:trPr>
          <w:trHeight w:val="300"/>
        </w:trPr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FF69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11</w:t>
            </w:r>
          </w:p>
        </w:tc>
        <w:tc>
          <w:tcPr>
            <w:tcW w:w="49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5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FF69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11</w:t>
            </w:r>
          </w:p>
        </w:tc>
        <w:tc>
          <w:tcPr>
            <w:tcW w:w="49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</w:tr>
      <w:tr w:rsidR="003C2C53" w:rsidRPr="00FF695F" w:rsidTr="00543974">
        <w:trPr>
          <w:trHeight w:val="315"/>
        </w:trPr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FF69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10</w:t>
            </w:r>
          </w:p>
        </w:tc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5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FF69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10</w:t>
            </w:r>
          </w:p>
        </w:tc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</w:tr>
    </w:tbl>
    <w:p w:rsidR="003C2C53" w:rsidRDefault="003C2C53" w:rsidP="003C2C53">
      <w:pPr>
        <w:rPr>
          <w:rFonts w:ascii="Courier New" w:hAnsi="Courier New" w:cs="Courier New"/>
          <w:sz w:val="22"/>
          <w:szCs w:val="22"/>
        </w:rPr>
      </w:pPr>
    </w:p>
    <w:p w:rsidR="003C2C53" w:rsidRDefault="003C2C53" w:rsidP="003C2C53">
      <w:pPr>
        <w:rPr>
          <w:rFonts w:ascii="Courier New" w:hAnsi="Courier New" w:cs="Courier New"/>
          <w:sz w:val="22"/>
          <w:szCs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9"/>
        <w:gridCol w:w="890"/>
        <w:gridCol w:w="836"/>
        <w:gridCol w:w="837"/>
        <w:gridCol w:w="837"/>
        <w:gridCol w:w="336"/>
        <w:gridCol w:w="943"/>
        <w:gridCol w:w="891"/>
        <w:gridCol w:w="837"/>
        <w:gridCol w:w="837"/>
        <w:gridCol w:w="835"/>
      </w:tblGrid>
      <w:tr w:rsidR="003C2C53" w:rsidRPr="00FF695F" w:rsidTr="00543974">
        <w:trPr>
          <w:trHeight w:val="300"/>
        </w:trPr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CD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5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CD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</w:p>
        </w:tc>
      </w:tr>
      <w:tr w:rsidR="003C2C53" w:rsidRPr="00FF695F" w:rsidTr="00543974">
        <w:trPr>
          <w:trHeight w:val="315"/>
        </w:trPr>
        <w:tc>
          <w:tcPr>
            <w:tcW w:w="50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  <w:lang w:eastAsia="pt-BR"/>
              </w:rPr>
              <w:t>AB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FF69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00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FF69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01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FF69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11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FF69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10</w:t>
            </w: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52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AB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FF69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00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FF69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01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FF69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11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FF69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10</w:t>
            </w:r>
          </w:p>
        </w:tc>
      </w:tr>
      <w:tr w:rsidR="003C2C53" w:rsidRPr="00FF695F" w:rsidTr="00543974">
        <w:trPr>
          <w:trHeight w:val="300"/>
        </w:trPr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FF69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00</w:t>
            </w:r>
          </w:p>
        </w:tc>
        <w:tc>
          <w:tcPr>
            <w:tcW w:w="49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5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FF69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00</w:t>
            </w:r>
          </w:p>
        </w:tc>
        <w:tc>
          <w:tcPr>
            <w:tcW w:w="49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</w:tr>
      <w:tr w:rsidR="003C2C53" w:rsidRPr="00FF695F" w:rsidTr="00543974">
        <w:trPr>
          <w:trHeight w:val="300"/>
        </w:trPr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FF69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01</w:t>
            </w:r>
          </w:p>
        </w:tc>
        <w:tc>
          <w:tcPr>
            <w:tcW w:w="49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5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FF69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01</w:t>
            </w:r>
          </w:p>
        </w:tc>
        <w:tc>
          <w:tcPr>
            <w:tcW w:w="49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</w:tr>
      <w:tr w:rsidR="003C2C53" w:rsidRPr="00FF695F" w:rsidTr="00543974">
        <w:trPr>
          <w:trHeight w:val="300"/>
        </w:trPr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FF69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11</w:t>
            </w:r>
          </w:p>
        </w:tc>
        <w:tc>
          <w:tcPr>
            <w:tcW w:w="49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5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FF69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11</w:t>
            </w:r>
          </w:p>
        </w:tc>
        <w:tc>
          <w:tcPr>
            <w:tcW w:w="49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</w:tr>
      <w:tr w:rsidR="003C2C53" w:rsidRPr="00FF695F" w:rsidTr="00543974">
        <w:trPr>
          <w:trHeight w:val="315"/>
        </w:trPr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FF69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10</w:t>
            </w:r>
          </w:p>
        </w:tc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5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FF69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10</w:t>
            </w:r>
          </w:p>
        </w:tc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</w:tr>
    </w:tbl>
    <w:p w:rsidR="003C2C53" w:rsidRDefault="003C2C53" w:rsidP="003C2C53">
      <w:pPr>
        <w:rPr>
          <w:rFonts w:ascii="Courier New" w:hAnsi="Courier New" w:cs="Courier New"/>
          <w:sz w:val="22"/>
          <w:szCs w:val="22"/>
        </w:rPr>
      </w:pPr>
    </w:p>
    <w:p w:rsidR="003C2C53" w:rsidRDefault="003C2C53" w:rsidP="003C2C53">
      <w:pPr>
        <w:rPr>
          <w:rFonts w:ascii="Courier New" w:hAnsi="Courier New" w:cs="Courier New"/>
          <w:sz w:val="22"/>
          <w:szCs w:val="22"/>
        </w:rPr>
      </w:pPr>
    </w:p>
    <w:p w:rsidR="003C2C53" w:rsidRDefault="003C2C53" w:rsidP="003C2C53">
      <w:pPr>
        <w:rPr>
          <w:rFonts w:ascii="Courier New" w:hAnsi="Courier New" w:cs="Courier New"/>
          <w:sz w:val="22"/>
          <w:szCs w:val="22"/>
        </w:rPr>
      </w:pPr>
    </w:p>
    <w:p w:rsidR="003C2C53" w:rsidRDefault="003C2C53" w:rsidP="003C2C53">
      <w:pPr>
        <w:rPr>
          <w:rFonts w:ascii="Courier New" w:hAnsi="Courier New" w:cs="Courier New"/>
          <w:sz w:val="22"/>
          <w:szCs w:val="22"/>
        </w:rPr>
      </w:pPr>
    </w:p>
    <w:p w:rsidR="003C2C53" w:rsidRDefault="003C2C53" w:rsidP="003C2C53">
      <w:pPr>
        <w:rPr>
          <w:rFonts w:ascii="Courier New" w:hAnsi="Courier New" w:cs="Courier New"/>
          <w:sz w:val="22"/>
          <w:szCs w:val="22"/>
        </w:rPr>
      </w:pPr>
    </w:p>
    <w:p w:rsidR="003C2C53" w:rsidRDefault="003C2C53" w:rsidP="003C2C53">
      <w:pPr>
        <w:rPr>
          <w:rFonts w:ascii="Courier New" w:hAnsi="Courier New" w:cs="Courier New"/>
          <w:sz w:val="22"/>
          <w:szCs w:val="22"/>
        </w:rPr>
      </w:pPr>
    </w:p>
    <w:p w:rsidR="003C2C53" w:rsidRDefault="003C2C53" w:rsidP="003C2C53">
      <w:pPr>
        <w:rPr>
          <w:rFonts w:ascii="Courier New" w:hAnsi="Courier New" w:cs="Courier New"/>
          <w:sz w:val="22"/>
          <w:szCs w:val="22"/>
        </w:rPr>
      </w:pPr>
    </w:p>
    <w:p w:rsidR="003C2C53" w:rsidRDefault="003C2C53" w:rsidP="003C2C53">
      <w:pPr>
        <w:rPr>
          <w:rFonts w:ascii="Courier New" w:hAnsi="Courier New" w:cs="Courier New"/>
          <w:sz w:val="22"/>
          <w:szCs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9"/>
        <w:gridCol w:w="890"/>
        <w:gridCol w:w="836"/>
        <w:gridCol w:w="837"/>
        <w:gridCol w:w="837"/>
        <w:gridCol w:w="336"/>
        <w:gridCol w:w="943"/>
        <w:gridCol w:w="891"/>
        <w:gridCol w:w="837"/>
        <w:gridCol w:w="837"/>
        <w:gridCol w:w="835"/>
      </w:tblGrid>
      <w:tr w:rsidR="003C2C53" w:rsidRPr="00FF695F" w:rsidTr="00543974">
        <w:trPr>
          <w:trHeight w:val="300"/>
        </w:trPr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CD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5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CD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</w:p>
        </w:tc>
      </w:tr>
      <w:tr w:rsidR="003C2C53" w:rsidRPr="00FF695F" w:rsidTr="00543974">
        <w:trPr>
          <w:trHeight w:val="315"/>
        </w:trPr>
        <w:tc>
          <w:tcPr>
            <w:tcW w:w="50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  <w:lang w:eastAsia="pt-BR"/>
              </w:rPr>
              <w:t>AB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FF69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00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FF69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01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FF69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11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FF69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10</w:t>
            </w: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52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AB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FF69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00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FF69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01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FF69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11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FF69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10</w:t>
            </w:r>
          </w:p>
        </w:tc>
      </w:tr>
      <w:tr w:rsidR="003C2C53" w:rsidRPr="00FF695F" w:rsidTr="00543974">
        <w:trPr>
          <w:trHeight w:val="300"/>
        </w:trPr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FF69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00</w:t>
            </w:r>
          </w:p>
        </w:tc>
        <w:tc>
          <w:tcPr>
            <w:tcW w:w="49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5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FF69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00</w:t>
            </w:r>
          </w:p>
        </w:tc>
        <w:tc>
          <w:tcPr>
            <w:tcW w:w="49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</w:tr>
      <w:tr w:rsidR="003C2C53" w:rsidRPr="00FF695F" w:rsidTr="00543974">
        <w:trPr>
          <w:trHeight w:val="300"/>
        </w:trPr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FF69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01</w:t>
            </w:r>
          </w:p>
        </w:tc>
        <w:tc>
          <w:tcPr>
            <w:tcW w:w="49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5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FF69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01</w:t>
            </w:r>
          </w:p>
        </w:tc>
        <w:tc>
          <w:tcPr>
            <w:tcW w:w="49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</w:tr>
      <w:tr w:rsidR="003C2C53" w:rsidRPr="00FF695F" w:rsidTr="00543974">
        <w:trPr>
          <w:trHeight w:val="300"/>
        </w:trPr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FF69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11</w:t>
            </w:r>
          </w:p>
        </w:tc>
        <w:tc>
          <w:tcPr>
            <w:tcW w:w="49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5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FF69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11</w:t>
            </w:r>
          </w:p>
        </w:tc>
        <w:tc>
          <w:tcPr>
            <w:tcW w:w="49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</w:tr>
      <w:tr w:rsidR="003C2C53" w:rsidRPr="00FF695F" w:rsidTr="00543974">
        <w:trPr>
          <w:trHeight w:val="315"/>
        </w:trPr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FF69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10</w:t>
            </w:r>
          </w:p>
        </w:tc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5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FF69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10</w:t>
            </w:r>
          </w:p>
        </w:tc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</w:tr>
    </w:tbl>
    <w:p w:rsidR="003C2C53" w:rsidRDefault="003C2C53" w:rsidP="003C2C53">
      <w:pPr>
        <w:rPr>
          <w:rFonts w:ascii="Courier New" w:hAnsi="Courier New" w:cs="Courier New"/>
          <w:sz w:val="22"/>
          <w:szCs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9"/>
        <w:gridCol w:w="890"/>
        <w:gridCol w:w="836"/>
        <w:gridCol w:w="837"/>
        <w:gridCol w:w="837"/>
        <w:gridCol w:w="336"/>
        <w:gridCol w:w="943"/>
        <w:gridCol w:w="891"/>
        <w:gridCol w:w="837"/>
        <w:gridCol w:w="837"/>
        <w:gridCol w:w="835"/>
      </w:tblGrid>
      <w:tr w:rsidR="003C2C53" w:rsidRPr="00FF695F" w:rsidTr="00543974">
        <w:trPr>
          <w:trHeight w:val="300"/>
        </w:trPr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CD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5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CD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</w:p>
        </w:tc>
      </w:tr>
      <w:tr w:rsidR="003C2C53" w:rsidRPr="00FF695F" w:rsidTr="00543974">
        <w:trPr>
          <w:trHeight w:val="315"/>
        </w:trPr>
        <w:tc>
          <w:tcPr>
            <w:tcW w:w="50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  <w:lang w:eastAsia="pt-BR"/>
              </w:rPr>
              <w:t>AB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FF69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00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FF69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01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FF69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11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FF69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10</w:t>
            </w: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52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AB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FF69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00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FF69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01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FF69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11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FF69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10</w:t>
            </w:r>
          </w:p>
        </w:tc>
      </w:tr>
      <w:tr w:rsidR="003C2C53" w:rsidRPr="00FF695F" w:rsidTr="00543974">
        <w:trPr>
          <w:trHeight w:val="300"/>
        </w:trPr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FF69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00</w:t>
            </w:r>
          </w:p>
        </w:tc>
        <w:tc>
          <w:tcPr>
            <w:tcW w:w="49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5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FF69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00</w:t>
            </w:r>
          </w:p>
        </w:tc>
        <w:tc>
          <w:tcPr>
            <w:tcW w:w="49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</w:tr>
      <w:tr w:rsidR="003C2C53" w:rsidRPr="00FF695F" w:rsidTr="00543974">
        <w:trPr>
          <w:trHeight w:val="300"/>
        </w:trPr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FF69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01</w:t>
            </w:r>
          </w:p>
        </w:tc>
        <w:tc>
          <w:tcPr>
            <w:tcW w:w="49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5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FF69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01</w:t>
            </w:r>
          </w:p>
        </w:tc>
        <w:tc>
          <w:tcPr>
            <w:tcW w:w="49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</w:tr>
      <w:tr w:rsidR="003C2C53" w:rsidRPr="00FF695F" w:rsidTr="00543974">
        <w:trPr>
          <w:trHeight w:val="300"/>
        </w:trPr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FF69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11</w:t>
            </w:r>
          </w:p>
        </w:tc>
        <w:tc>
          <w:tcPr>
            <w:tcW w:w="49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5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FF69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11</w:t>
            </w:r>
          </w:p>
        </w:tc>
        <w:tc>
          <w:tcPr>
            <w:tcW w:w="49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</w:tr>
      <w:tr w:rsidR="003C2C53" w:rsidRPr="00FF695F" w:rsidTr="00543974">
        <w:trPr>
          <w:trHeight w:val="315"/>
        </w:trPr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FF69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10</w:t>
            </w:r>
          </w:p>
        </w:tc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5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FF695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10</w:t>
            </w:r>
          </w:p>
        </w:tc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2C53" w:rsidRPr="00FF695F" w:rsidRDefault="003C2C53" w:rsidP="00543974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pt-BR"/>
              </w:rPr>
            </w:pPr>
          </w:p>
        </w:tc>
      </w:tr>
    </w:tbl>
    <w:p w:rsidR="003C2C53" w:rsidRPr="009D44E8" w:rsidRDefault="003C2C53" w:rsidP="003C2C53">
      <w:pPr>
        <w:rPr>
          <w:rFonts w:ascii="Courier New" w:hAnsi="Courier New" w:cs="Courier New"/>
          <w:sz w:val="22"/>
          <w:szCs w:val="22"/>
        </w:rPr>
      </w:pPr>
    </w:p>
    <w:p w:rsidR="003C2C53" w:rsidRDefault="003C2C53">
      <w:pPr>
        <w:rPr>
          <w:rFonts w:ascii="Courier New" w:hAnsi="Courier New" w:cs="Courier New"/>
          <w:sz w:val="22"/>
          <w:szCs w:val="22"/>
        </w:rPr>
      </w:pPr>
    </w:p>
    <w:sectPr w:rsidR="003C2C53" w:rsidSect="00810655">
      <w:headerReference w:type="default" r:id="rId9"/>
      <w:footerReference w:type="even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188D" w:rsidRDefault="0068188D" w:rsidP="007B7ACC">
      <w:pPr>
        <w:pStyle w:val="Ttulo3-Aula"/>
      </w:pPr>
      <w:r>
        <w:separator/>
      </w:r>
    </w:p>
  </w:endnote>
  <w:endnote w:type="continuationSeparator" w:id="0">
    <w:p w:rsidR="0068188D" w:rsidRDefault="0068188D" w:rsidP="007B7ACC">
      <w:pPr>
        <w:pStyle w:val="Ttulo3-Aula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0628" w:rsidRDefault="00F517C4" w:rsidP="005D3E83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380628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380628" w:rsidRDefault="00380628" w:rsidP="005D3E83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0628" w:rsidRDefault="00F517C4" w:rsidP="005D3E83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380628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54B3B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380628" w:rsidRDefault="006D3258" w:rsidP="005D3E83">
    <w:pPr>
      <w:pStyle w:val="Rodap"/>
      <w:ind w:right="360"/>
    </w:pPr>
    <w:r>
      <w:rPr>
        <w:noProof/>
        <w:sz w:val="22"/>
        <w:szCs w:val="22"/>
        <w:lang w:eastAsia="pt-BR"/>
      </w:rPr>
      <w:drawing>
        <wp:inline distT="0" distB="0" distL="0" distR="0">
          <wp:extent cx="5240020" cy="19685"/>
          <wp:effectExtent l="19050" t="0" r="0" b="0"/>
          <wp:docPr id="29" name="Imagem 29" descr="bann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 descr="bann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40020" cy="196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A52C50" w:rsidRDefault="00A52C50" w:rsidP="00A52C50">
    <w:pPr>
      <w:pStyle w:val="Rodap"/>
    </w:pPr>
    <w:r>
      <w:t>Técnicas Digitais</w:t>
    </w:r>
  </w:p>
  <w:p w:rsidR="00380628" w:rsidRDefault="00380628" w:rsidP="00A52C5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188D" w:rsidRDefault="0068188D" w:rsidP="007B7ACC">
      <w:pPr>
        <w:pStyle w:val="Ttulo3-Aula"/>
      </w:pPr>
      <w:r>
        <w:separator/>
      </w:r>
    </w:p>
  </w:footnote>
  <w:footnote w:type="continuationSeparator" w:id="0">
    <w:p w:rsidR="0068188D" w:rsidRDefault="0068188D" w:rsidP="007B7ACC">
      <w:pPr>
        <w:pStyle w:val="Ttulo3-Aula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0628" w:rsidRDefault="00380628" w:rsidP="00CC0737">
    <w:pPr>
      <w:pStyle w:val="Cabealho"/>
      <w:ind w:right="360" w:firstLine="708"/>
    </w:pPr>
    <w:r>
      <w:t>UERGS – Adriane Parraga</w:t>
    </w:r>
  </w:p>
  <w:p w:rsidR="00380628" w:rsidRDefault="00380628" w:rsidP="005D3E83">
    <w:pPr>
      <w:pStyle w:val="Cabealho"/>
      <w:tabs>
        <w:tab w:val="clear" w:pos="4419"/>
        <w:tab w:val="center" w:pos="720"/>
      </w:tabs>
    </w:pPr>
    <w:r>
      <w:rPr>
        <w:sz w:val="22"/>
        <w:szCs w:val="22"/>
      </w:rPr>
      <w:tab/>
    </w:r>
    <w:r>
      <w:rPr>
        <w:sz w:val="22"/>
        <w:szCs w:val="22"/>
      </w:rPr>
      <w:tab/>
    </w:r>
    <w:r w:rsidR="006D3258">
      <w:rPr>
        <w:noProof/>
        <w:sz w:val="22"/>
        <w:szCs w:val="22"/>
        <w:lang w:eastAsia="pt-BR"/>
      </w:rPr>
      <w:drawing>
        <wp:inline distT="0" distB="0" distL="0" distR="0">
          <wp:extent cx="5240020" cy="19685"/>
          <wp:effectExtent l="19050" t="0" r="0" b="0"/>
          <wp:docPr id="1" name="Imagem 1" descr="bann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ann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40020" cy="196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322754"/>
    <w:multiLevelType w:val="hybridMultilevel"/>
    <w:tmpl w:val="143496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7A0593"/>
    <w:multiLevelType w:val="multilevel"/>
    <w:tmpl w:val="98823500"/>
    <w:lvl w:ilvl="0">
      <w:start w:val="1"/>
      <w:numFmt w:val="decimal"/>
      <w:pStyle w:val="TtuloSecundrio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  <w:effect w:val="none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3992F33"/>
    <w:multiLevelType w:val="hybridMultilevel"/>
    <w:tmpl w:val="86D63174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C010EE2"/>
    <w:multiLevelType w:val="multilevel"/>
    <w:tmpl w:val="528895E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4">
    <w:nsid w:val="56ED7F45"/>
    <w:multiLevelType w:val="hybridMultilevel"/>
    <w:tmpl w:val="8E7CD72C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ED3E3B"/>
    <w:multiLevelType w:val="hybridMultilevel"/>
    <w:tmpl w:val="61EC3A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4B71D2"/>
    <w:multiLevelType w:val="hybridMultilevel"/>
    <w:tmpl w:val="1B5AAA06"/>
    <w:lvl w:ilvl="0" w:tplc="BD82BA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D82BA30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32B00E2"/>
    <w:multiLevelType w:val="hybridMultilevel"/>
    <w:tmpl w:val="6C94C552"/>
    <w:lvl w:ilvl="0" w:tplc="922E6EE2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7"/>
  </w:num>
  <w:num w:numId="5">
    <w:abstractNumId w:val="3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E83"/>
    <w:rsid w:val="00012B80"/>
    <w:rsid w:val="00021E97"/>
    <w:rsid w:val="000230CA"/>
    <w:rsid w:val="0004164A"/>
    <w:rsid w:val="000611E6"/>
    <w:rsid w:val="0008242B"/>
    <w:rsid w:val="00093626"/>
    <w:rsid w:val="00093E43"/>
    <w:rsid w:val="000A2C48"/>
    <w:rsid w:val="000B097C"/>
    <w:rsid w:val="000B589A"/>
    <w:rsid w:val="000C1414"/>
    <w:rsid w:val="000E757C"/>
    <w:rsid w:val="0011137D"/>
    <w:rsid w:val="00125854"/>
    <w:rsid w:val="001342D2"/>
    <w:rsid w:val="00146D7E"/>
    <w:rsid w:val="0017391F"/>
    <w:rsid w:val="001A021E"/>
    <w:rsid w:val="001A6F50"/>
    <w:rsid w:val="001B6005"/>
    <w:rsid w:val="001C1DEC"/>
    <w:rsid w:val="001C6B7A"/>
    <w:rsid w:val="001D4379"/>
    <w:rsid w:val="001F4631"/>
    <w:rsid w:val="0020432C"/>
    <w:rsid w:val="00206BDB"/>
    <w:rsid w:val="00217DC4"/>
    <w:rsid w:val="00231100"/>
    <w:rsid w:val="00233252"/>
    <w:rsid w:val="00236872"/>
    <w:rsid w:val="0023757A"/>
    <w:rsid w:val="00247C9F"/>
    <w:rsid w:val="00254B3B"/>
    <w:rsid w:val="00264550"/>
    <w:rsid w:val="00267F78"/>
    <w:rsid w:val="00280A16"/>
    <w:rsid w:val="002C22F1"/>
    <w:rsid w:val="002C2D95"/>
    <w:rsid w:val="002F1C5A"/>
    <w:rsid w:val="00326EEF"/>
    <w:rsid w:val="0033010C"/>
    <w:rsid w:val="0036271A"/>
    <w:rsid w:val="00380628"/>
    <w:rsid w:val="00386479"/>
    <w:rsid w:val="00393F27"/>
    <w:rsid w:val="003A0DF1"/>
    <w:rsid w:val="003A55E6"/>
    <w:rsid w:val="003C2C53"/>
    <w:rsid w:val="003D13C0"/>
    <w:rsid w:val="003D6CC5"/>
    <w:rsid w:val="003E5409"/>
    <w:rsid w:val="0041725C"/>
    <w:rsid w:val="004213E0"/>
    <w:rsid w:val="0043444A"/>
    <w:rsid w:val="00446D03"/>
    <w:rsid w:val="00467649"/>
    <w:rsid w:val="004704E0"/>
    <w:rsid w:val="004A4522"/>
    <w:rsid w:val="004B7145"/>
    <w:rsid w:val="004C0167"/>
    <w:rsid w:val="004E03ED"/>
    <w:rsid w:val="005052CB"/>
    <w:rsid w:val="00511E29"/>
    <w:rsid w:val="005148D7"/>
    <w:rsid w:val="0051602C"/>
    <w:rsid w:val="00523B8E"/>
    <w:rsid w:val="00532ABB"/>
    <w:rsid w:val="00562AF1"/>
    <w:rsid w:val="0059478C"/>
    <w:rsid w:val="005D3E83"/>
    <w:rsid w:val="005E19C0"/>
    <w:rsid w:val="0062129A"/>
    <w:rsid w:val="0063233A"/>
    <w:rsid w:val="00640DD5"/>
    <w:rsid w:val="006427F2"/>
    <w:rsid w:val="00645CF1"/>
    <w:rsid w:val="00652110"/>
    <w:rsid w:val="0068188D"/>
    <w:rsid w:val="006863A6"/>
    <w:rsid w:val="006938C1"/>
    <w:rsid w:val="00697EB5"/>
    <w:rsid w:val="006A06B9"/>
    <w:rsid w:val="006D3258"/>
    <w:rsid w:val="006E1A5F"/>
    <w:rsid w:val="006F4813"/>
    <w:rsid w:val="007056AA"/>
    <w:rsid w:val="00747829"/>
    <w:rsid w:val="007608F5"/>
    <w:rsid w:val="00763C5D"/>
    <w:rsid w:val="00764029"/>
    <w:rsid w:val="007655B6"/>
    <w:rsid w:val="007A2E54"/>
    <w:rsid w:val="007B57B2"/>
    <w:rsid w:val="007B7ACC"/>
    <w:rsid w:val="008034DF"/>
    <w:rsid w:val="00810655"/>
    <w:rsid w:val="00814661"/>
    <w:rsid w:val="0082127E"/>
    <w:rsid w:val="0085166D"/>
    <w:rsid w:val="008536D2"/>
    <w:rsid w:val="00856A11"/>
    <w:rsid w:val="00857010"/>
    <w:rsid w:val="00883537"/>
    <w:rsid w:val="00884CF1"/>
    <w:rsid w:val="00885261"/>
    <w:rsid w:val="00897A86"/>
    <w:rsid w:val="008A1541"/>
    <w:rsid w:val="008B123A"/>
    <w:rsid w:val="008C07D2"/>
    <w:rsid w:val="008E3137"/>
    <w:rsid w:val="00930FA8"/>
    <w:rsid w:val="009410A5"/>
    <w:rsid w:val="00943D67"/>
    <w:rsid w:val="00953AF0"/>
    <w:rsid w:val="00967B58"/>
    <w:rsid w:val="00972C36"/>
    <w:rsid w:val="009877BE"/>
    <w:rsid w:val="009909E4"/>
    <w:rsid w:val="009B2F73"/>
    <w:rsid w:val="009B4079"/>
    <w:rsid w:val="009B60F8"/>
    <w:rsid w:val="009B7E2A"/>
    <w:rsid w:val="009D44E8"/>
    <w:rsid w:val="00A01FA7"/>
    <w:rsid w:val="00A105F5"/>
    <w:rsid w:val="00A21EDA"/>
    <w:rsid w:val="00A52C50"/>
    <w:rsid w:val="00A63024"/>
    <w:rsid w:val="00A8395F"/>
    <w:rsid w:val="00A84894"/>
    <w:rsid w:val="00AC2E50"/>
    <w:rsid w:val="00AF24F8"/>
    <w:rsid w:val="00B020F5"/>
    <w:rsid w:val="00B03484"/>
    <w:rsid w:val="00B0528E"/>
    <w:rsid w:val="00B27DF4"/>
    <w:rsid w:val="00B34A91"/>
    <w:rsid w:val="00B35B80"/>
    <w:rsid w:val="00B65D7D"/>
    <w:rsid w:val="00B665B7"/>
    <w:rsid w:val="00B92407"/>
    <w:rsid w:val="00B93105"/>
    <w:rsid w:val="00B939F5"/>
    <w:rsid w:val="00B96B73"/>
    <w:rsid w:val="00BA62AA"/>
    <w:rsid w:val="00BB0E90"/>
    <w:rsid w:val="00BD1571"/>
    <w:rsid w:val="00BD24F7"/>
    <w:rsid w:val="00BD5E04"/>
    <w:rsid w:val="00BF7AE7"/>
    <w:rsid w:val="00C055FD"/>
    <w:rsid w:val="00C13FFB"/>
    <w:rsid w:val="00C40690"/>
    <w:rsid w:val="00C52114"/>
    <w:rsid w:val="00C567B1"/>
    <w:rsid w:val="00C86C88"/>
    <w:rsid w:val="00CC0737"/>
    <w:rsid w:val="00CE7F37"/>
    <w:rsid w:val="00D01017"/>
    <w:rsid w:val="00D010BB"/>
    <w:rsid w:val="00D26ACB"/>
    <w:rsid w:val="00D412FE"/>
    <w:rsid w:val="00D53212"/>
    <w:rsid w:val="00D62B2C"/>
    <w:rsid w:val="00D63B11"/>
    <w:rsid w:val="00D821F5"/>
    <w:rsid w:val="00D84A05"/>
    <w:rsid w:val="00D866D0"/>
    <w:rsid w:val="00D9236E"/>
    <w:rsid w:val="00DC334B"/>
    <w:rsid w:val="00DC68CC"/>
    <w:rsid w:val="00DD3882"/>
    <w:rsid w:val="00DE7B39"/>
    <w:rsid w:val="00DE7BAE"/>
    <w:rsid w:val="00DF3B4F"/>
    <w:rsid w:val="00E02A92"/>
    <w:rsid w:val="00E04BF0"/>
    <w:rsid w:val="00E1162C"/>
    <w:rsid w:val="00E1319D"/>
    <w:rsid w:val="00E7248A"/>
    <w:rsid w:val="00E74B4A"/>
    <w:rsid w:val="00EA343B"/>
    <w:rsid w:val="00EA6638"/>
    <w:rsid w:val="00EB2C8F"/>
    <w:rsid w:val="00EC122E"/>
    <w:rsid w:val="00EE0668"/>
    <w:rsid w:val="00EE3692"/>
    <w:rsid w:val="00EF63A6"/>
    <w:rsid w:val="00F32B89"/>
    <w:rsid w:val="00F40C02"/>
    <w:rsid w:val="00F424B1"/>
    <w:rsid w:val="00F517C4"/>
    <w:rsid w:val="00F60071"/>
    <w:rsid w:val="00F72638"/>
    <w:rsid w:val="00F823EC"/>
    <w:rsid w:val="00F900A3"/>
    <w:rsid w:val="00FD5E4C"/>
    <w:rsid w:val="00FE56FA"/>
    <w:rsid w:val="00FF5E4D"/>
    <w:rsid w:val="00FF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8B9AE7EA-CB5A-4FC0-93C5-549337B9C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9C0"/>
    <w:rPr>
      <w:sz w:val="24"/>
      <w:szCs w:val="24"/>
      <w:lang w:eastAsia="ko-KR"/>
    </w:rPr>
  </w:style>
  <w:style w:type="paragraph" w:styleId="Ttulo1">
    <w:name w:val="heading 1"/>
    <w:basedOn w:val="Normal"/>
    <w:next w:val="Normal"/>
    <w:qFormat/>
    <w:rsid w:val="00280A16"/>
    <w:pPr>
      <w:keepNext/>
      <w:spacing w:before="240" w:after="6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Ttulo2">
    <w:name w:val="heading 2"/>
    <w:basedOn w:val="Normal"/>
    <w:next w:val="Normal"/>
    <w:qFormat/>
    <w:rsid w:val="001A021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5D3E83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rsid w:val="005D3E83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5D3E83"/>
  </w:style>
  <w:style w:type="paragraph" w:customStyle="1" w:styleId="Ttulo1-Aula">
    <w:name w:val="Título 1 - Aula"/>
    <w:basedOn w:val="Normal"/>
    <w:rsid w:val="00280A16"/>
    <w:pPr>
      <w:jc w:val="both"/>
    </w:pPr>
    <w:rPr>
      <w:b/>
      <w:sz w:val="28"/>
    </w:rPr>
  </w:style>
  <w:style w:type="paragraph" w:customStyle="1" w:styleId="Ttulo2-Aula">
    <w:name w:val="Título 2 - Aula"/>
    <w:basedOn w:val="Ttulo1-Aula"/>
    <w:rsid w:val="00280A16"/>
    <w:rPr>
      <w:sz w:val="24"/>
    </w:rPr>
  </w:style>
  <w:style w:type="paragraph" w:customStyle="1" w:styleId="Ttulo3-Aula">
    <w:name w:val="Título 3 - Aula"/>
    <w:basedOn w:val="Normal"/>
    <w:rsid w:val="005D3E83"/>
    <w:pPr>
      <w:jc w:val="both"/>
    </w:pPr>
    <w:rPr>
      <w:b/>
      <w:sz w:val="22"/>
      <w:szCs w:val="22"/>
    </w:rPr>
  </w:style>
  <w:style w:type="paragraph" w:customStyle="1" w:styleId="NormalAula">
    <w:name w:val="Normal Aula"/>
    <w:basedOn w:val="Normal"/>
    <w:rsid w:val="005D3E83"/>
    <w:pPr>
      <w:jc w:val="both"/>
    </w:pPr>
    <w:rPr>
      <w:sz w:val="22"/>
      <w:szCs w:val="22"/>
    </w:rPr>
  </w:style>
  <w:style w:type="paragraph" w:styleId="NormalWeb">
    <w:name w:val="Normal (Web)"/>
    <w:basedOn w:val="Normal"/>
    <w:rsid w:val="00511E29"/>
    <w:pPr>
      <w:spacing w:before="100" w:beforeAutospacing="1" w:after="100" w:afterAutospacing="1"/>
    </w:pPr>
  </w:style>
  <w:style w:type="table" w:styleId="Tabelacontempornea">
    <w:name w:val="Table Contemporary"/>
    <w:basedOn w:val="Tabelanormal"/>
    <w:rsid w:val="00930FA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comgrade">
    <w:name w:val="Table Grid"/>
    <w:basedOn w:val="Tabelanormal"/>
    <w:rsid w:val="00E116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rsid w:val="00763C5D"/>
    <w:rPr>
      <w:color w:val="0000FF"/>
      <w:u w:val="single"/>
    </w:rPr>
  </w:style>
  <w:style w:type="character" w:styleId="HiperlinkVisitado">
    <w:name w:val="FollowedHyperlink"/>
    <w:basedOn w:val="Fontepargpadro"/>
    <w:rsid w:val="00763C5D"/>
    <w:rPr>
      <w:color w:val="800080"/>
      <w:u w:val="single"/>
    </w:rPr>
  </w:style>
  <w:style w:type="paragraph" w:customStyle="1" w:styleId="Corpodetexto-Aula">
    <w:name w:val="Corpo de texto - Aula"/>
    <w:basedOn w:val="Corpodetexto"/>
    <w:rsid w:val="00A105F5"/>
    <w:pPr>
      <w:spacing w:after="0"/>
      <w:jc w:val="both"/>
    </w:pPr>
    <w:rPr>
      <w:rFonts w:eastAsia="Times New Roman"/>
      <w:sz w:val="20"/>
      <w:szCs w:val="20"/>
    </w:rPr>
  </w:style>
  <w:style w:type="paragraph" w:customStyle="1" w:styleId="TtuloSecundrio">
    <w:name w:val="Título Secundário"/>
    <w:basedOn w:val="Normal"/>
    <w:rsid w:val="00A105F5"/>
    <w:pPr>
      <w:numPr>
        <w:numId w:val="1"/>
      </w:numPr>
    </w:pPr>
    <w:rPr>
      <w:rFonts w:eastAsia="Times New Roman"/>
      <w:sz w:val="20"/>
      <w:szCs w:val="20"/>
    </w:rPr>
  </w:style>
  <w:style w:type="paragraph" w:styleId="Corpodetexto">
    <w:name w:val="Body Text"/>
    <w:basedOn w:val="Normal"/>
    <w:rsid w:val="00A105F5"/>
    <w:pPr>
      <w:spacing w:after="120"/>
    </w:pPr>
  </w:style>
  <w:style w:type="paragraph" w:customStyle="1" w:styleId="Titulo1-Aula">
    <w:name w:val="Titulo 1 - Aula"/>
    <w:basedOn w:val="Ttulo2"/>
    <w:rsid w:val="001A021E"/>
    <w:pPr>
      <w:jc w:val="center"/>
    </w:pPr>
    <w:rPr>
      <w:rFonts w:ascii="Comic Sans MS" w:eastAsia="Times New Roman" w:hAnsi="Comic Sans MS" w:cs="Times New Roman"/>
      <w:b w:val="0"/>
      <w:bCs w:val="0"/>
      <w:i w:val="0"/>
      <w:iCs w:val="0"/>
      <w:sz w:val="24"/>
      <w:szCs w:val="20"/>
    </w:rPr>
  </w:style>
  <w:style w:type="paragraph" w:styleId="Legenda">
    <w:name w:val="caption"/>
    <w:basedOn w:val="Normal"/>
    <w:next w:val="Normal"/>
    <w:qFormat/>
    <w:rsid w:val="00B27DF4"/>
    <w:pPr>
      <w:spacing w:before="120" w:after="120"/>
    </w:pPr>
    <w:rPr>
      <w:rFonts w:eastAsia="Times New Roman"/>
      <w:b/>
      <w:bCs/>
      <w:sz w:val="20"/>
      <w:szCs w:val="20"/>
      <w:lang w:eastAsia="pt-BR"/>
    </w:rPr>
  </w:style>
  <w:style w:type="character" w:customStyle="1" w:styleId="RodapChar">
    <w:name w:val="Rodapé Char"/>
    <w:basedOn w:val="Fontepargpadro"/>
    <w:link w:val="Rodap"/>
    <w:rsid w:val="00A52C50"/>
    <w:rPr>
      <w:sz w:val="24"/>
      <w:szCs w:val="24"/>
      <w:lang w:eastAsia="ko-KR"/>
    </w:rPr>
  </w:style>
  <w:style w:type="paragraph" w:styleId="Textodebalo">
    <w:name w:val="Balloon Text"/>
    <w:basedOn w:val="Normal"/>
    <w:link w:val="TextodebaloChar"/>
    <w:rsid w:val="007655B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7655B6"/>
    <w:rPr>
      <w:rFonts w:ascii="Tahoma" w:hAnsi="Tahoma" w:cs="Tahoma"/>
      <w:sz w:val="16"/>
      <w:szCs w:val="16"/>
      <w:lang w:eastAsia="ko-KR"/>
    </w:rPr>
  </w:style>
  <w:style w:type="paragraph" w:styleId="PargrafodaLista">
    <w:name w:val="List Paragraph"/>
    <w:basedOn w:val="Normal"/>
    <w:uiPriority w:val="34"/>
    <w:qFormat/>
    <w:rsid w:val="002C22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i.com/multisim/pt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arraga\Application%20Data\Microsoft\Modelos\Aula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Aula</Template>
  <TotalTime>0</TotalTime>
  <Pages>1</Pages>
  <Words>268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 1</vt:lpstr>
    </vt:vector>
  </TitlesOfParts>
  <Company>Parraga</Company>
  <LinksUpToDate>false</LinksUpToDate>
  <CharactersWithSpaces>1713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1</dc:title>
  <dc:creator>Parraga</dc:creator>
  <cp:lastModifiedBy>Adriane</cp:lastModifiedBy>
  <cp:revision>3</cp:revision>
  <cp:lastPrinted>2013-11-07T16:52:00Z</cp:lastPrinted>
  <dcterms:created xsi:type="dcterms:W3CDTF">2014-10-03T16:46:00Z</dcterms:created>
  <dcterms:modified xsi:type="dcterms:W3CDTF">2014-10-03T16:46:00Z</dcterms:modified>
</cp:coreProperties>
</file>